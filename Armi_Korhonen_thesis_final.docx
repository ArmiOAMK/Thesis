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35C9F" w14:textId="77777777" w:rsidR="00833056" w:rsidRDefault="00833056" w:rsidP="00833056"/>
    <w:p w14:paraId="59852FA1" w14:textId="77777777" w:rsidR="005B022A" w:rsidRDefault="005B022A" w:rsidP="00833056"/>
    <w:p w14:paraId="65811498" w14:textId="77777777" w:rsidR="005B022A" w:rsidRDefault="005B022A" w:rsidP="00833056"/>
    <w:p w14:paraId="23FFF4A5" w14:textId="77777777" w:rsidR="005B022A" w:rsidRDefault="005B022A" w:rsidP="00833056"/>
    <w:p w14:paraId="2D592739" w14:textId="77777777" w:rsidR="005B022A" w:rsidRPr="00E50CFD" w:rsidRDefault="005B022A" w:rsidP="00833056"/>
    <w:p w14:paraId="504281E9" w14:textId="77777777" w:rsidR="00833056" w:rsidRPr="00E50CFD" w:rsidRDefault="00833056" w:rsidP="00833056"/>
    <w:p w14:paraId="227E9712" w14:textId="77777777" w:rsidR="00833056" w:rsidRPr="00E50CFD" w:rsidRDefault="00833056" w:rsidP="00833056"/>
    <w:p w14:paraId="6D7655B1" w14:textId="77777777" w:rsidR="00833056" w:rsidRDefault="00833056" w:rsidP="00833056"/>
    <w:p w14:paraId="6FC2646E" w14:textId="77777777" w:rsidR="00761EA6" w:rsidRPr="00E50CFD" w:rsidRDefault="00761EA6" w:rsidP="00833056"/>
    <w:p w14:paraId="0F93B6FE" w14:textId="77777777" w:rsidR="00833056" w:rsidRPr="00E50CFD" w:rsidRDefault="00833056" w:rsidP="00833056"/>
    <w:p w14:paraId="30DFD876" w14:textId="36C9E06C" w:rsidR="00556151" w:rsidRPr="0036502E" w:rsidRDefault="0036502E" w:rsidP="00761EA6">
      <w:pPr>
        <w:rPr>
          <w:lang w:val="en-US"/>
        </w:rPr>
      </w:pPr>
      <w:r>
        <w:rPr>
          <w:lang w:val="en-US"/>
        </w:rPr>
        <w:t>Armi Korhonen</w:t>
      </w:r>
    </w:p>
    <w:p w14:paraId="167FE476" w14:textId="77777777" w:rsidR="00761EA6" w:rsidRPr="0036502E" w:rsidRDefault="00761EA6" w:rsidP="006026F0">
      <w:pPr>
        <w:rPr>
          <w:szCs w:val="24"/>
          <w:lang w:val="en-US"/>
        </w:rPr>
      </w:pPr>
    </w:p>
    <w:p w14:paraId="65E8446A" w14:textId="77777777" w:rsidR="0036502E" w:rsidRPr="0036502E" w:rsidRDefault="0036502E" w:rsidP="0036502E">
      <w:pPr>
        <w:pStyle w:val="Raportinnimi"/>
      </w:pPr>
      <w:r w:rsidRPr="0036502E">
        <w:t>SERIALISING AND SAVING DATA IN UNITY</w:t>
      </w:r>
      <w:r>
        <w:t>3D USING GOOGLE FIREBASE</w:t>
      </w:r>
    </w:p>
    <w:p w14:paraId="7D078AB0" w14:textId="77777777" w:rsidR="00B66622" w:rsidRPr="00EA78F0" w:rsidRDefault="00556151" w:rsidP="00556151">
      <w:pPr>
        <w:rPr>
          <w:lang w:val="en-US"/>
        </w:rPr>
        <w:sectPr w:rsidR="00B66622" w:rsidRPr="00EA78F0" w:rsidSect="00A71F9E">
          <w:headerReference w:type="default" r:id="rId8"/>
          <w:footerReference w:type="default" r:id="rId9"/>
          <w:pgSz w:w="11907" w:h="16840" w:code="9"/>
          <w:pgMar w:top="1418" w:right="1701" w:bottom="1418" w:left="1701" w:header="720" w:footer="851" w:gutter="0"/>
          <w:cols w:space="720"/>
          <w:docGrid w:linePitch="360"/>
        </w:sectPr>
      </w:pPr>
      <w:r w:rsidRPr="00EA78F0">
        <w:rPr>
          <w:lang w:val="en-US"/>
        </w:rPr>
        <w:br w:type="page"/>
      </w:r>
    </w:p>
    <w:p w14:paraId="25608B5C" w14:textId="77777777" w:rsidR="00556151" w:rsidRPr="00EA78F0" w:rsidRDefault="00556151" w:rsidP="00556151">
      <w:pPr>
        <w:rPr>
          <w:lang w:val="en-US"/>
        </w:rPr>
      </w:pPr>
    </w:p>
    <w:p w14:paraId="03CF00FF" w14:textId="77777777" w:rsidR="00556151" w:rsidRPr="00EA78F0" w:rsidRDefault="00556151" w:rsidP="00556151">
      <w:pPr>
        <w:rPr>
          <w:lang w:val="en-US"/>
        </w:rPr>
      </w:pPr>
    </w:p>
    <w:p w14:paraId="3765EF6F" w14:textId="77777777" w:rsidR="00556151" w:rsidRPr="00EA78F0" w:rsidRDefault="00556151" w:rsidP="00556151">
      <w:pPr>
        <w:rPr>
          <w:lang w:val="en-US"/>
        </w:rPr>
      </w:pPr>
    </w:p>
    <w:p w14:paraId="5C9F4306" w14:textId="77777777" w:rsidR="00556151" w:rsidRPr="00EA78F0" w:rsidRDefault="00556151" w:rsidP="00556151">
      <w:pPr>
        <w:rPr>
          <w:lang w:val="en-US"/>
        </w:rPr>
      </w:pPr>
    </w:p>
    <w:p w14:paraId="64DB24E1" w14:textId="77777777" w:rsidR="00556151" w:rsidRPr="00EA78F0" w:rsidRDefault="00556151" w:rsidP="00556151">
      <w:pPr>
        <w:rPr>
          <w:lang w:val="en-US"/>
        </w:rPr>
      </w:pPr>
    </w:p>
    <w:p w14:paraId="4622B490" w14:textId="77777777" w:rsidR="00556151" w:rsidRPr="00EA78F0" w:rsidRDefault="00556151" w:rsidP="00556151">
      <w:pPr>
        <w:rPr>
          <w:lang w:val="en-US"/>
        </w:rPr>
      </w:pPr>
    </w:p>
    <w:p w14:paraId="3C75D693" w14:textId="77777777" w:rsidR="00556151" w:rsidRPr="00EA78F0" w:rsidRDefault="00556151" w:rsidP="00556151">
      <w:pPr>
        <w:rPr>
          <w:lang w:val="en-US"/>
        </w:rPr>
      </w:pPr>
    </w:p>
    <w:p w14:paraId="0FB58C36" w14:textId="77777777" w:rsidR="00556151" w:rsidRPr="00EA78F0" w:rsidRDefault="00556151" w:rsidP="00556151">
      <w:pPr>
        <w:rPr>
          <w:lang w:val="en-US"/>
        </w:rPr>
      </w:pPr>
    </w:p>
    <w:p w14:paraId="42D0C00B" w14:textId="77777777" w:rsidR="00556151" w:rsidRPr="00EA78F0" w:rsidRDefault="00556151" w:rsidP="00556151">
      <w:pPr>
        <w:rPr>
          <w:lang w:val="en-US"/>
        </w:rPr>
      </w:pPr>
    </w:p>
    <w:p w14:paraId="5D644A53" w14:textId="77777777" w:rsidR="00556151" w:rsidRPr="00EA78F0" w:rsidRDefault="00556151" w:rsidP="00556151">
      <w:pPr>
        <w:rPr>
          <w:lang w:val="en-US"/>
        </w:rPr>
      </w:pPr>
    </w:p>
    <w:p w14:paraId="6B84344E" w14:textId="77777777" w:rsidR="005B022A" w:rsidRPr="00EA78F0" w:rsidRDefault="005B022A" w:rsidP="00556151">
      <w:pPr>
        <w:rPr>
          <w:lang w:val="en-US"/>
        </w:rPr>
      </w:pPr>
    </w:p>
    <w:p w14:paraId="49D79297" w14:textId="77777777" w:rsidR="00556151" w:rsidRPr="00EA78F0" w:rsidRDefault="00556151" w:rsidP="00556151">
      <w:pPr>
        <w:rPr>
          <w:lang w:val="en-US"/>
        </w:rPr>
      </w:pPr>
    </w:p>
    <w:p w14:paraId="6E1F873D" w14:textId="77777777" w:rsidR="005B022A" w:rsidRPr="00EA78F0" w:rsidRDefault="005B022A" w:rsidP="00556151">
      <w:pPr>
        <w:rPr>
          <w:lang w:val="en-US"/>
        </w:rPr>
      </w:pPr>
    </w:p>
    <w:p w14:paraId="4A942DF0" w14:textId="55059033" w:rsidR="00556151" w:rsidRPr="0036502E" w:rsidRDefault="0036502E" w:rsidP="006026F0">
      <w:pPr>
        <w:pStyle w:val="Raportinnimi"/>
      </w:pPr>
      <w:r w:rsidRPr="0036502E">
        <w:t>SERIALISING AND SAVING DATA IN UNITY</w:t>
      </w:r>
      <w:r>
        <w:t>3D USING GOOGLE FIREBASE</w:t>
      </w:r>
    </w:p>
    <w:p w14:paraId="434E89F9" w14:textId="38BB64FE" w:rsidR="00F67778" w:rsidRPr="0036502E" w:rsidRDefault="00F67778" w:rsidP="00F67778">
      <w:pPr>
        <w:pStyle w:val="Tiivistelmnteksti"/>
      </w:pPr>
    </w:p>
    <w:p w14:paraId="081E423D" w14:textId="77777777" w:rsidR="0036502E" w:rsidRPr="0036502E" w:rsidRDefault="0036502E" w:rsidP="00F67778">
      <w:pPr>
        <w:pStyle w:val="Tiivistelmnteksti"/>
      </w:pPr>
    </w:p>
    <w:p w14:paraId="370FDC91" w14:textId="77777777" w:rsidR="00F67778" w:rsidRPr="0036502E" w:rsidRDefault="00F67778" w:rsidP="00F67778">
      <w:pPr>
        <w:pStyle w:val="Tiivistelmnteksti"/>
      </w:pPr>
    </w:p>
    <w:p w14:paraId="768D689C" w14:textId="77777777" w:rsidR="00F67778" w:rsidRPr="0036502E" w:rsidRDefault="00F67778" w:rsidP="00F67778">
      <w:pPr>
        <w:pStyle w:val="Tiivistelmnteksti"/>
      </w:pPr>
    </w:p>
    <w:p w14:paraId="29F322E2" w14:textId="77777777" w:rsidR="00F67778" w:rsidRPr="0036502E" w:rsidRDefault="00F67778" w:rsidP="00F67778">
      <w:pPr>
        <w:pStyle w:val="Tiivistelmnteksti"/>
      </w:pPr>
    </w:p>
    <w:p w14:paraId="6F8DF577" w14:textId="77777777" w:rsidR="00F67778" w:rsidRPr="0036502E" w:rsidRDefault="00F67778" w:rsidP="00F67778">
      <w:pPr>
        <w:pStyle w:val="Tiivistelmnteksti"/>
      </w:pPr>
    </w:p>
    <w:p w14:paraId="340ECD5E" w14:textId="77777777" w:rsidR="00F67778" w:rsidRPr="0036502E" w:rsidRDefault="00F67778" w:rsidP="00F67778">
      <w:pPr>
        <w:pStyle w:val="Tiivistelmnteksti"/>
      </w:pPr>
    </w:p>
    <w:p w14:paraId="36E961CC" w14:textId="77777777" w:rsidR="00F67778" w:rsidRPr="0036502E" w:rsidRDefault="00F67778" w:rsidP="00F67778">
      <w:pPr>
        <w:pStyle w:val="Tiivistelmnteksti"/>
      </w:pPr>
    </w:p>
    <w:p w14:paraId="32599000" w14:textId="77777777" w:rsidR="00F67778" w:rsidRPr="0036502E" w:rsidRDefault="00F67778" w:rsidP="00F67778">
      <w:pPr>
        <w:pStyle w:val="Tiivistelmnteksti"/>
      </w:pPr>
    </w:p>
    <w:p w14:paraId="30F60F04" w14:textId="77777777" w:rsidR="00F67778" w:rsidRPr="0036502E" w:rsidRDefault="00F67778" w:rsidP="00F67778">
      <w:pPr>
        <w:pStyle w:val="Tiivistelmnteksti"/>
      </w:pPr>
    </w:p>
    <w:p w14:paraId="6AAADD13" w14:textId="77777777" w:rsidR="00F67778" w:rsidRPr="0036502E" w:rsidRDefault="00F67778" w:rsidP="00F67778">
      <w:pPr>
        <w:pStyle w:val="Tiivistelmnteksti"/>
      </w:pPr>
    </w:p>
    <w:p w14:paraId="37F00CD3" w14:textId="77777777" w:rsidR="00F67778" w:rsidRPr="0036502E" w:rsidRDefault="00F67778" w:rsidP="00F67778">
      <w:pPr>
        <w:pStyle w:val="Tiivistelmnteksti"/>
      </w:pPr>
    </w:p>
    <w:p w14:paraId="0F28DC36" w14:textId="77777777" w:rsidR="00F67778" w:rsidRPr="0036502E" w:rsidRDefault="00F67778" w:rsidP="00F67778">
      <w:pPr>
        <w:pStyle w:val="Tiivistelmnteksti"/>
      </w:pPr>
    </w:p>
    <w:p w14:paraId="2D94CA20" w14:textId="77777777" w:rsidR="00F67778" w:rsidRPr="0036502E" w:rsidRDefault="00F67778" w:rsidP="00F67778">
      <w:pPr>
        <w:pStyle w:val="Tiivistelmnteksti"/>
      </w:pPr>
    </w:p>
    <w:p w14:paraId="401B048B" w14:textId="77777777" w:rsidR="00F67778" w:rsidRPr="0036502E" w:rsidRDefault="00F67778" w:rsidP="00F67778">
      <w:pPr>
        <w:pStyle w:val="Tiivistelmnteksti"/>
      </w:pPr>
    </w:p>
    <w:p w14:paraId="678A16F2" w14:textId="77777777" w:rsidR="00F67778" w:rsidRPr="0036502E" w:rsidRDefault="00F67778" w:rsidP="00F67778">
      <w:pPr>
        <w:pStyle w:val="Tiivistelmnteksti"/>
      </w:pPr>
    </w:p>
    <w:p w14:paraId="379F2293" w14:textId="77777777" w:rsidR="00F67778" w:rsidRPr="0036502E" w:rsidRDefault="00F67778" w:rsidP="00F67778">
      <w:pPr>
        <w:pStyle w:val="Tiivistelmnteksti"/>
      </w:pPr>
    </w:p>
    <w:p w14:paraId="6EFE2104" w14:textId="77777777" w:rsidR="00F67778" w:rsidRPr="0036502E" w:rsidRDefault="00F67778" w:rsidP="00F67778">
      <w:pPr>
        <w:pStyle w:val="Tiivistelmnteksti"/>
      </w:pPr>
    </w:p>
    <w:p w14:paraId="26457876" w14:textId="77777777" w:rsidR="00F67778" w:rsidRPr="0036502E" w:rsidRDefault="00F67778" w:rsidP="00F67778">
      <w:pPr>
        <w:pStyle w:val="Tiivistelmnteksti"/>
      </w:pPr>
    </w:p>
    <w:p w14:paraId="522B10D2" w14:textId="5D871FAA" w:rsidR="00F67778" w:rsidRPr="0036502E" w:rsidRDefault="0036502E" w:rsidP="00F67778">
      <w:pPr>
        <w:pStyle w:val="Tekijntiedot"/>
      </w:pPr>
      <w:r w:rsidRPr="0036502E">
        <w:t>Armi Korhonen</w:t>
      </w:r>
    </w:p>
    <w:p w14:paraId="59312CD7" w14:textId="2A9BD30A" w:rsidR="00F67778" w:rsidRPr="0036502E" w:rsidRDefault="0036502E" w:rsidP="00F67778">
      <w:pPr>
        <w:pStyle w:val="Tekijntiedot"/>
      </w:pPr>
      <w:r w:rsidRPr="0036502E">
        <w:t>Bachelor</w:t>
      </w:r>
      <w:r w:rsidR="00EA78F0">
        <w:t>’s</w:t>
      </w:r>
      <w:r w:rsidRPr="0036502E">
        <w:t xml:space="preserve"> Thesis</w:t>
      </w:r>
    </w:p>
    <w:p w14:paraId="4E922B2A" w14:textId="53475FB6" w:rsidR="00F67778" w:rsidRPr="0036502E" w:rsidRDefault="0036502E" w:rsidP="00F67778">
      <w:pPr>
        <w:pStyle w:val="Tekijntiedot"/>
      </w:pPr>
      <w:r w:rsidRPr="0036502E">
        <w:t>Spring 2019</w:t>
      </w:r>
    </w:p>
    <w:p w14:paraId="588EDC26" w14:textId="1AD0EE68" w:rsidR="00F67778" w:rsidRPr="0036502E" w:rsidRDefault="0036502E" w:rsidP="00F67778">
      <w:pPr>
        <w:pStyle w:val="Tekijntiedot"/>
      </w:pPr>
      <w:r w:rsidRPr="0036502E">
        <w:t>Information Technology</w:t>
      </w:r>
    </w:p>
    <w:p w14:paraId="7BA07B3D" w14:textId="562AEB00" w:rsidR="00CE49BC" w:rsidRPr="0036502E" w:rsidRDefault="0036502E" w:rsidP="00DF7F84">
      <w:pPr>
        <w:pStyle w:val="Tekijntiedot"/>
        <w:sectPr w:rsidR="00CE49BC" w:rsidRPr="0036502E" w:rsidSect="00A71F9E">
          <w:headerReference w:type="default" r:id="rId10"/>
          <w:pgSz w:w="11907" w:h="16840" w:code="9"/>
          <w:pgMar w:top="1418" w:right="1701" w:bottom="1418" w:left="1701" w:header="720" w:footer="851" w:gutter="0"/>
          <w:cols w:space="720"/>
          <w:docGrid w:linePitch="360"/>
        </w:sectPr>
      </w:pPr>
      <w:r w:rsidRPr="0036502E">
        <w:t xml:space="preserve">Oulu University of </w:t>
      </w:r>
      <w:r>
        <w:t>Applied Sciences</w:t>
      </w:r>
    </w:p>
    <w:p w14:paraId="6AF9E7DB" w14:textId="77777777" w:rsidR="00F67778" w:rsidRPr="00C5429A" w:rsidRDefault="00D85B58" w:rsidP="00C5429A">
      <w:pPr>
        <w:pStyle w:val="Tiivistelmnotsikko"/>
      </w:pPr>
      <w:r w:rsidRPr="00C5429A">
        <w:lastRenderedPageBreak/>
        <w:t>ABSTRACT</w:t>
      </w:r>
    </w:p>
    <w:p w14:paraId="10409CD8" w14:textId="77777777" w:rsidR="00D85B58" w:rsidRPr="005B022A" w:rsidRDefault="000E3BA6" w:rsidP="005B022A">
      <w:pPr>
        <w:pStyle w:val="Tiivistelmnteksti"/>
      </w:pPr>
      <w:r w:rsidRPr="005B022A">
        <w:t>Oulu U</w:t>
      </w:r>
      <w:r w:rsidR="00D85B58" w:rsidRPr="005B022A">
        <w:t xml:space="preserve">niversity of </w:t>
      </w:r>
      <w:r w:rsidRPr="005B022A">
        <w:t>A</w:t>
      </w:r>
      <w:r w:rsidR="00D85B58" w:rsidRPr="005B022A">
        <w:t xml:space="preserve">pplied </w:t>
      </w:r>
      <w:r w:rsidRPr="005B022A">
        <w:t>S</w:t>
      </w:r>
      <w:r w:rsidR="00D85B58" w:rsidRPr="005B022A">
        <w:t>ciences</w:t>
      </w:r>
    </w:p>
    <w:p w14:paraId="19CDCDAF" w14:textId="3D0AA842" w:rsidR="00D85B58" w:rsidRPr="005B022A" w:rsidRDefault="00F94630" w:rsidP="005B022A">
      <w:pPr>
        <w:pStyle w:val="Tiivistelmnteksti"/>
      </w:pPr>
      <w:r>
        <w:t>Information Technology</w:t>
      </w:r>
      <w:r w:rsidR="00D85B58" w:rsidRPr="000B47C7">
        <w:t xml:space="preserve">, </w:t>
      </w:r>
      <w:r>
        <w:t>software development</w:t>
      </w:r>
    </w:p>
    <w:p w14:paraId="0758636E" w14:textId="77777777" w:rsidR="00D85B58" w:rsidRPr="005B022A" w:rsidRDefault="00D85B58" w:rsidP="005B022A">
      <w:pPr>
        <w:pStyle w:val="Tiivistelmnteksti"/>
        <w:pBdr>
          <w:bottom w:val="single" w:sz="4" w:space="1" w:color="auto"/>
        </w:pBdr>
      </w:pPr>
    </w:p>
    <w:p w14:paraId="64EB36EB" w14:textId="77777777" w:rsidR="00D85B58" w:rsidRPr="005B022A" w:rsidRDefault="00D85B58" w:rsidP="005B022A">
      <w:pPr>
        <w:pStyle w:val="Tiivistelmnteksti"/>
      </w:pPr>
    </w:p>
    <w:p w14:paraId="2EA6CBE9" w14:textId="258D8DC2" w:rsidR="00D85B58" w:rsidRPr="005B022A" w:rsidRDefault="00D85B58" w:rsidP="005B022A">
      <w:pPr>
        <w:pStyle w:val="Tiivistelmnteksti"/>
      </w:pPr>
      <w:r w:rsidRPr="005B022A">
        <w:t>Author:</w:t>
      </w:r>
      <w:r w:rsidR="00DB7B86">
        <w:t xml:space="preserve"> Armi Korhonen</w:t>
      </w:r>
    </w:p>
    <w:p w14:paraId="4FE96AC2" w14:textId="50A24FE7" w:rsidR="00D85B58" w:rsidRPr="005B022A" w:rsidRDefault="00D85B58" w:rsidP="005B022A">
      <w:pPr>
        <w:pStyle w:val="Tiivistelmnteksti"/>
      </w:pPr>
      <w:r w:rsidRPr="000B47C7">
        <w:t>Title of thesis:</w:t>
      </w:r>
      <w:r w:rsidR="00001937" w:rsidRPr="00001937">
        <w:t xml:space="preserve"> </w:t>
      </w:r>
      <w:proofErr w:type="spellStart"/>
      <w:r w:rsidR="00001937" w:rsidRPr="00001937">
        <w:t>Serialising</w:t>
      </w:r>
      <w:proofErr w:type="spellEnd"/>
      <w:r w:rsidR="00001937" w:rsidRPr="00001937">
        <w:t xml:space="preserve"> and Saving Data in Unity3D Using Google Firebase</w:t>
      </w:r>
    </w:p>
    <w:p w14:paraId="48B16865" w14:textId="00F47657" w:rsidR="00D85B58" w:rsidRPr="00EA78F0" w:rsidRDefault="00D85B58" w:rsidP="005B022A">
      <w:pPr>
        <w:pStyle w:val="Tiivistelmnteksti"/>
      </w:pPr>
      <w:r w:rsidRPr="00EA78F0">
        <w:t>Supervisor</w:t>
      </w:r>
      <w:r w:rsidR="0036502E" w:rsidRPr="00EA78F0">
        <w:t>s</w:t>
      </w:r>
      <w:r w:rsidRPr="00EA78F0">
        <w:t>:</w:t>
      </w:r>
      <w:r w:rsidR="0036502E" w:rsidRPr="00EA78F0">
        <w:t xml:space="preserve"> </w:t>
      </w:r>
      <w:proofErr w:type="spellStart"/>
      <w:r w:rsidR="0036502E" w:rsidRPr="00EA78F0">
        <w:t>Teemu</w:t>
      </w:r>
      <w:proofErr w:type="spellEnd"/>
      <w:r w:rsidR="0036502E" w:rsidRPr="00EA78F0">
        <w:t xml:space="preserve"> </w:t>
      </w:r>
      <w:proofErr w:type="spellStart"/>
      <w:r w:rsidR="0036502E" w:rsidRPr="00EA78F0">
        <w:t>Korpela</w:t>
      </w:r>
      <w:proofErr w:type="spellEnd"/>
      <w:r w:rsidR="0036502E" w:rsidRPr="00EA78F0">
        <w:t xml:space="preserve">, Lasse </w:t>
      </w:r>
      <w:proofErr w:type="spellStart"/>
      <w:r w:rsidR="0036502E" w:rsidRPr="00EA78F0">
        <w:t>Haverinen</w:t>
      </w:r>
      <w:proofErr w:type="spellEnd"/>
    </w:p>
    <w:p w14:paraId="58FED550" w14:textId="06F33B7F" w:rsidR="00D85B58" w:rsidRPr="005B022A" w:rsidRDefault="00D85B58" w:rsidP="00E57D0F">
      <w:pPr>
        <w:pStyle w:val="Tiivistelmnteksti"/>
        <w:tabs>
          <w:tab w:val="left" w:pos="5529"/>
        </w:tabs>
      </w:pPr>
      <w:r w:rsidRPr="000B47C7">
        <w:t xml:space="preserve">Term and year </w:t>
      </w:r>
      <w:r w:rsidR="008732B6" w:rsidRPr="000B47C7">
        <w:rPr>
          <w:rFonts w:cs="Arial Narrow"/>
        </w:rPr>
        <w:t xml:space="preserve">when the thesis </w:t>
      </w:r>
      <w:proofErr w:type="gramStart"/>
      <w:r w:rsidR="008732B6" w:rsidRPr="000B47C7">
        <w:rPr>
          <w:rFonts w:cs="Arial Narrow"/>
        </w:rPr>
        <w:t>was</w:t>
      </w:r>
      <w:proofErr w:type="gramEnd"/>
      <w:r w:rsidR="008732B6" w:rsidRPr="000B47C7">
        <w:rPr>
          <w:rFonts w:cs="Arial Narrow"/>
        </w:rPr>
        <w:t xml:space="preserve"> submitted</w:t>
      </w:r>
      <w:r w:rsidRPr="000B47C7">
        <w:t>:</w:t>
      </w:r>
      <w:r w:rsidR="00DB7B86">
        <w:t xml:space="preserve"> Spring 2019</w:t>
      </w:r>
      <w:r w:rsidR="00E57D0F">
        <w:tab/>
      </w:r>
      <w:r w:rsidR="008F0518" w:rsidRPr="005B022A">
        <w:t>Number of pages:</w:t>
      </w:r>
      <w:r w:rsidR="00DB7B86">
        <w:t xml:space="preserve"> 4</w:t>
      </w:r>
      <w:r w:rsidR="00AF365F">
        <w:t>0</w:t>
      </w:r>
    </w:p>
    <w:p w14:paraId="434A4A1C" w14:textId="77777777" w:rsidR="008F0518" w:rsidRPr="005B022A" w:rsidRDefault="008F0518" w:rsidP="00E57D0F">
      <w:pPr>
        <w:pStyle w:val="Tiivistelmnteksti"/>
        <w:pBdr>
          <w:bottom w:val="single" w:sz="4" w:space="1" w:color="auto"/>
        </w:pBdr>
      </w:pPr>
    </w:p>
    <w:p w14:paraId="1409EB2B" w14:textId="77777777" w:rsidR="008F0518" w:rsidRPr="005B022A" w:rsidRDefault="008F0518" w:rsidP="005B022A">
      <w:pPr>
        <w:pStyle w:val="Tiivistelmnteksti"/>
      </w:pPr>
    </w:p>
    <w:p w14:paraId="5F411A45"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The purpose of this thesis was to get a better understanding on how to implement level sharing in a mobile game. An already existing prototype of a game made in Unity3D was used, as there was already a plan in place to publish the game on mobile devices.</w:t>
      </w:r>
    </w:p>
    <w:p w14:paraId="5F99AAEC" w14:textId="77777777" w:rsidR="00BD1B03" w:rsidRPr="00BD1B03" w:rsidRDefault="00BD1B03" w:rsidP="00BD1B03">
      <w:pPr>
        <w:pStyle w:val="Tiivistelmnteksti"/>
        <w:rPr>
          <w:rFonts w:ascii="Arial Narrow" w:eastAsiaTheme="minorHAnsi" w:hAnsi="Arial Narrow" w:cstheme="minorHAnsi"/>
          <w:bCs w:val="0"/>
        </w:rPr>
      </w:pPr>
    </w:p>
    <w:p w14:paraId="253F021E"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The plan was to look into if it was possible to implement level editing and sharing similar to Nintendo's Super Mario Maker. There were no technical nor architectural requirements, as there is no public info on how this kind of feature should be implemented. Creating such requirements would've been very helpful, but would've also taken the majority of the workload.</w:t>
      </w:r>
    </w:p>
    <w:p w14:paraId="7D40FF54" w14:textId="77777777" w:rsidR="00BD1B03" w:rsidRPr="00BD1B03" w:rsidRDefault="00BD1B03" w:rsidP="00BD1B03">
      <w:pPr>
        <w:pStyle w:val="Tiivistelmnteksti"/>
        <w:rPr>
          <w:rFonts w:ascii="Arial Narrow" w:eastAsiaTheme="minorHAnsi" w:hAnsi="Arial Narrow" w:cstheme="minorHAnsi"/>
          <w:bCs w:val="0"/>
        </w:rPr>
      </w:pPr>
    </w:p>
    <w:p w14:paraId="41902FD4"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 xml:space="preserve">A tutorial from </w:t>
      </w:r>
      <w:proofErr w:type="spellStart"/>
      <w:r w:rsidRPr="00BD1B03">
        <w:rPr>
          <w:rFonts w:ascii="Arial Narrow" w:eastAsiaTheme="minorHAnsi" w:hAnsi="Arial Narrow" w:cstheme="minorHAnsi"/>
          <w:bCs w:val="0"/>
        </w:rPr>
        <w:t>Linkedin</w:t>
      </w:r>
      <w:proofErr w:type="spellEnd"/>
      <w:r w:rsidRPr="00BD1B03">
        <w:rPr>
          <w:rFonts w:ascii="Arial Narrow" w:eastAsiaTheme="minorHAnsi" w:hAnsi="Arial Narrow" w:cstheme="minorHAnsi"/>
          <w:bCs w:val="0"/>
        </w:rPr>
        <w:t xml:space="preserve"> Learning was used to learn how to integrate Google Firebase in Unity3D. This information was then adjusted to be used with the level data that was stored on the Google Firebase Realtime Database. A lot of research was done on how to structure the data, mainly using different technical forums. Through this </w:t>
      </w:r>
      <w:proofErr w:type="spellStart"/>
      <w:r w:rsidRPr="00BD1B03">
        <w:rPr>
          <w:rFonts w:ascii="Arial Narrow" w:eastAsiaTheme="minorHAnsi" w:hAnsi="Arial Narrow" w:cstheme="minorHAnsi"/>
          <w:bCs w:val="0"/>
        </w:rPr>
        <w:t>reasearch</w:t>
      </w:r>
      <w:proofErr w:type="spellEnd"/>
      <w:r w:rsidRPr="00BD1B03">
        <w:rPr>
          <w:rFonts w:ascii="Arial Narrow" w:eastAsiaTheme="minorHAnsi" w:hAnsi="Arial Narrow" w:cstheme="minorHAnsi"/>
          <w:bCs w:val="0"/>
        </w:rPr>
        <w:t xml:space="preserve"> it became clear that Google Firebase isn't necessarily the best service to be used for level sharing the way it was desired, due to the way the Realtime Database structures the data.</w:t>
      </w:r>
    </w:p>
    <w:p w14:paraId="5387AAA9" w14:textId="77777777" w:rsidR="00BD1B03" w:rsidRPr="00BD1B03" w:rsidRDefault="00BD1B03" w:rsidP="00BD1B03">
      <w:pPr>
        <w:pStyle w:val="Tiivistelmnteksti"/>
        <w:rPr>
          <w:rFonts w:ascii="Arial Narrow" w:eastAsiaTheme="minorHAnsi" w:hAnsi="Arial Narrow" w:cstheme="minorHAnsi"/>
          <w:bCs w:val="0"/>
        </w:rPr>
      </w:pPr>
    </w:p>
    <w:p w14:paraId="1FE5A38A" w14:textId="16AAFCA6" w:rsidR="007F658C" w:rsidRPr="00BD1B03" w:rsidRDefault="00BD1B03" w:rsidP="00BD1B03">
      <w:pPr>
        <w:pStyle w:val="Tiivistelmnteksti"/>
      </w:pPr>
      <w:r w:rsidRPr="00BD1B03">
        <w:rPr>
          <w:rFonts w:ascii="Arial Narrow" w:eastAsiaTheme="minorHAnsi" w:hAnsi="Arial Narrow" w:cstheme="minorHAnsi"/>
          <w:bCs w:val="0"/>
        </w:rPr>
        <w:t xml:space="preserve">Even though the thesis didn't create a practical solution to how the level sharing should be implemented, it did provide a good overview of how the issue should be approached in the future. Learning about JSON </w:t>
      </w:r>
      <w:proofErr w:type="spellStart"/>
      <w:r w:rsidRPr="00BD1B03">
        <w:rPr>
          <w:rFonts w:ascii="Arial Narrow" w:eastAsiaTheme="minorHAnsi" w:hAnsi="Arial Narrow" w:cstheme="minorHAnsi"/>
          <w:bCs w:val="0"/>
        </w:rPr>
        <w:t>serialisation</w:t>
      </w:r>
      <w:proofErr w:type="spellEnd"/>
      <w:r w:rsidRPr="00BD1B03">
        <w:rPr>
          <w:rFonts w:ascii="Arial Narrow" w:eastAsiaTheme="minorHAnsi" w:hAnsi="Arial Narrow" w:cstheme="minorHAnsi"/>
          <w:bCs w:val="0"/>
        </w:rPr>
        <w:t xml:space="preserve"> in Unity3D proved to be very valuable, as it can be used in many different ways when storing and transferring data in games. A level editor was implemented, which can be repurposed to be used in other games as well. Learning about Google Firebase's usage was also very valuable. Firebase can be used for a lot of different features in mobile games, even if it wouldn't be used for level sharing specifically.</w:t>
      </w:r>
    </w:p>
    <w:p w14:paraId="47BFAF50" w14:textId="77777777" w:rsidR="007F658C" w:rsidRPr="00BD1B03" w:rsidRDefault="007F658C" w:rsidP="005B022A">
      <w:pPr>
        <w:pStyle w:val="Tiivistelmnteksti"/>
      </w:pPr>
    </w:p>
    <w:p w14:paraId="1FB56329" w14:textId="77777777" w:rsidR="007F658C" w:rsidRPr="00BD1B03" w:rsidRDefault="007F658C" w:rsidP="005B022A">
      <w:pPr>
        <w:pStyle w:val="Tiivistelmnteksti"/>
      </w:pPr>
    </w:p>
    <w:p w14:paraId="0CA9E03C" w14:textId="77777777" w:rsidR="007F658C" w:rsidRPr="00BD1B03" w:rsidRDefault="007F658C" w:rsidP="005B022A">
      <w:pPr>
        <w:pStyle w:val="Tiivistelmnteksti"/>
      </w:pPr>
    </w:p>
    <w:p w14:paraId="6C0C0415" w14:textId="77777777" w:rsidR="007F658C" w:rsidRPr="00BD1B03" w:rsidRDefault="007F658C" w:rsidP="005B022A">
      <w:pPr>
        <w:pStyle w:val="Tiivistelmnteksti"/>
      </w:pPr>
    </w:p>
    <w:p w14:paraId="240592DD" w14:textId="77777777" w:rsidR="007F658C" w:rsidRPr="00BD1B03" w:rsidRDefault="007F658C" w:rsidP="005B022A">
      <w:pPr>
        <w:pStyle w:val="Tiivistelmnteksti"/>
      </w:pPr>
    </w:p>
    <w:p w14:paraId="04DFFE3B" w14:textId="77777777" w:rsidR="007F658C" w:rsidRPr="00BD1B03" w:rsidRDefault="007F658C" w:rsidP="005B022A">
      <w:pPr>
        <w:pStyle w:val="Tiivistelmnteksti"/>
      </w:pPr>
    </w:p>
    <w:p w14:paraId="2028DE06" w14:textId="77777777" w:rsidR="007F658C" w:rsidRPr="00BD1B03" w:rsidRDefault="007F658C" w:rsidP="005B022A">
      <w:pPr>
        <w:pStyle w:val="Tiivistelmnteksti"/>
      </w:pPr>
    </w:p>
    <w:p w14:paraId="5ADA55AF" w14:textId="77777777" w:rsidR="007F658C" w:rsidRPr="00BD1B03" w:rsidRDefault="007F658C" w:rsidP="005B022A">
      <w:pPr>
        <w:pStyle w:val="Tiivistelmnteksti"/>
      </w:pPr>
    </w:p>
    <w:p w14:paraId="0515FBAF" w14:textId="77777777" w:rsidR="008F0518" w:rsidRPr="00BD1B03" w:rsidRDefault="008F0518" w:rsidP="005B022A">
      <w:pPr>
        <w:pStyle w:val="Tiivistelmnteksti"/>
        <w:pBdr>
          <w:bottom w:val="single" w:sz="4" w:space="1" w:color="auto"/>
        </w:pBdr>
      </w:pPr>
    </w:p>
    <w:p w14:paraId="37652BA3" w14:textId="1DB0037F" w:rsidR="00976C83" w:rsidRPr="005B022A" w:rsidRDefault="008F0518" w:rsidP="005B022A">
      <w:pPr>
        <w:pStyle w:val="Tiivistelmnteksti"/>
      </w:pPr>
      <w:r w:rsidRPr="005B022A">
        <w:t>Keywords:</w:t>
      </w:r>
      <w:r w:rsidR="00976C83" w:rsidRPr="005B022A">
        <w:t xml:space="preserve"> </w:t>
      </w:r>
      <w:r w:rsidR="00001937" w:rsidRPr="00001937">
        <w:t>Unity3D, Game Development, Google Firebase, Mobile Games</w:t>
      </w:r>
    </w:p>
    <w:p w14:paraId="2B1A75A5" w14:textId="2596ED42" w:rsidR="008F0518" w:rsidRPr="00321AEE" w:rsidRDefault="00F04982" w:rsidP="00E57D0F">
      <w:pPr>
        <w:pStyle w:val="Heading4"/>
        <w:rPr>
          <w:lang w:val="fi-FI"/>
        </w:rPr>
      </w:pPr>
      <w:r>
        <w:rPr>
          <w:lang w:val="fi-FI"/>
        </w:rPr>
        <w:lastRenderedPageBreak/>
        <w:t>Co</w:t>
      </w:r>
      <w:bookmarkStart w:id="0" w:name="_GoBack"/>
      <w:bookmarkEnd w:id="0"/>
      <w:r>
        <w:rPr>
          <w:lang w:val="fi-FI"/>
        </w:rPr>
        <w:t>ntents</w:t>
      </w:r>
    </w:p>
    <w:p w14:paraId="3E3226EE" w14:textId="347EBBF2" w:rsidR="00AF365F" w:rsidRDefault="00A541A0">
      <w:pPr>
        <w:pStyle w:val="TOC1"/>
        <w:rPr>
          <w:rFonts w:asciiTheme="minorHAnsi" w:eastAsiaTheme="minorEastAsia" w:hAnsiTheme="minorHAnsi" w:cstheme="minorBidi"/>
          <w:caps w:val="0"/>
          <w:noProof/>
          <w:szCs w:val="24"/>
          <w:lang w:val="fi-FI" w:eastAsia="zh-CN"/>
        </w:rPr>
      </w:pPr>
      <w:r>
        <w:rPr>
          <w:rFonts w:cs="Arial"/>
          <w:lang w:val="fi-FI"/>
        </w:rPr>
        <w:fldChar w:fldCharType="begin"/>
      </w:r>
      <w:r>
        <w:rPr>
          <w:rFonts w:cs="Arial"/>
          <w:lang w:val="fi-FI"/>
        </w:rPr>
        <w:instrText xml:space="preserve"> TOC \o "1-3" \h \z \u </w:instrText>
      </w:r>
      <w:r>
        <w:rPr>
          <w:rFonts w:cs="Arial"/>
          <w:lang w:val="fi-FI"/>
        </w:rPr>
        <w:fldChar w:fldCharType="separate"/>
      </w:r>
      <w:hyperlink w:anchor="_Toc8028881" w:history="1">
        <w:r w:rsidR="00AF365F" w:rsidRPr="000E0BB3">
          <w:rPr>
            <w:rStyle w:val="Hyperlink"/>
            <w:noProof/>
          </w:rPr>
          <w:t>Vocabulary</w:t>
        </w:r>
        <w:r w:rsidR="00AF365F">
          <w:rPr>
            <w:noProof/>
            <w:webHidden/>
          </w:rPr>
          <w:tab/>
        </w:r>
        <w:r w:rsidR="00AF365F">
          <w:rPr>
            <w:noProof/>
            <w:webHidden/>
          </w:rPr>
          <w:fldChar w:fldCharType="begin"/>
        </w:r>
        <w:r w:rsidR="00AF365F">
          <w:rPr>
            <w:noProof/>
            <w:webHidden/>
          </w:rPr>
          <w:instrText xml:space="preserve"> PAGEREF _Toc8028881 \h </w:instrText>
        </w:r>
        <w:r w:rsidR="00AF365F">
          <w:rPr>
            <w:noProof/>
            <w:webHidden/>
          </w:rPr>
        </w:r>
        <w:r w:rsidR="00AF365F">
          <w:rPr>
            <w:noProof/>
            <w:webHidden/>
          </w:rPr>
          <w:fldChar w:fldCharType="separate"/>
        </w:r>
        <w:r w:rsidR="00AF365F">
          <w:rPr>
            <w:noProof/>
            <w:webHidden/>
          </w:rPr>
          <w:t>6</w:t>
        </w:r>
        <w:r w:rsidR="00AF365F">
          <w:rPr>
            <w:noProof/>
            <w:webHidden/>
          </w:rPr>
          <w:fldChar w:fldCharType="end"/>
        </w:r>
      </w:hyperlink>
    </w:p>
    <w:p w14:paraId="250C4484" w14:textId="24AA702A" w:rsidR="00AF365F" w:rsidRDefault="009156FA">
      <w:pPr>
        <w:pStyle w:val="TOC1"/>
        <w:rPr>
          <w:rFonts w:asciiTheme="minorHAnsi" w:eastAsiaTheme="minorEastAsia" w:hAnsiTheme="minorHAnsi" w:cstheme="minorBidi"/>
          <w:caps w:val="0"/>
          <w:noProof/>
          <w:szCs w:val="24"/>
          <w:lang w:val="fi-FI" w:eastAsia="zh-CN"/>
        </w:rPr>
      </w:pPr>
      <w:hyperlink w:anchor="_Toc8028882" w:history="1">
        <w:r w:rsidR="00AF365F" w:rsidRPr="000E0BB3">
          <w:rPr>
            <w:rStyle w:val="Hyperlink"/>
            <w:noProof/>
          </w:rPr>
          <w:t>1</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Background</w:t>
        </w:r>
        <w:r w:rsidR="00AF365F">
          <w:rPr>
            <w:noProof/>
            <w:webHidden/>
          </w:rPr>
          <w:tab/>
        </w:r>
        <w:r w:rsidR="00AF365F">
          <w:rPr>
            <w:noProof/>
            <w:webHidden/>
          </w:rPr>
          <w:fldChar w:fldCharType="begin"/>
        </w:r>
        <w:r w:rsidR="00AF365F">
          <w:rPr>
            <w:noProof/>
            <w:webHidden/>
          </w:rPr>
          <w:instrText xml:space="preserve"> PAGEREF _Toc8028882 \h </w:instrText>
        </w:r>
        <w:r w:rsidR="00AF365F">
          <w:rPr>
            <w:noProof/>
            <w:webHidden/>
          </w:rPr>
        </w:r>
        <w:r w:rsidR="00AF365F">
          <w:rPr>
            <w:noProof/>
            <w:webHidden/>
          </w:rPr>
          <w:fldChar w:fldCharType="separate"/>
        </w:r>
        <w:r w:rsidR="00AF365F">
          <w:rPr>
            <w:noProof/>
            <w:webHidden/>
          </w:rPr>
          <w:t>8</w:t>
        </w:r>
        <w:r w:rsidR="00AF365F">
          <w:rPr>
            <w:noProof/>
            <w:webHidden/>
          </w:rPr>
          <w:fldChar w:fldCharType="end"/>
        </w:r>
      </w:hyperlink>
    </w:p>
    <w:p w14:paraId="62AD3D70" w14:textId="43CA18E1" w:rsidR="00AF365F" w:rsidRDefault="009156FA">
      <w:pPr>
        <w:pStyle w:val="TOC1"/>
        <w:rPr>
          <w:rFonts w:asciiTheme="minorHAnsi" w:eastAsiaTheme="minorEastAsia" w:hAnsiTheme="minorHAnsi" w:cstheme="minorBidi"/>
          <w:caps w:val="0"/>
          <w:noProof/>
          <w:szCs w:val="24"/>
          <w:lang w:val="fi-FI" w:eastAsia="zh-CN"/>
        </w:rPr>
      </w:pPr>
      <w:hyperlink w:anchor="_Toc8028883" w:history="1">
        <w:r w:rsidR="00AF365F" w:rsidRPr="000E0BB3">
          <w:rPr>
            <w:rStyle w:val="Hyperlink"/>
            <w:noProof/>
          </w:rPr>
          <w:t>2</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Saving data in games</w:t>
        </w:r>
        <w:r w:rsidR="00AF365F">
          <w:rPr>
            <w:noProof/>
            <w:webHidden/>
          </w:rPr>
          <w:tab/>
        </w:r>
        <w:r w:rsidR="00AF365F">
          <w:rPr>
            <w:noProof/>
            <w:webHidden/>
          </w:rPr>
          <w:fldChar w:fldCharType="begin"/>
        </w:r>
        <w:r w:rsidR="00AF365F">
          <w:rPr>
            <w:noProof/>
            <w:webHidden/>
          </w:rPr>
          <w:instrText xml:space="preserve"> PAGEREF _Toc8028883 \h </w:instrText>
        </w:r>
        <w:r w:rsidR="00AF365F">
          <w:rPr>
            <w:noProof/>
            <w:webHidden/>
          </w:rPr>
        </w:r>
        <w:r w:rsidR="00AF365F">
          <w:rPr>
            <w:noProof/>
            <w:webHidden/>
          </w:rPr>
          <w:fldChar w:fldCharType="separate"/>
        </w:r>
        <w:r w:rsidR="00AF365F">
          <w:rPr>
            <w:noProof/>
            <w:webHidden/>
          </w:rPr>
          <w:t>10</w:t>
        </w:r>
        <w:r w:rsidR="00AF365F">
          <w:rPr>
            <w:noProof/>
            <w:webHidden/>
          </w:rPr>
          <w:fldChar w:fldCharType="end"/>
        </w:r>
      </w:hyperlink>
    </w:p>
    <w:p w14:paraId="2B1AE873" w14:textId="07B8ECC7"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4" w:history="1">
        <w:r w:rsidR="00AF365F" w:rsidRPr="000E0BB3">
          <w:rPr>
            <w:rStyle w:val="Hyperlink"/>
            <w:noProof/>
          </w:rPr>
          <w:t>2.1</w:t>
        </w:r>
        <w:r w:rsidR="00AF365F">
          <w:rPr>
            <w:rFonts w:asciiTheme="minorHAnsi" w:eastAsiaTheme="minorEastAsia" w:hAnsiTheme="minorHAnsi" w:cstheme="minorBidi"/>
            <w:noProof/>
            <w:szCs w:val="24"/>
            <w:lang w:val="fi-FI" w:eastAsia="zh-CN"/>
          </w:rPr>
          <w:tab/>
        </w:r>
        <w:r w:rsidR="00AF365F" w:rsidRPr="000E0BB3">
          <w:rPr>
            <w:rStyle w:val="Hyperlink"/>
            <w:noProof/>
          </w:rPr>
          <w:t>Introduction</w:t>
        </w:r>
        <w:r w:rsidR="00AF365F">
          <w:rPr>
            <w:noProof/>
            <w:webHidden/>
          </w:rPr>
          <w:tab/>
        </w:r>
        <w:r w:rsidR="00AF365F">
          <w:rPr>
            <w:noProof/>
            <w:webHidden/>
          </w:rPr>
          <w:fldChar w:fldCharType="begin"/>
        </w:r>
        <w:r w:rsidR="00AF365F">
          <w:rPr>
            <w:noProof/>
            <w:webHidden/>
          </w:rPr>
          <w:instrText xml:space="preserve"> PAGEREF _Toc8028884 \h </w:instrText>
        </w:r>
        <w:r w:rsidR="00AF365F">
          <w:rPr>
            <w:noProof/>
            <w:webHidden/>
          </w:rPr>
        </w:r>
        <w:r w:rsidR="00AF365F">
          <w:rPr>
            <w:noProof/>
            <w:webHidden/>
          </w:rPr>
          <w:fldChar w:fldCharType="separate"/>
        </w:r>
        <w:r w:rsidR="00AF365F">
          <w:rPr>
            <w:noProof/>
            <w:webHidden/>
          </w:rPr>
          <w:t>10</w:t>
        </w:r>
        <w:r w:rsidR="00AF365F">
          <w:rPr>
            <w:noProof/>
            <w:webHidden/>
          </w:rPr>
          <w:fldChar w:fldCharType="end"/>
        </w:r>
      </w:hyperlink>
    </w:p>
    <w:p w14:paraId="425459CC" w14:textId="346D53C4"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5" w:history="1">
        <w:r w:rsidR="00AF365F" w:rsidRPr="000E0BB3">
          <w:rPr>
            <w:rStyle w:val="Hyperlink"/>
            <w:noProof/>
          </w:rPr>
          <w:t>2.2</w:t>
        </w:r>
        <w:r w:rsidR="00AF365F">
          <w:rPr>
            <w:rFonts w:asciiTheme="minorHAnsi" w:eastAsiaTheme="minorEastAsia" w:hAnsiTheme="minorHAnsi" w:cstheme="minorBidi"/>
            <w:noProof/>
            <w:szCs w:val="24"/>
            <w:lang w:val="fi-FI" w:eastAsia="zh-CN"/>
          </w:rPr>
          <w:tab/>
        </w:r>
        <w:r w:rsidR="00AF365F" w:rsidRPr="000E0BB3">
          <w:rPr>
            <w:rStyle w:val="Hyperlink"/>
            <w:noProof/>
          </w:rPr>
          <w:t>Commercial and contractual considerations</w:t>
        </w:r>
        <w:r w:rsidR="00AF365F">
          <w:rPr>
            <w:noProof/>
            <w:webHidden/>
          </w:rPr>
          <w:tab/>
        </w:r>
        <w:r w:rsidR="00AF365F">
          <w:rPr>
            <w:noProof/>
            <w:webHidden/>
          </w:rPr>
          <w:fldChar w:fldCharType="begin"/>
        </w:r>
        <w:r w:rsidR="00AF365F">
          <w:rPr>
            <w:noProof/>
            <w:webHidden/>
          </w:rPr>
          <w:instrText xml:space="preserve"> PAGEREF _Toc8028885 \h </w:instrText>
        </w:r>
        <w:r w:rsidR="00AF365F">
          <w:rPr>
            <w:noProof/>
            <w:webHidden/>
          </w:rPr>
        </w:r>
        <w:r w:rsidR="00AF365F">
          <w:rPr>
            <w:noProof/>
            <w:webHidden/>
          </w:rPr>
          <w:fldChar w:fldCharType="separate"/>
        </w:r>
        <w:r w:rsidR="00AF365F">
          <w:rPr>
            <w:noProof/>
            <w:webHidden/>
          </w:rPr>
          <w:t>12</w:t>
        </w:r>
        <w:r w:rsidR="00AF365F">
          <w:rPr>
            <w:noProof/>
            <w:webHidden/>
          </w:rPr>
          <w:fldChar w:fldCharType="end"/>
        </w:r>
      </w:hyperlink>
    </w:p>
    <w:p w14:paraId="3905AEAB" w14:textId="33256045"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6" w:history="1">
        <w:r w:rsidR="00AF365F" w:rsidRPr="000E0BB3">
          <w:rPr>
            <w:rStyle w:val="Hyperlink"/>
            <w:noProof/>
          </w:rPr>
          <w:t>2.3</w:t>
        </w:r>
        <w:r w:rsidR="00AF365F">
          <w:rPr>
            <w:rFonts w:asciiTheme="minorHAnsi" w:eastAsiaTheme="minorEastAsia" w:hAnsiTheme="minorHAnsi" w:cstheme="minorBidi"/>
            <w:noProof/>
            <w:szCs w:val="24"/>
            <w:lang w:val="fi-FI" w:eastAsia="zh-CN"/>
          </w:rPr>
          <w:tab/>
        </w:r>
        <w:r w:rsidR="00AF365F" w:rsidRPr="000E0BB3">
          <w:rPr>
            <w:rStyle w:val="Hyperlink"/>
            <w:noProof/>
          </w:rPr>
          <w:t>Saving data in Unity3D</w:t>
        </w:r>
        <w:r w:rsidR="00AF365F">
          <w:rPr>
            <w:noProof/>
            <w:webHidden/>
          </w:rPr>
          <w:tab/>
        </w:r>
        <w:r w:rsidR="00AF365F">
          <w:rPr>
            <w:noProof/>
            <w:webHidden/>
          </w:rPr>
          <w:fldChar w:fldCharType="begin"/>
        </w:r>
        <w:r w:rsidR="00AF365F">
          <w:rPr>
            <w:noProof/>
            <w:webHidden/>
          </w:rPr>
          <w:instrText xml:space="preserve"> PAGEREF _Toc8028886 \h </w:instrText>
        </w:r>
        <w:r w:rsidR="00AF365F">
          <w:rPr>
            <w:noProof/>
            <w:webHidden/>
          </w:rPr>
        </w:r>
        <w:r w:rsidR="00AF365F">
          <w:rPr>
            <w:noProof/>
            <w:webHidden/>
          </w:rPr>
          <w:fldChar w:fldCharType="separate"/>
        </w:r>
        <w:r w:rsidR="00AF365F">
          <w:rPr>
            <w:noProof/>
            <w:webHidden/>
          </w:rPr>
          <w:t>13</w:t>
        </w:r>
        <w:r w:rsidR="00AF365F">
          <w:rPr>
            <w:noProof/>
            <w:webHidden/>
          </w:rPr>
          <w:fldChar w:fldCharType="end"/>
        </w:r>
      </w:hyperlink>
    </w:p>
    <w:p w14:paraId="2A0A9B82" w14:textId="0229CCAF"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7" w:history="1">
        <w:r w:rsidR="00AF365F" w:rsidRPr="000E0BB3">
          <w:rPr>
            <w:rStyle w:val="Hyperlink"/>
            <w:noProof/>
          </w:rPr>
          <w:t>2.3.1</w:t>
        </w:r>
        <w:r w:rsidR="00AF365F">
          <w:rPr>
            <w:rFonts w:asciiTheme="minorHAnsi" w:eastAsiaTheme="minorEastAsia" w:hAnsiTheme="minorHAnsi" w:cstheme="minorBidi"/>
            <w:noProof/>
            <w:szCs w:val="24"/>
            <w:lang w:val="fi-FI" w:eastAsia="zh-CN"/>
          </w:rPr>
          <w:tab/>
        </w:r>
        <w:r w:rsidR="00AF365F" w:rsidRPr="000E0BB3">
          <w:rPr>
            <w:rStyle w:val="Hyperlink"/>
            <w:noProof/>
          </w:rPr>
          <w:t>Don’t Destroy On Load</w:t>
        </w:r>
        <w:r w:rsidR="00AF365F">
          <w:rPr>
            <w:noProof/>
            <w:webHidden/>
          </w:rPr>
          <w:tab/>
        </w:r>
        <w:r w:rsidR="00AF365F">
          <w:rPr>
            <w:noProof/>
            <w:webHidden/>
          </w:rPr>
          <w:fldChar w:fldCharType="begin"/>
        </w:r>
        <w:r w:rsidR="00AF365F">
          <w:rPr>
            <w:noProof/>
            <w:webHidden/>
          </w:rPr>
          <w:instrText xml:space="preserve"> PAGEREF _Toc8028887 \h </w:instrText>
        </w:r>
        <w:r w:rsidR="00AF365F">
          <w:rPr>
            <w:noProof/>
            <w:webHidden/>
          </w:rPr>
        </w:r>
        <w:r w:rsidR="00AF365F">
          <w:rPr>
            <w:noProof/>
            <w:webHidden/>
          </w:rPr>
          <w:fldChar w:fldCharType="separate"/>
        </w:r>
        <w:r w:rsidR="00AF365F">
          <w:rPr>
            <w:noProof/>
            <w:webHidden/>
          </w:rPr>
          <w:t>13</w:t>
        </w:r>
        <w:r w:rsidR="00AF365F">
          <w:rPr>
            <w:noProof/>
            <w:webHidden/>
          </w:rPr>
          <w:fldChar w:fldCharType="end"/>
        </w:r>
      </w:hyperlink>
    </w:p>
    <w:p w14:paraId="73FC8558" w14:textId="59E38B5E"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8" w:history="1">
        <w:r w:rsidR="00AF365F" w:rsidRPr="000E0BB3">
          <w:rPr>
            <w:rStyle w:val="Hyperlink"/>
            <w:noProof/>
          </w:rPr>
          <w:t>2.3.2</w:t>
        </w:r>
        <w:r w:rsidR="00AF365F">
          <w:rPr>
            <w:rFonts w:asciiTheme="minorHAnsi" w:eastAsiaTheme="minorEastAsia" w:hAnsiTheme="minorHAnsi" w:cstheme="minorBidi"/>
            <w:noProof/>
            <w:szCs w:val="24"/>
            <w:lang w:val="fi-FI" w:eastAsia="zh-CN"/>
          </w:rPr>
          <w:tab/>
        </w:r>
        <w:r w:rsidR="00AF365F" w:rsidRPr="000E0BB3">
          <w:rPr>
            <w:rStyle w:val="Hyperlink"/>
            <w:noProof/>
          </w:rPr>
          <w:t>Player preferences</w:t>
        </w:r>
        <w:r w:rsidR="00AF365F">
          <w:rPr>
            <w:noProof/>
            <w:webHidden/>
          </w:rPr>
          <w:tab/>
        </w:r>
        <w:r w:rsidR="00AF365F">
          <w:rPr>
            <w:noProof/>
            <w:webHidden/>
          </w:rPr>
          <w:fldChar w:fldCharType="begin"/>
        </w:r>
        <w:r w:rsidR="00AF365F">
          <w:rPr>
            <w:noProof/>
            <w:webHidden/>
          </w:rPr>
          <w:instrText xml:space="preserve"> PAGEREF _Toc8028888 \h </w:instrText>
        </w:r>
        <w:r w:rsidR="00AF365F">
          <w:rPr>
            <w:noProof/>
            <w:webHidden/>
          </w:rPr>
        </w:r>
        <w:r w:rsidR="00AF365F">
          <w:rPr>
            <w:noProof/>
            <w:webHidden/>
          </w:rPr>
          <w:fldChar w:fldCharType="separate"/>
        </w:r>
        <w:r w:rsidR="00AF365F">
          <w:rPr>
            <w:noProof/>
            <w:webHidden/>
          </w:rPr>
          <w:t>14</w:t>
        </w:r>
        <w:r w:rsidR="00AF365F">
          <w:rPr>
            <w:noProof/>
            <w:webHidden/>
          </w:rPr>
          <w:fldChar w:fldCharType="end"/>
        </w:r>
      </w:hyperlink>
    </w:p>
    <w:p w14:paraId="399466DF" w14:textId="721B9F0D"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9" w:history="1">
        <w:r w:rsidR="00AF365F" w:rsidRPr="000E0BB3">
          <w:rPr>
            <w:rStyle w:val="Hyperlink"/>
            <w:noProof/>
          </w:rPr>
          <w:t>2.3.3</w:t>
        </w:r>
        <w:r w:rsidR="00AF365F">
          <w:rPr>
            <w:rFonts w:asciiTheme="minorHAnsi" w:eastAsiaTheme="minorEastAsia" w:hAnsiTheme="minorHAnsi" w:cstheme="minorBidi"/>
            <w:noProof/>
            <w:szCs w:val="24"/>
            <w:lang w:val="fi-FI" w:eastAsia="zh-CN"/>
          </w:rPr>
          <w:tab/>
        </w:r>
        <w:r w:rsidR="00AF365F" w:rsidRPr="000E0BB3">
          <w:rPr>
            <w:rStyle w:val="Hyperlink"/>
            <w:noProof/>
          </w:rPr>
          <w:t>XML and JSON</w:t>
        </w:r>
        <w:r w:rsidR="00AF365F">
          <w:rPr>
            <w:noProof/>
            <w:webHidden/>
          </w:rPr>
          <w:tab/>
        </w:r>
        <w:r w:rsidR="00AF365F">
          <w:rPr>
            <w:noProof/>
            <w:webHidden/>
          </w:rPr>
          <w:fldChar w:fldCharType="begin"/>
        </w:r>
        <w:r w:rsidR="00AF365F">
          <w:rPr>
            <w:noProof/>
            <w:webHidden/>
          </w:rPr>
          <w:instrText xml:space="preserve"> PAGEREF _Toc8028889 \h </w:instrText>
        </w:r>
        <w:r w:rsidR="00AF365F">
          <w:rPr>
            <w:noProof/>
            <w:webHidden/>
          </w:rPr>
        </w:r>
        <w:r w:rsidR="00AF365F">
          <w:rPr>
            <w:noProof/>
            <w:webHidden/>
          </w:rPr>
          <w:fldChar w:fldCharType="separate"/>
        </w:r>
        <w:r w:rsidR="00AF365F">
          <w:rPr>
            <w:noProof/>
            <w:webHidden/>
          </w:rPr>
          <w:t>15</w:t>
        </w:r>
        <w:r w:rsidR="00AF365F">
          <w:rPr>
            <w:noProof/>
            <w:webHidden/>
          </w:rPr>
          <w:fldChar w:fldCharType="end"/>
        </w:r>
      </w:hyperlink>
    </w:p>
    <w:p w14:paraId="0D3B540E" w14:textId="631B1276"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0" w:history="1">
        <w:r w:rsidR="00AF365F" w:rsidRPr="000E0BB3">
          <w:rPr>
            <w:rStyle w:val="Hyperlink"/>
            <w:noProof/>
          </w:rPr>
          <w:t>2.3.4</w:t>
        </w:r>
        <w:r w:rsidR="00AF365F">
          <w:rPr>
            <w:rFonts w:asciiTheme="minorHAnsi" w:eastAsiaTheme="minorEastAsia" w:hAnsiTheme="minorHAnsi" w:cstheme="minorBidi"/>
            <w:noProof/>
            <w:szCs w:val="24"/>
            <w:lang w:val="fi-FI" w:eastAsia="zh-CN"/>
          </w:rPr>
          <w:tab/>
        </w:r>
        <w:r w:rsidR="00AF365F" w:rsidRPr="000E0BB3">
          <w:rPr>
            <w:rStyle w:val="Hyperlink"/>
            <w:noProof/>
          </w:rPr>
          <w:t>Binary files</w:t>
        </w:r>
        <w:r w:rsidR="00AF365F">
          <w:rPr>
            <w:noProof/>
            <w:webHidden/>
          </w:rPr>
          <w:tab/>
        </w:r>
        <w:r w:rsidR="00AF365F">
          <w:rPr>
            <w:noProof/>
            <w:webHidden/>
          </w:rPr>
          <w:fldChar w:fldCharType="begin"/>
        </w:r>
        <w:r w:rsidR="00AF365F">
          <w:rPr>
            <w:noProof/>
            <w:webHidden/>
          </w:rPr>
          <w:instrText xml:space="preserve"> PAGEREF _Toc8028890 \h </w:instrText>
        </w:r>
        <w:r w:rsidR="00AF365F">
          <w:rPr>
            <w:noProof/>
            <w:webHidden/>
          </w:rPr>
        </w:r>
        <w:r w:rsidR="00AF365F">
          <w:rPr>
            <w:noProof/>
            <w:webHidden/>
          </w:rPr>
          <w:fldChar w:fldCharType="separate"/>
        </w:r>
        <w:r w:rsidR="00AF365F">
          <w:rPr>
            <w:noProof/>
            <w:webHidden/>
          </w:rPr>
          <w:t>16</w:t>
        </w:r>
        <w:r w:rsidR="00AF365F">
          <w:rPr>
            <w:noProof/>
            <w:webHidden/>
          </w:rPr>
          <w:fldChar w:fldCharType="end"/>
        </w:r>
      </w:hyperlink>
    </w:p>
    <w:p w14:paraId="381444CC" w14:textId="20D7A587"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1" w:history="1">
        <w:r w:rsidR="00AF365F" w:rsidRPr="000E0BB3">
          <w:rPr>
            <w:rStyle w:val="Hyperlink"/>
            <w:noProof/>
          </w:rPr>
          <w:t>2.3.5</w:t>
        </w:r>
        <w:r w:rsidR="00AF365F">
          <w:rPr>
            <w:rFonts w:asciiTheme="minorHAnsi" w:eastAsiaTheme="minorEastAsia" w:hAnsiTheme="minorHAnsi" w:cstheme="minorBidi"/>
            <w:noProof/>
            <w:szCs w:val="24"/>
            <w:lang w:val="fi-FI" w:eastAsia="zh-CN"/>
          </w:rPr>
          <w:tab/>
        </w:r>
        <w:r w:rsidR="00AF365F" w:rsidRPr="000E0BB3">
          <w:rPr>
            <w:rStyle w:val="Hyperlink"/>
            <w:noProof/>
          </w:rPr>
          <w:t>Other solutions</w:t>
        </w:r>
        <w:r w:rsidR="00AF365F">
          <w:rPr>
            <w:noProof/>
            <w:webHidden/>
          </w:rPr>
          <w:tab/>
        </w:r>
        <w:r w:rsidR="00AF365F">
          <w:rPr>
            <w:noProof/>
            <w:webHidden/>
          </w:rPr>
          <w:fldChar w:fldCharType="begin"/>
        </w:r>
        <w:r w:rsidR="00AF365F">
          <w:rPr>
            <w:noProof/>
            <w:webHidden/>
          </w:rPr>
          <w:instrText xml:space="preserve"> PAGEREF _Toc8028891 \h </w:instrText>
        </w:r>
        <w:r w:rsidR="00AF365F">
          <w:rPr>
            <w:noProof/>
            <w:webHidden/>
          </w:rPr>
        </w:r>
        <w:r w:rsidR="00AF365F">
          <w:rPr>
            <w:noProof/>
            <w:webHidden/>
          </w:rPr>
          <w:fldChar w:fldCharType="separate"/>
        </w:r>
        <w:r w:rsidR="00AF365F">
          <w:rPr>
            <w:noProof/>
            <w:webHidden/>
          </w:rPr>
          <w:t>17</w:t>
        </w:r>
        <w:r w:rsidR="00AF365F">
          <w:rPr>
            <w:noProof/>
            <w:webHidden/>
          </w:rPr>
          <w:fldChar w:fldCharType="end"/>
        </w:r>
      </w:hyperlink>
    </w:p>
    <w:p w14:paraId="7CA02A49" w14:textId="4A0EECF0" w:rsidR="00AF365F" w:rsidRDefault="009156FA">
      <w:pPr>
        <w:pStyle w:val="TOC1"/>
        <w:rPr>
          <w:rFonts w:asciiTheme="minorHAnsi" w:eastAsiaTheme="minorEastAsia" w:hAnsiTheme="minorHAnsi" w:cstheme="minorBidi"/>
          <w:caps w:val="0"/>
          <w:noProof/>
          <w:szCs w:val="24"/>
          <w:lang w:val="fi-FI" w:eastAsia="zh-CN"/>
        </w:rPr>
      </w:pPr>
      <w:hyperlink w:anchor="_Toc8028892" w:history="1">
        <w:r w:rsidR="00AF365F" w:rsidRPr="000E0BB3">
          <w:rPr>
            <w:rStyle w:val="Hyperlink"/>
            <w:noProof/>
          </w:rPr>
          <w:t>3</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Creating the level editor</w:t>
        </w:r>
        <w:r w:rsidR="00AF365F">
          <w:rPr>
            <w:noProof/>
            <w:webHidden/>
          </w:rPr>
          <w:tab/>
        </w:r>
        <w:r w:rsidR="00AF365F">
          <w:rPr>
            <w:noProof/>
            <w:webHidden/>
          </w:rPr>
          <w:fldChar w:fldCharType="begin"/>
        </w:r>
        <w:r w:rsidR="00AF365F">
          <w:rPr>
            <w:noProof/>
            <w:webHidden/>
          </w:rPr>
          <w:instrText xml:space="preserve"> PAGEREF _Toc8028892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27832D1B" w14:textId="13544A39"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3" w:history="1">
        <w:r w:rsidR="00AF365F" w:rsidRPr="000E0BB3">
          <w:rPr>
            <w:rStyle w:val="Hyperlink"/>
            <w:noProof/>
          </w:rPr>
          <w:t>3.1</w:t>
        </w:r>
        <w:r w:rsidR="00AF365F">
          <w:rPr>
            <w:rFonts w:asciiTheme="minorHAnsi" w:eastAsiaTheme="minorEastAsia" w:hAnsiTheme="minorHAnsi" w:cstheme="minorBidi"/>
            <w:noProof/>
            <w:szCs w:val="24"/>
            <w:lang w:val="fi-FI" w:eastAsia="zh-CN"/>
          </w:rPr>
          <w:tab/>
        </w:r>
        <w:r w:rsidR="00AF365F" w:rsidRPr="000E0BB3">
          <w:rPr>
            <w:rStyle w:val="Hyperlink"/>
            <w:noProof/>
          </w:rPr>
          <w:t>Requirements</w:t>
        </w:r>
        <w:r w:rsidR="00AF365F">
          <w:rPr>
            <w:noProof/>
            <w:webHidden/>
          </w:rPr>
          <w:tab/>
        </w:r>
        <w:r w:rsidR="00AF365F">
          <w:rPr>
            <w:noProof/>
            <w:webHidden/>
          </w:rPr>
          <w:fldChar w:fldCharType="begin"/>
        </w:r>
        <w:r w:rsidR="00AF365F">
          <w:rPr>
            <w:noProof/>
            <w:webHidden/>
          </w:rPr>
          <w:instrText xml:space="preserve"> PAGEREF _Toc8028893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6E661E93" w14:textId="0D6EEFFD"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4" w:history="1">
        <w:r w:rsidR="00AF365F" w:rsidRPr="000E0BB3">
          <w:rPr>
            <w:rStyle w:val="Hyperlink"/>
            <w:noProof/>
          </w:rPr>
          <w:t>3.2</w:t>
        </w:r>
        <w:r w:rsidR="00AF365F">
          <w:rPr>
            <w:rFonts w:asciiTheme="minorHAnsi" w:eastAsiaTheme="minorEastAsia" w:hAnsiTheme="minorHAnsi" w:cstheme="minorBidi"/>
            <w:noProof/>
            <w:szCs w:val="24"/>
            <w:lang w:val="fi-FI" w:eastAsia="zh-CN"/>
          </w:rPr>
          <w:tab/>
        </w:r>
        <w:r w:rsidR="00AF365F" w:rsidRPr="000E0BB3">
          <w:rPr>
            <w:rStyle w:val="Hyperlink"/>
            <w:noProof/>
          </w:rPr>
          <w:t>Level editor functionality</w:t>
        </w:r>
        <w:r w:rsidR="00AF365F">
          <w:rPr>
            <w:noProof/>
            <w:webHidden/>
          </w:rPr>
          <w:tab/>
        </w:r>
        <w:r w:rsidR="00AF365F">
          <w:rPr>
            <w:noProof/>
            <w:webHidden/>
          </w:rPr>
          <w:fldChar w:fldCharType="begin"/>
        </w:r>
        <w:r w:rsidR="00AF365F">
          <w:rPr>
            <w:noProof/>
            <w:webHidden/>
          </w:rPr>
          <w:instrText xml:space="preserve"> PAGEREF _Toc8028894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5EAFEF54" w14:textId="118BE845"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5" w:history="1">
        <w:r w:rsidR="00AF365F" w:rsidRPr="000E0BB3">
          <w:rPr>
            <w:rStyle w:val="Hyperlink"/>
            <w:noProof/>
          </w:rPr>
          <w:t>3.2.1</w:t>
        </w:r>
        <w:r w:rsidR="00AF365F">
          <w:rPr>
            <w:rFonts w:asciiTheme="minorHAnsi" w:eastAsiaTheme="minorEastAsia" w:hAnsiTheme="minorHAnsi" w:cstheme="minorBidi"/>
            <w:noProof/>
            <w:szCs w:val="24"/>
            <w:lang w:val="fi-FI" w:eastAsia="zh-CN"/>
          </w:rPr>
          <w:tab/>
        </w:r>
        <w:r w:rsidR="00AF365F" w:rsidRPr="000E0BB3">
          <w:rPr>
            <w:rStyle w:val="Hyperlink"/>
            <w:noProof/>
          </w:rPr>
          <w:t>Level objects</w:t>
        </w:r>
        <w:r w:rsidR="00AF365F">
          <w:rPr>
            <w:noProof/>
            <w:webHidden/>
          </w:rPr>
          <w:tab/>
        </w:r>
        <w:r w:rsidR="00AF365F">
          <w:rPr>
            <w:noProof/>
            <w:webHidden/>
          </w:rPr>
          <w:fldChar w:fldCharType="begin"/>
        </w:r>
        <w:r w:rsidR="00AF365F">
          <w:rPr>
            <w:noProof/>
            <w:webHidden/>
          </w:rPr>
          <w:instrText xml:space="preserve"> PAGEREF _Toc8028895 \h </w:instrText>
        </w:r>
        <w:r w:rsidR="00AF365F">
          <w:rPr>
            <w:noProof/>
            <w:webHidden/>
          </w:rPr>
        </w:r>
        <w:r w:rsidR="00AF365F">
          <w:rPr>
            <w:noProof/>
            <w:webHidden/>
          </w:rPr>
          <w:fldChar w:fldCharType="separate"/>
        </w:r>
        <w:r w:rsidR="00AF365F">
          <w:rPr>
            <w:noProof/>
            <w:webHidden/>
          </w:rPr>
          <w:t>21</w:t>
        </w:r>
        <w:r w:rsidR="00AF365F">
          <w:rPr>
            <w:noProof/>
            <w:webHidden/>
          </w:rPr>
          <w:fldChar w:fldCharType="end"/>
        </w:r>
      </w:hyperlink>
    </w:p>
    <w:p w14:paraId="1E7D4228" w14:textId="09A0C451"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6" w:history="1">
        <w:r w:rsidR="00AF365F" w:rsidRPr="000E0BB3">
          <w:rPr>
            <w:rStyle w:val="Hyperlink"/>
            <w:noProof/>
            <w:lang w:val="en-US"/>
          </w:rPr>
          <w:t>3.3</w:t>
        </w:r>
        <w:r w:rsidR="00AF365F">
          <w:rPr>
            <w:rFonts w:asciiTheme="minorHAnsi" w:eastAsiaTheme="minorEastAsia" w:hAnsiTheme="minorHAnsi" w:cstheme="minorBidi"/>
            <w:noProof/>
            <w:szCs w:val="24"/>
            <w:lang w:val="fi-FI" w:eastAsia="zh-CN"/>
          </w:rPr>
          <w:tab/>
        </w:r>
        <w:r w:rsidR="00AF365F" w:rsidRPr="000E0BB3">
          <w:rPr>
            <w:rStyle w:val="Hyperlink"/>
            <w:noProof/>
          </w:rPr>
          <w:t>Serialising</w:t>
        </w:r>
        <w:r w:rsidR="00AF365F" w:rsidRPr="000E0BB3">
          <w:rPr>
            <w:rStyle w:val="Hyperlink"/>
            <w:noProof/>
            <w:lang w:val="en-US"/>
          </w:rPr>
          <w:t xml:space="preserve"> level object data</w:t>
        </w:r>
        <w:r w:rsidR="00AF365F">
          <w:rPr>
            <w:noProof/>
            <w:webHidden/>
          </w:rPr>
          <w:tab/>
        </w:r>
        <w:r w:rsidR="00AF365F">
          <w:rPr>
            <w:noProof/>
            <w:webHidden/>
          </w:rPr>
          <w:fldChar w:fldCharType="begin"/>
        </w:r>
        <w:r w:rsidR="00AF365F">
          <w:rPr>
            <w:noProof/>
            <w:webHidden/>
          </w:rPr>
          <w:instrText xml:space="preserve"> PAGEREF _Toc8028896 \h </w:instrText>
        </w:r>
        <w:r w:rsidR="00AF365F">
          <w:rPr>
            <w:noProof/>
            <w:webHidden/>
          </w:rPr>
        </w:r>
        <w:r w:rsidR="00AF365F">
          <w:rPr>
            <w:noProof/>
            <w:webHidden/>
          </w:rPr>
          <w:fldChar w:fldCharType="separate"/>
        </w:r>
        <w:r w:rsidR="00AF365F">
          <w:rPr>
            <w:noProof/>
            <w:webHidden/>
          </w:rPr>
          <w:t>23</w:t>
        </w:r>
        <w:r w:rsidR="00AF365F">
          <w:rPr>
            <w:noProof/>
            <w:webHidden/>
          </w:rPr>
          <w:fldChar w:fldCharType="end"/>
        </w:r>
      </w:hyperlink>
    </w:p>
    <w:p w14:paraId="465FCDCD" w14:textId="3F5D98E6"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7" w:history="1">
        <w:r w:rsidR="00AF365F" w:rsidRPr="000E0BB3">
          <w:rPr>
            <w:rStyle w:val="Hyperlink"/>
            <w:noProof/>
          </w:rPr>
          <w:t>3.3.1</w:t>
        </w:r>
        <w:r w:rsidR="00AF365F">
          <w:rPr>
            <w:rFonts w:asciiTheme="minorHAnsi" w:eastAsiaTheme="minorEastAsia" w:hAnsiTheme="minorHAnsi" w:cstheme="minorBidi"/>
            <w:noProof/>
            <w:szCs w:val="24"/>
            <w:lang w:val="fi-FI" w:eastAsia="zh-CN"/>
          </w:rPr>
          <w:tab/>
        </w:r>
        <w:r w:rsidR="00AF365F" w:rsidRPr="000E0BB3">
          <w:rPr>
            <w:rStyle w:val="Hyperlink"/>
            <w:noProof/>
          </w:rPr>
          <w:t>Custom serialisation</w:t>
        </w:r>
        <w:r w:rsidR="00AF365F">
          <w:rPr>
            <w:noProof/>
            <w:webHidden/>
          </w:rPr>
          <w:tab/>
        </w:r>
        <w:r w:rsidR="00AF365F">
          <w:rPr>
            <w:noProof/>
            <w:webHidden/>
          </w:rPr>
          <w:fldChar w:fldCharType="begin"/>
        </w:r>
        <w:r w:rsidR="00AF365F">
          <w:rPr>
            <w:noProof/>
            <w:webHidden/>
          </w:rPr>
          <w:instrText xml:space="preserve"> PAGEREF _Toc8028897 \h </w:instrText>
        </w:r>
        <w:r w:rsidR="00AF365F">
          <w:rPr>
            <w:noProof/>
            <w:webHidden/>
          </w:rPr>
        </w:r>
        <w:r w:rsidR="00AF365F">
          <w:rPr>
            <w:noProof/>
            <w:webHidden/>
          </w:rPr>
          <w:fldChar w:fldCharType="separate"/>
        </w:r>
        <w:r w:rsidR="00AF365F">
          <w:rPr>
            <w:noProof/>
            <w:webHidden/>
          </w:rPr>
          <w:t>23</w:t>
        </w:r>
        <w:r w:rsidR="00AF365F">
          <w:rPr>
            <w:noProof/>
            <w:webHidden/>
          </w:rPr>
          <w:fldChar w:fldCharType="end"/>
        </w:r>
      </w:hyperlink>
    </w:p>
    <w:p w14:paraId="64670012" w14:textId="5FB7182D"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8" w:history="1">
        <w:r w:rsidR="00AF365F" w:rsidRPr="000E0BB3">
          <w:rPr>
            <w:rStyle w:val="Hyperlink"/>
            <w:noProof/>
          </w:rPr>
          <w:t>3.3.2</w:t>
        </w:r>
        <w:r w:rsidR="00AF365F">
          <w:rPr>
            <w:rFonts w:asciiTheme="minorHAnsi" w:eastAsiaTheme="minorEastAsia" w:hAnsiTheme="minorHAnsi" w:cstheme="minorBidi"/>
            <w:noProof/>
            <w:szCs w:val="24"/>
            <w:lang w:val="fi-FI" w:eastAsia="zh-CN"/>
          </w:rPr>
          <w:tab/>
        </w:r>
        <w:r w:rsidR="00AF365F" w:rsidRPr="000E0BB3">
          <w:rPr>
            <w:rStyle w:val="Hyperlink"/>
            <w:noProof/>
          </w:rPr>
          <w:t>Using JSON for serialisation</w:t>
        </w:r>
        <w:r w:rsidR="00AF365F">
          <w:rPr>
            <w:noProof/>
            <w:webHidden/>
          </w:rPr>
          <w:tab/>
        </w:r>
        <w:r w:rsidR="00AF365F">
          <w:rPr>
            <w:noProof/>
            <w:webHidden/>
          </w:rPr>
          <w:fldChar w:fldCharType="begin"/>
        </w:r>
        <w:r w:rsidR="00AF365F">
          <w:rPr>
            <w:noProof/>
            <w:webHidden/>
          </w:rPr>
          <w:instrText xml:space="preserve"> PAGEREF _Toc8028898 \h </w:instrText>
        </w:r>
        <w:r w:rsidR="00AF365F">
          <w:rPr>
            <w:noProof/>
            <w:webHidden/>
          </w:rPr>
        </w:r>
        <w:r w:rsidR="00AF365F">
          <w:rPr>
            <w:noProof/>
            <w:webHidden/>
          </w:rPr>
          <w:fldChar w:fldCharType="separate"/>
        </w:r>
        <w:r w:rsidR="00AF365F">
          <w:rPr>
            <w:noProof/>
            <w:webHidden/>
          </w:rPr>
          <w:t>24</w:t>
        </w:r>
        <w:r w:rsidR="00AF365F">
          <w:rPr>
            <w:noProof/>
            <w:webHidden/>
          </w:rPr>
          <w:fldChar w:fldCharType="end"/>
        </w:r>
      </w:hyperlink>
    </w:p>
    <w:p w14:paraId="5E7AA122" w14:textId="0642483A"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9" w:history="1">
        <w:r w:rsidR="00AF365F" w:rsidRPr="000E0BB3">
          <w:rPr>
            <w:rStyle w:val="Hyperlink"/>
            <w:noProof/>
          </w:rPr>
          <w:t>3.3.3</w:t>
        </w:r>
        <w:r w:rsidR="00AF365F">
          <w:rPr>
            <w:rFonts w:asciiTheme="minorHAnsi" w:eastAsiaTheme="minorEastAsia" w:hAnsiTheme="minorHAnsi" w:cstheme="minorBidi"/>
            <w:noProof/>
            <w:szCs w:val="24"/>
            <w:lang w:val="fi-FI" w:eastAsia="zh-CN"/>
          </w:rPr>
          <w:tab/>
        </w:r>
        <w:r w:rsidR="00AF365F" w:rsidRPr="000E0BB3">
          <w:rPr>
            <w:rStyle w:val="Hyperlink"/>
            <w:noProof/>
          </w:rPr>
          <w:t>Using the interface method</w:t>
        </w:r>
        <w:r w:rsidR="00AF365F">
          <w:rPr>
            <w:noProof/>
            <w:webHidden/>
          </w:rPr>
          <w:tab/>
        </w:r>
        <w:r w:rsidR="00AF365F">
          <w:rPr>
            <w:noProof/>
            <w:webHidden/>
          </w:rPr>
          <w:fldChar w:fldCharType="begin"/>
        </w:r>
        <w:r w:rsidR="00AF365F">
          <w:rPr>
            <w:noProof/>
            <w:webHidden/>
          </w:rPr>
          <w:instrText xml:space="preserve"> PAGEREF _Toc8028899 \h </w:instrText>
        </w:r>
        <w:r w:rsidR="00AF365F">
          <w:rPr>
            <w:noProof/>
            <w:webHidden/>
          </w:rPr>
        </w:r>
        <w:r w:rsidR="00AF365F">
          <w:rPr>
            <w:noProof/>
            <w:webHidden/>
          </w:rPr>
          <w:fldChar w:fldCharType="separate"/>
        </w:r>
        <w:r w:rsidR="00AF365F">
          <w:rPr>
            <w:noProof/>
            <w:webHidden/>
          </w:rPr>
          <w:t>24</w:t>
        </w:r>
        <w:r w:rsidR="00AF365F">
          <w:rPr>
            <w:noProof/>
            <w:webHidden/>
          </w:rPr>
          <w:fldChar w:fldCharType="end"/>
        </w:r>
      </w:hyperlink>
    </w:p>
    <w:p w14:paraId="21847317" w14:textId="0424133B"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0" w:history="1">
        <w:r w:rsidR="00AF365F" w:rsidRPr="000E0BB3">
          <w:rPr>
            <w:rStyle w:val="Hyperlink"/>
            <w:noProof/>
          </w:rPr>
          <w:t>3.4</w:t>
        </w:r>
        <w:r w:rsidR="00AF365F">
          <w:rPr>
            <w:rFonts w:asciiTheme="minorHAnsi" w:eastAsiaTheme="minorEastAsia" w:hAnsiTheme="minorHAnsi" w:cstheme="minorBidi"/>
            <w:noProof/>
            <w:szCs w:val="24"/>
            <w:lang w:val="fi-FI" w:eastAsia="zh-CN"/>
          </w:rPr>
          <w:tab/>
        </w:r>
        <w:r w:rsidR="00AF365F" w:rsidRPr="000E0BB3">
          <w:rPr>
            <w:rStyle w:val="Hyperlink"/>
            <w:noProof/>
          </w:rPr>
          <w:t>Saving object data</w:t>
        </w:r>
        <w:r w:rsidR="00AF365F">
          <w:rPr>
            <w:noProof/>
            <w:webHidden/>
          </w:rPr>
          <w:tab/>
        </w:r>
        <w:r w:rsidR="00AF365F">
          <w:rPr>
            <w:noProof/>
            <w:webHidden/>
          </w:rPr>
          <w:fldChar w:fldCharType="begin"/>
        </w:r>
        <w:r w:rsidR="00AF365F">
          <w:rPr>
            <w:noProof/>
            <w:webHidden/>
          </w:rPr>
          <w:instrText xml:space="preserve"> PAGEREF _Toc8028900 \h </w:instrText>
        </w:r>
        <w:r w:rsidR="00AF365F">
          <w:rPr>
            <w:noProof/>
            <w:webHidden/>
          </w:rPr>
        </w:r>
        <w:r w:rsidR="00AF365F">
          <w:rPr>
            <w:noProof/>
            <w:webHidden/>
          </w:rPr>
          <w:fldChar w:fldCharType="separate"/>
        </w:r>
        <w:r w:rsidR="00AF365F">
          <w:rPr>
            <w:noProof/>
            <w:webHidden/>
          </w:rPr>
          <w:t>25</w:t>
        </w:r>
        <w:r w:rsidR="00AF365F">
          <w:rPr>
            <w:noProof/>
            <w:webHidden/>
          </w:rPr>
          <w:fldChar w:fldCharType="end"/>
        </w:r>
      </w:hyperlink>
    </w:p>
    <w:p w14:paraId="713FF5BF" w14:textId="1294B0D6"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1" w:history="1">
        <w:r w:rsidR="00AF365F" w:rsidRPr="000E0BB3">
          <w:rPr>
            <w:rStyle w:val="Hyperlink"/>
            <w:noProof/>
            <w:lang w:val="fi-FI"/>
          </w:rPr>
          <w:t>3.5</w:t>
        </w:r>
        <w:r w:rsidR="00AF365F">
          <w:rPr>
            <w:rFonts w:asciiTheme="minorHAnsi" w:eastAsiaTheme="minorEastAsia" w:hAnsiTheme="minorHAnsi" w:cstheme="minorBidi"/>
            <w:noProof/>
            <w:szCs w:val="24"/>
            <w:lang w:val="fi-FI" w:eastAsia="zh-CN"/>
          </w:rPr>
          <w:tab/>
        </w:r>
        <w:r w:rsidR="00AF365F" w:rsidRPr="000E0BB3">
          <w:rPr>
            <w:rStyle w:val="Hyperlink"/>
            <w:noProof/>
            <w:lang w:val="fi-FI"/>
          </w:rPr>
          <w:t>Loading a game level</w:t>
        </w:r>
        <w:r w:rsidR="00AF365F">
          <w:rPr>
            <w:noProof/>
            <w:webHidden/>
          </w:rPr>
          <w:tab/>
        </w:r>
        <w:r w:rsidR="00AF365F">
          <w:rPr>
            <w:noProof/>
            <w:webHidden/>
          </w:rPr>
          <w:fldChar w:fldCharType="begin"/>
        </w:r>
        <w:r w:rsidR="00AF365F">
          <w:rPr>
            <w:noProof/>
            <w:webHidden/>
          </w:rPr>
          <w:instrText xml:space="preserve"> PAGEREF _Toc8028901 \h </w:instrText>
        </w:r>
        <w:r w:rsidR="00AF365F">
          <w:rPr>
            <w:noProof/>
            <w:webHidden/>
          </w:rPr>
        </w:r>
        <w:r w:rsidR="00AF365F">
          <w:rPr>
            <w:noProof/>
            <w:webHidden/>
          </w:rPr>
          <w:fldChar w:fldCharType="separate"/>
        </w:r>
        <w:r w:rsidR="00AF365F">
          <w:rPr>
            <w:noProof/>
            <w:webHidden/>
          </w:rPr>
          <w:t>26</w:t>
        </w:r>
        <w:r w:rsidR="00AF365F">
          <w:rPr>
            <w:noProof/>
            <w:webHidden/>
          </w:rPr>
          <w:fldChar w:fldCharType="end"/>
        </w:r>
      </w:hyperlink>
    </w:p>
    <w:p w14:paraId="3DC389A9" w14:textId="66DD2B93" w:rsidR="00AF365F" w:rsidRDefault="009156FA">
      <w:pPr>
        <w:pStyle w:val="TOC1"/>
        <w:rPr>
          <w:rFonts w:asciiTheme="minorHAnsi" w:eastAsiaTheme="minorEastAsia" w:hAnsiTheme="minorHAnsi" w:cstheme="minorBidi"/>
          <w:caps w:val="0"/>
          <w:noProof/>
          <w:szCs w:val="24"/>
          <w:lang w:val="fi-FI" w:eastAsia="zh-CN"/>
        </w:rPr>
      </w:pPr>
      <w:hyperlink w:anchor="_Toc8028902" w:history="1">
        <w:r w:rsidR="00AF365F" w:rsidRPr="000E0BB3">
          <w:rPr>
            <w:rStyle w:val="Hyperlink"/>
            <w:noProof/>
            <w:lang w:val="en-US"/>
          </w:rPr>
          <w:t>4</w:t>
        </w:r>
        <w:r w:rsidR="00AF365F">
          <w:rPr>
            <w:rFonts w:asciiTheme="minorHAnsi" w:eastAsiaTheme="minorEastAsia" w:hAnsiTheme="minorHAnsi" w:cstheme="minorBidi"/>
            <w:caps w:val="0"/>
            <w:noProof/>
            <w:szCs w:val="24"/>
            <w:lang w:val="fi-FI" w:eastAsia="zh-CN"/>
          </w:rPr>
          <w:tab/>
        </w:r>
        <w:r w:rsidR="00AF365F" w:rsidRPr="000E0BB3">
          <w:rPr>
            <w:rStyle w:val="Hyperlink"/>
            <w:noProof/>
            <w:lang w:val="en-US"/>
          </w:rPr>
          <w:t>Storing level data in the database</w:t>
        </w:r>
        <w:r w:rsidR="00AF365F">
          <w:rPr>
            <w:noProof/>
            <w:webHidden/>
          </w:rPr>
          <w:tab/>
        </w:r>
        <w:r w:rsidR="00AF365F">
          <w:rPr>
            <w:noProof/>
            <w:webHidden/>
          </w:rPr>
          <w:fldChar w:fldCharType="begin"/>
        </w:r>
        <w:r w:rsidR="00AF365F">
          <w:rPr>
            <w:noProof/>
            <w:webHidden/>
          </w:rPr>
          <w:instrText xml:space="preserve"> PAGEREF _Toc8028902 \h </w:instrText>
        </w:r>
        <w:r w:rsidR="00AF365F">
          <w:rPr>
            <w:noProof/>
            <w:webHidden/>
          </w:rPr>
        </w:r>
        <w:r w:rsidR="00AF365F">
          <w:rPr>
            <w:noProof/>
            <w:webHidden/>
          </w:rPr>
          <w:fldChar w:fldCharType="separate"/>
        </w:r>
        <w:r w:rsidR="00AF365F">
          <w:rPr>
            <w:noProof/>
            <w:webHidden/>
          </w:rPr>
          <w:t>27</w:t>
        </w:r>
        <w:r w:rsidR="00AF365F">
          <w:rPr>
            <w:noProof/>
            <w:webHidden/>
          </w:rPr>
          <w:fldChar w:fldCharType="end"/>
        </w:r>
      </w:hyperlink>
    </w:p>
    <w:p w14:paraId="1184FA2E" w14:textId="164F69F6"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3" w:history="1">
        <w:r w:rsidR="00AF365F" w:rsidRPr="000E0BB3">
          <w:rPr>
            <w:rStyle w:val="Hyperlink"/>
            <w:noProof/>
          </w:rPr>
          <w:t>4.1</w:t>
        </w:r>
        <w:r w:rsidR="00AF365F">
          <w:rPr>
            <w:rFonts w:asciiTheme="minorHAnsi" w:eastAsiaTheme="minorEastAsia" w:hAnsiTheme="minorHAnsi" w:cstheme="minorBidi"/>
            <w:noProof/>
            <w:szCs w:val="24"/>
            <w:lang w:val="fi-FI" w:eastAsia="zh-CN"/>
          </w:rPr>
          <w:tab/>
        </w:r>
        <w:r w:rsidR="00AF365F" w:rsidRPr="000E0BB3">
          <w:rPr>
            <w:rStyle w:val="Hyperlink"/>
            <w:noProof/>
          </w:rPr>
          <w:t>Requirements</w:t>
        </w:r>
        <w:r w:rsidR="00AF365F">
          <w:rPr>
            <w:noProof/>
            <w:webHidden/>
          </w:rPr>
          <w:tab/>
        </w:r>
        <w:r w:rsidR="00AF365F">
          <w:rPr>
            <w:noProof/>
            <w:webHidden/>
          </w:rPr>
          <w:fldChar w:fldCharType="begin"/>
        </w:r>
        <w:r w:rsidR="00AF365F">
          <w:rPr>
            <w:noProof/>
            <w:webHidden/>
          </w:rPr>
          <w:instrText xml:space="preserve"> PAGEREF _Toc8028903 \h </w:instrText>
        </w:r>
        <w:r w:rsidR="00AF365F">
          <w:rPr>
            <w:noProof/>
            <w:webHidden/>
          </w:rPr>
        </w:r>
        <w:r w:rsidR="00AF365F">
          <w:rPr>
            <w:noProof/>
            <w:webHidden/>
          </w:rPr>
          <w:fldChar w:fldCharType="separate"/>
        </w:r>
        <w:r w:rsidR="00AF365F">
          <w:rPr>
            <w:noProof/>
            <w:webHidden/>
          </w:rPr>
          <w:t>27</w:t>
        </w:r>
        <w:r w:rsidR="00AF365F">
          <w:rPr>
            <w:noProof/>
            <w:webHidden/>
          </w:rPr>
          <w:fldChar w:fldCharType="end"/>
        </w:r>
      </w:hyperlink>
    </w:p>
    <w:p w14:paraId="357E6BC3" w14:textId="4A245430"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4" w:history="1">
        <w:r w:rsidR="00AF365F" w:rsidRPr="000E0BB3">
          <w:rPr>
            <w:rStyle w:val="Hyperlink"/>
            <w:noProof/>
          </w:rPr>
          <w:t>4.2</w:t>
        </w:r>
        <w:r w:rsidR="00AF365F">
          <w:rPr>
            <w:rFonts w:asciiTheme="minorHAnsi" w:eastAsiaTheme="minorEastAsia" w:hAnsiTheme="minorHAnsi" w:cstheme="minorBidi"/>
            <w:noProof/>
            <w:szCs w:val="24"/>
            <w:lang w:val="fi-FI" w:eastAsia="zh-CN"/>
          </w:rPr>
          <w:tab/>
        </w:r>
        <w:r w:rsidR="00AF365F" w:rsidRPr="000E0BB3">
          <w:rPr>
            <w:rStyle w:val="Hyperlink"/>
            <w:noProof/>
          </w:rPr>
          <w:t>Using a BaaS</w:t>
        </w:r>
        <w:r w:rsidR="00AF365F">
          <w:rPr>
            <w:noProof/>
            <w:webHidden/>
          </w:rPr>
          <w:tab/>
        </w:r>
        <w:r w:rsidR="00AF365F">
          <w:rPr>
            <w:noProof/>
            <w:webHidden/>
          </w:rPr>
          <w:fldChar w:fldCharType="begin"/>
        </w:r>
        <w:r w:rsidR="00AF365F">
          <w:rPr>
            <w:noProof/>
            <w:webHidden/>
          </w:rPr>
          <w:instrText xml:space="preserve"> PAGEREF _Toc8028904 \h </w:instrText>
        </w:r>
        <w:r w:rsidR="00AF365F">
          <w:rPr>
            <w:noProof/>
            <w:webHidden/>
          </w:rPr>
        </w:r>
        <w:r w:rsidR="00AF365F">
          <w:rPr>
            <w:noProof/>
            <w:webHidden/>
          </w:rPr>
          <w:fldChar w:fldCharType="separate"/>
        </w:r>
        <w:r w:rsidR="00AF365F">
          <w:rPr>
            <w:noProof/>
            <w:webHidden/>
          </w:rPr>
          <w:t>29</w:t>
        </w:r>
        <w:r w:rsidR="00AF365F">
          <w:rPr>
            <w:noProof/>
            <w:webHidden/>
          </w:rPr>
          <w:fldChar w:fldCharType="end"/>
        </w:r>
      </w:hyperlink>
    </w:p>
    <w:p w14:paraId="4DF8E265" w14:textId="53C66431"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5" w:history="1">
        <w:r w:rsidR="00AF365F" w:rsidRPr="000E0BB3">
          <w:rPr>
            <w:rStyle w:val="Hyperlink"/>
            <w:noProof/>
          </w:rPr>
          <w:t>4.3</w:t>
        </w:r>
        <w:r w:rsidR="00AF365F">
          <w:rPr>
            <w:rFonts w:asciiTheme="minorHAnsi" w:eastAsiaTheme="minorEastAsia" w:hAnsiTheme="minorHAnsi" w:cstheme="minorBidi"/>
            <w:noProof/>
            <w:szCs w:val="24"/>
            <w:lang w:val="fi-FI" w:eastAsia="zh-CN"/>
          </w:rPr>
          <w:tab/>
        </w:r>
        <w:r w:rsidR="00AF365F" w:rsidRPr="000E0BB3">
          <w:rPr>
            <w:rStyle w:val="Hyperlink"/>
            <w:noProof/>
          </w:rPr>
          <w:t>Choosing the service</w:t>
        </w:r>
        <w:r w:rsidR="00AF365F">
          <w:rPr>
            <w:noProof/>
            <w:webHidden/>
          </w:rPr>
          <w:tab/>
        </w:r>
        <w:r w:rsidR="00AF365F">
          <w:rPr>
            <w:noProof/>
            <w:webHidden/>
          </w:rPr>
          <w:fldChar w:fldCharType="begin"/>
        </w:r>
        <w:r w:rsidR="00AF365F">
          <w:rPr>
            <w:noProof/>
            <w:webHidden/>
          </w:rPr>
          <w:instrText xml:space="preserve"> PAGEREF _Toc8028905 \h </w:instrText>
        </w:r>
        <w:r w:rsidR="00AF365F">
          <w:rPr>
            <w:noProof/>
            <w:webHidden/>
          </w:rPr>
        </w:r>
        <w:r w:rsidR="00AF365F">
          <w:rPr>
            <w:noProof/>
            <w:webHidden/>
          </w:rPr>
          <w:fldChar w:fldCharType="separate"/>
        </w:r>
        <w:r w:rsidR="00AF365F">
          <w:rPr>
            <w:noProof/>
            <w:webHidden/>
          </w:rPr>
          <w:t>30</w:t>
        </w:r>
        <w:r w:rsidR="00AF365F">
          <w:rPr>
            <w:noProof/>
            <w:webHidden/>
          </w:rPr>
          <w:fldChar w:fldCharType="end"/>
        </w:r>
      </w:hyperlink>
    </w:p>
    <w:p w14:paraId="60120C43" w14:textId="07015E8E"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6" w:history="1">
        <w:r w:rsidR="00AF365F" w:rsidRPr="000E0BB3">
          <w:rPr>
            <w:rStyle w:val="Hyperlink"/>
            <w:noProof/>
          </w:rPr>
          <w:t>4.4</w:t>
        </w:r>
        <w:r w:rsidR="00AF365F">
          <w:rPr>
            <w:rFonts w:asciiTheme="minorHAnsi" w:eastAsiaTheme="minorEastAsia" w:hAnsiTheme="minorHAnsi" w:cstheme="minorBidi"/>
            <w:noProof/>
            <w:szCs w:val="24"/>
            <w:lang w:val="fi-FI" w:eastAsia="zh-CN"/>
          </w:rPr>
          <w:tab/>
        </w:r>
        <w:r w:rsidR="00AF365F" w:rsidRPr="000E0BB3">
          <w:rPr>
            <w:rStyle w:val="Hyperlink"/>
            <w:noProof/>
          </w:rPr>
          <w:t>Google Firebase products</w:t>
        </w:r>
        <w:r w:rsidR="00AF365F">
          <w:rPr>
            <w:noProof/>
            <w:webHidden/>
          </w:rPr>
          <w:tab/>
        </w:r>
        <w:r w:rsidR="00AF365F">
          <w:rPr>
            <w:noProof/>
            <w:webHidden/>
          </w:rPr>
          <w:fldChar w:fldCharType="begin"/>
        </w:r>
        <w:r w:rsidR="00AF365F">
          <w:rPr>
            <w:noProof/>
            <w:webHidden/>
          </w:rPr>
          <w:instrText xml:space="preserve"> PAGEREF _Toc8028906 \h </w:instrText>
        </w:r>
        <w:r w:rsidR="00AF365F">
          <w:rPr>
            <w:noProof/>
            <w:webHidden/>
          </w:rPr>
        </w:r>
        <w:r w:rsidR="00AF365F">
          <w:rPr>
            <w:noProof/>
            <w:webHidden/>
          </w:rPr>
          <w:fldChar w:fldCharType="separate"/>
        </w:r>
        <w:r w:rsidR="00AF365F">
          <w:rPr>
            <w:noProof/>
            <w:webHidden/>
          </w:rPr>
          <w:t>32</w:t>
        </w:r>
        <w:r w:rsidR="00AF365F">
          <w:rPr>
            <w:noProof/>
            <w:webHidden/>
          </w:rPr>
          <w:fldChar w:fldCharType="end"/>
        </w:r>
      </w:hyperlink>
    </w:p>
    <w:p w14:paraId="2F6D62CC" w14:textId="032AF5D8"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907" w:history="1">
        <w:r w:rsidR="00AF365F" w:rsidRPr="000E0BB3">
          <w:rPr>
            <w:rStyle w:val="Hyperlink"/>
            <w:noProof/>
          </w:rPr>
          <w:t>4.4.1</w:t>
        </w:r>
        <w:r w:rsidR="00AF365F">
          <w:rPr>
            <w:rFonts w:asciiTheme="minorHAnsi" w:eastAsiaTheme="minorEastAsia" w:hAnsiTheme="minorHAnsi" w:cstheme="minorBidi"/>
            <w:noProof/>
            <w:szCs w:val="24"/>
            <w:lang w:val="fi-FI" w:eastAsia="zh-CN"/>
          </w:rPr>
          <w:tab/>
        </w:r>
        <w:r w:rsidR="00AF365F" w:rsidRPr="000E0BB3">
          <w:rPr>
            <w:rStyle w:val="Hyperlink"/>
            <w:noProof/>
          </w:rPr>
          <w:t>Realtime Database</w:t>
        </w:r>
        <w:r w:rsidR="00AF365F">
          <w:rPr>
            <w:noProof/>
            <w:webHidden/>
          </w:rPr>
          <w:tab/>
        </w:r>
        <w:r w:rsidR="00AF365F">
          <w:rPr>
            <w:noProof/>
            <w:webHidden/>
          </w:rPr>
          <w:fldChar w:fldCharType="begin"/>
        </w:r>
        <w:r w:rsidR="00AF365F">
          <w:rPr>
            <w:noProof/>
            <w:webHidden/>
          </w:rPr>
          <w:instrText xml:space="preserve"> PAGEREF _Toc8028907 \h </w:instrText>
        </w:r>
        <w:r w:rsidR="00AF365F">
          <w:rPr>
            <w:noProof/>
            <w:webHidden/>
          </w:rPr>
        </w:r>
        <w:r w:rsidR="00AF365F">
          <w:rPr>
            <w:noProof/>
            <w:webHidden/>
          </w:rPr>
          <w:fldChar w:fldCharType="separate"/>
        </w:r>
        <w:r w:rsidR="00AF365F">
          <w:rPr>
            <w:noProof/>
            <w:webHidden/>
          </w:rPr>
          <w:t>32</w:t>
        </w:r>
        <w:r w:rsidR="00AF365F">
          <w:rPr>
            <w:noProof/>
            <w:webHidden/>
          </w:rPr>
          <w:fldChar w:fldCharType="end"/>
        </w:r>
      </w:hyperlink>
    </w:p>
    <w:p w14:paraId="1273FAA3" w14:textId="57C41937" w:rsidR="00AF365F" w:rsidRDefault="009156FA">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908" w:history="1">
        <w:r w:rsidR="00AF365F" w:rsidRPr="000E0BB3">
          <w:rPr>
            <w:rStyle w:val="Hyperlink"/>
            <w:noProof/>
          </w:rPr>
          <w:t>4.4.2</w:t>
        </w:r>
        <w:r w:rsidR="00AF365F">
          <w:rPr>
            <w:rFonts w:asciiTheme="minorHAnsi" w:eastAsiaTheme="minorEastAsia" w:hAnsiTheme="minorHAnsi" w:cstheme="minorBidi"/>
            <w:noProof/>
            <w:szCs w:val="24"/>
            <w:lang w:val="fi-FI" w:eastAsia="zh-CN"/>
          </w:rPr>
          <w:tab/>
        </w:r>
        <w:r w:rsidR="00AF365F" w:rsidRPr="000E0BB3">
          <w:rPr>
            <w:rStyle w:val="Hyperlink"/>
            <w:noProof/>
          </w:rPr>
          <w:t>Authentication</w:t>
        </w:r>
        <w:r w:rsidR="00AF365F">
          <w:rPr>
            <w:noProof/>
            <w:webHidden/>
          </w:rPr>
          <w:tab/>
        </w:r>
        <w:r w:rsidR="00AF365F">
          <w:rPr>
            <w:noProof/>
            <w:webHidden/>
          </w:rPr>
          <w:fldChar w:fldCharType="begin"/>
        </w:r>
        <w:r w:rsidR="00AF365F">
          <w:rPr>
            <w:noProof/>
            <w:webHidden/>
          </w:rPr>
          <w:instrText xml:space="preserve"> PAGEREF _Toc8028908 \h </w:instrText>
        </w:r>
        <w:r w:rsidR="00AF365F">
          <w:rPr>
            <w:noProof/>
            <w:webHidden/>
          </w:rPr>
        </w:r>
        <w:r w:rsidR="00AF365F">
          <w:rPr>
            <w:noProof/>
            <w:webHidden/>
          </w:rPr>
          <w:fldChar w:fldCharType="separate"/>
        </w:r>
        <w:r w:rsidR="00AF365F">
          <w:rPr>
            <w:noProof/>
            <w:webHidden/>
          </w:rPr>
          <w:t>33</w:t>
        </w:r>
        <w:r w:rsidR="00AF365F">
          <w:rPr>
            <w:noProof/>
            <w:webHidden/>
          </w:rPr>
          <w:fldChar w:fldCharType="end"/>
        </w:r>
      </w:hyperlink>
    </w:p>
    <w:p w14:paraId="0663007B" w14:textId="5A798212"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9" w:history="1">
        <w:r w:rsidR="00AF365F" w:rsidRPr="000E0BB3">
          <w:rPr>
            <w:rStyle w:val="Hyperlink"/>
            <w:noProof/>
          </w:rPr>
          <w:t>4.5</w:t>
        </w:r>
        <w:r w:rsidR="00AF365F">
          <w:rPr>
            <w:rFonts w:asciiTheme="minorHAnsi" w:eastAsiaTheme="minorEastAsia" w:hAnsiTheme="minorHAnsi" w:cstheme="minorBidi"/>
            <w:noProof/>
            <w:szCs w:val="24"/>
            <w:lang w:val="fi-FI" w:eastAsia="zh-CN"/>
          </w:rPr>
          <w:tab/>
        </w:r>
        <w:r w:rsidR="00AF365F" w:rsidRPr="000E0BB3">
          <w:rPr>
            <w:rStyle w:val="Hyperlink"/>
            <w:noProof/>
          </w:rPr>
          <w:t>Integrating Firebase with Unity3D</w:t>
        </w:r>
        <w:r w:rsidR="00AF365F">
          <w:rPr>
            <w:noProof/>
            <w:webHidden/>
          </w:rPr>
          <w:tab/>
        </w:r>
        <w:r w:rsidR="00AF365F">
          <w:rPr>
            <w:noProof/>
            <w:webHidden/>
          </w:rPr>
          <w:fldChar w:fldCharType="begin"/>
        </w:r>
        <w:r w:rsidR="00AF365F">
          <w:rPr>
            <w:noProof/>
            <w:webHidden/>
          </w:rPr>
          <w:instrText xml:space="preserve"> PAGEREF _Toc8028909 \h </w:instrText>
        </w:r>
        <w:r w:rsidR="00AF365F">
          <w:rPr>
            <w:noProof/>
            <w:webHidden/>
          </w:rPr>
        </w:r>
        <w:r w:rsidR="00AF365F">
          <w:rPr>
            <w:noProof/>
            <w:webHidden/>
          </w:rPr>
          <w:fldChar w:fldCharType="separate"/>
        </w:r>
        <w:r w:rsidR="00AF365F">
          <w:rPr>
            <w:noProof/>
            <w:webHidden/>
          </w:rPr>
          <w:t>34</w:t>
        </w:r>
        <w:r w:rsidR="00AF365F">
          <w:rPr>
            <w:noProof/>
            <w:webHidden/>
          </w:rPr>
          <w:fldChar w:fldCharType="end"/>
        </w:r>
      </w:hyperlink>
    </w:p>
    <w:p w14:paraId="1F162A2E" w14:textId="0CE55DBC"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10" w:history="1">
        <w:r w:rsidR="00AF365F" w:rsidRPr="000E0BB3">
          <w:rPr>
            <w:rStyle w:val="Hyperlink"/>
            <w:noProof/>
          </w:rPr>
          <w:t>4.6</w:t>
        </w:r>
        <w:r w:rsidR="00AF365F">
          <w:rPr>
            <w:rFonts w:asciiTheme="minorHAnsi" w:eastAsiaTheme="minorEastAsia" w:hAnsiTheme="minorHAnsi" w:cstheme="minorBidi"/>
            <w:noProof/>
            <w:szCs w:val="24"/>
            <w:lang w:val="fi-FI" w:eastAsia="zh-CN"/>
          </w:rPr>
          <w:tab/>
        </w:r>
        <w:r w:rsidR="00AF365F" w:rsidRPr="000E0BB3">
          <w:rPr>
            <w:rStyle w:val="Hyperlink"/>
            <w:noProof/>
          </w:rPr>
          <w:t>Structuring the data</w:t>
        </w:r>
        <w:r w:rsidR="00AF365F">
          <w:rPr>
            <w:noProof/>
            <w:webHidden/>
          </w:rPr>
          <w:tab/>
        </w:r>
        <w:r w:rsidR="00AF365F">
          <w:rPr>
            <w:noProof/>
            <w:webHidden/>
          </w:rPr>
          <w:fldChar w:fldCharType="begin"/>
        </w:r>
        <w:r w:rsidR="00AF365F">
          <w:rPr>
            <w:noProof/>
            <w:webHidden/>
          </w:rPr>
          <w:instrText xml:space="preserve"> PAGEREF _Toc8028910 \h </w:instrText>
        </w:r>
        <w:r w:rsidR="00AF365F">
          <w:rPr>
            <w:noProof/>
            <w:webHidden/>
          </w:rPr>
        </w:r>
        <w:r w:rsidR="00AF365F">
          <w:rPr>
            <w:noProof/>
            <w:webHidden/>
          </w:rPr>
          <w:fldChar w:fldCharType="separate"/>
        </w:r>
        <w:r w:rsidR="00AF365F">
          <w:rPr>
            <w:noProof/>
            <w:webHidden/>
          </w:rPr>
          <w:t>35</w:t>
        </w:r>
        <w:r w:rsidR="00AF365F">
          <w:rPr>
            <w:noProof/>
            <w:webHidden/>
          </w:rPr>
          <w:fldChar w:fldCharType="end"/>
        </w:r>
      </w:hyperlink>
    </w:p>
    <w:p w14:paraId="305CE2BB" w14:textId="094A61A0" w:rsidR="00AF365F" w:rsidRDefault="009156FA">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11" w:history="1">
        <w:r w:rsidR="00AF365F" w:rsidRPr="000E0BB3">
          <w:rPr>
            <w:rStyle w:val="Hyperlink"/>
            <w:noProof/>
          </w:rPr>
          <w:t>4.7</w:t>
        </w:r>
        <w:r w:rsidR="00AF365F">
          <w:rPr>
            <w:rFonts w:asciiTheme="minorHAnsi" w:eastAsiaTheme="minorEastAsia" w:hAnsiTheme="minorHAnsi" w:cstheme="minorBidi"/>
            <w:noProof/>
            <w:szCs w:val="24"/>
            <w:lang w:val="fi-FI" w:eastAsia="zh-CN"/>
          </w:rPr>
          <w:tab/>
        </w:r>
        <w:r w:rsidR="00AF365F" w:rsidRPr="000E0BB3">
          <w:rPr>
            <w:rStyle w:val="Hyperlink"/>
            <w:noProof/>
          </w:rPr>
          <w:t>Security considerations</w:t>
        </w:r>
        <w:r w:rsidR="00AF365F">
          <w:rPr>
            <w:noProof/>
            <w:webHidden/>
          </w:rPr>
          <w:tab/>
        </w:r>
        <w:r w:rsidR="00AF365F">
          <w:rPr>
            <w:noProof/>
            <w:webHidden/>
          </w:rPr>
          <w:fldChar w:fldCharType="begin"/>
        </w:r>
        <w:r w:rsidR="00AF365F">
          <w:rPr>
            <w:noProof/>
            <w:webHidden/>
          </w:rPr>
          <w:instrText xml:space="preserve"> PAGEREF _Toc8028911 \h </w:instrText>
        </w:r>
        <w:r w:rsidR="00AF365F">
          <w:rPr>
            <w:noProof/>
            <w:webHidden/>
          </w:rPr>
        </w:r>
        <w:r w:rsidR="00AF365F">
          <w:rPr>
            <w:noProof/>
            <w:webHidden/>
          </w:rPr>
          <w:fldChar w:fldCharType="separate"/>
        </w:r>
        <w:r w:rsidR="00AF365F">
          <w:rPr>
            <w:noProof/>
            <w:webHidden/>
          </w:rPr>
          <w:t>36</w:t>
        </w:r>
        <w:r w:rsidR="00AF365F">
          <w:rPr>
            <w:noProof/>
            <w:webHidden/>
          </w:rPr>
          <w:fldChar w:fldCharType="end"/>
        </w:r>
      </w:hyperlink>
    </w:p>
    <w:p w14:paraId="7672E65D" w14:textId="0A743E58" w:rsidR="00AF365F" w:rsidRDefault="009156FA">
      <w:pPr>
        <w:pStyle w:val="TOC1"/>
        <w:rPr>
          <w:rFonts w:asciiTheme="minorHAnsi" w:eastAsiaTheme="minorEastAsia" w:hAnsiTheme="minorHAnsi" w:cstheme="minorBidi"/>
          <w:caps w:val="0"/>
          <w:noProof/>
          <w:szCs w:val="24"/>
          <w:lang w:val="fi-FI" w:eastAsia="zh-CN"/>
        </w:rPr>
      </w:pPr>
      <w:hyperlink w:anchor="_Toc8028912" w:history="1">
        <w:r w:rsidR="00AF365F" w:rsidRPr="000E0BB3">
          <w:rPr>
            <w:rStyle w:val="Hyperlink"/>
            <w:noProof/>
          </w:rPr>
          <w:t>5</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Conclusion</w:t>
        </w:r>
        <w:r w:rsidR="00AF365F">
          <w:rPr>
            <w:noProof/>
            <w:webHidden/>
          </w:rPr>
          <w:tab/>
        </w:r>
        <w:r w:rsidR="00AF365F">
          <w:rPr>
            <w:noProof/>
            <w:webHidden/>
          </w:rPr>
          <w:fldChar w:fldCharType="begin"/>
        </w:r>
        <w:r w:rsidR="00AF365F">
          <w:rPr>
            <w:noProof/>
            <w:webHidden/>
          </w:rPr>
          <w:instrText xml:space="preserve"> PAGEREF _Toc8028912 \h </w:instrText>
        </w:r>
        <w:r w:rsidR="00AF365F">
          <w:rPr>
            <w:noProof/>
            <w:webHidden/>
          </w:rPr>
        </w:r>
        <w:r w:rsidR="00AF365F">
          <w:rPr>
            <w:noProof/>
            <w:webHidden/>
          </w:rPr>
          <w:fldChar w:fldCharType="separate"/>
        </w:r>
        <w:r w:rsidR="00AF365F">
          <w:rPr>
            <w:noProof/>
            <w:webHidden/>
          </w:rPr>
          <w:t>38</w:t>
        </w:r>
        <w:r w:rsidR="00AF365F">
          <w:rPr>
            <w:noProof/>
            <w:webHidden/>
          </w:rPr>
          <w:fldChar w:fldCharType="end"/>
        </w:r>
      </w:hyperlink>
    </w:p>
    <w:p w14:paraId="30FC7419" w14:textId="11DA46AA" w:rsidR="00AF365F" w:rsidRDefault="009156FA">
      <w:pPr>
        <w:pStyle w:val="TOC1"/>
        <w:rPr>
          <w:rFonts w:asciiTheme="minorHAnsi" w:eastAsiaTheme="minorEastAsia" w:hAnsiTheme="minorHAnsi" w:cstheme="minorBidi"/>
          <w:caps w:val="0"/>
          <w:noProof/>
          <w:szCs w:val="24"/>
          <w:lang w:val="fi-FI" w:eastAsia="zh-CN"/>
        </w:rPr>
      </w:pPr>
      <w:hyperlink w:anchor="_Toc8028913" w:history="1">
        <w:r w:rsidR="00AF365F" w:rsidRPr="000E0BB3">
          <w:rPr>
            <w:rStyle w:val="Hyperlink"/>
            <w:noProof/>
          </w:rPr>
          <w:t>References</w:t>
        </w:r>
        <w:r w:rsidR="00AF365F">
          <w:rPr>
            <w:noProof/>
            <w:webHidden/>
          </w:rPr>
          <w:tab/>
        </w:r>
        <w:r w:rsidR="00AF365F">
          <w:rPr>
            <w:noProof/>
            <w:webHidden/>
          </w:rPr>
          <w:fldChar w:fldCharType="begin"/>
        </w:r>
        <w:r w:rsidR="00AF365F">
          <w:rPr>
            <w:noProof/>
            <w:webHidden/>
          </w:rPr>
          <w:instrText xml:space="preserve"> PAGEREF _Toc8028913 \h </w:instrText>
        </w:r>
        <w:r w:rsidR="00AF365F">
          <w:rPr>
            <w:noProof/>
            <w:webHidden/>
          </w:rPr>
        </w:r>
        <w:r w:rsidR="00AF365F">
          <w:rPr>
            <w:noProof/>
            <w:webHidden/>
          </w:rPr>
          <w:fldChar w:fldCharType="separate"/>
        </w:r>
        <w:r w:rsidR="00AF365F">
          <w:rPr>
            <w:noProof/>
            <w:webHidden/>
          </w:rPr>
          <w:t>39</w:t>
        </w:r>
        <w:r w:rsidR="00AF365F">
          <w:rPr>
            <w:noProof/>
            <w:webHidden/>
          </w:rPr>
          <w:fldChar w:fldCharType="end"/>
        </w:r>
      </w:hyperlink>
    </w:p>
    <w:p w14:paraId="465E88FC" w14:textId="78D92A21" w:rsidR="0008251D" w:rsidRDefault="00A541A0" w:rsidP="005A285E">
      <w:pPr>
        <w:tabs>
          <w:tab w:val="right" w:leader="dot" w:pos="8505"/>
        </w:tabs>
        <w:rPr>
          <w:rFonts w:cs="Arial"/>
          <w:lang w:val="fi-FI"/>
        </w:rPr>
      </w:pPr>
      <w:r>
        <w:rPr>
          <w:rFonts w:cs="Arial"/>
          <w:lang w:val="fi-FI"/>
        </w:rPr>
        <w:fldChar w:fldCharType="end"/>
      </w:r>
    </w:p>
    <w:p w14:paraId="2DFA96BD" w14:textId="017591C7" w:rsidR="00DB7B86" w:rsidRDefault="00DB7B86">
      <w:pPr>
        <w:spacing w:after="200" w:line="276" w:lineRule="auto"/>
        <w:jc w:val="left"/>
        <w:rPr>
          <w:rFonts w:cs="Arial"/>
          <w:lang w:val="fi-FI"/>
        </w:rPr>
      </w:pPr>
      <w:r>
        <w:rPr>
          <w:rFonts w:cs="Arial"/>
          <w:lang w:val="fi-FI"/>
        </w:rPr>
        <w:br w:type="page"/>
      </w:r>
    </w:p>
    <w:p w14:paraId="2C1693C0" w14:textId="77777777" w:rsidR="00DB7B86" w:rsidRPr="00910A33" w:rsidRDefault="00DB7B86" w:rsidP="00EA78F0">
      <w:pPr>
        <w:pStyle w:val="Heading1ilmannumerointia"/>
      </w:pPr>
      <w:bookmarkStart w:id="1" w:name="_Toc6464740"/>
      <w:bookmarkStart w:id="2" w:name="_Toc8028881"/>
      <w:r w:rsidRPr="00910A33">
        <w:lastRenderedPageBreak/>
        <w:t>Vocabulary</w:t>
      </w:r>
      <w:bookmarkEnd w:id="1"/>
      <w:bookmarkEnd w:id="2"/>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4"/>
        <w:gridCol w:w="7281"/>
      </w:tblGrid>
      <w:tr w:rsidR="007E29D3" w:rsidRPr="007E29D3" w14:paraId="2261D1F1" w14:textId="77777777" w:rsidTr="007E29D3">
        <w:trPr>
          <w:trHeight w:val="315"/>
        </w:trPr>
        <w:tc>
          <w:tcPr>
            <w:tcW w:w="0" w:type="auto"/>
            <w:tcMar>
              <w:top w:w="30" w:type="dxa"/>
              <w:left w:w="45" w:type="dxa"/>
              <w:bottom w:w="30" w:type="dxa"/>
              <w:right w:w="45" w:type="dxa"/>
            </w:tcMar>
            <w:hideMark/>
          </w:tcPr>
          <w:p w14:paraId="10AC252E" w14:textId="77777777" w:rsidR="007E29D3" w:rsidRPr="007E29D3" w:rsidRDefault="007E29D3" w:rsidP="007E29D3">
            <w:pPr>
              <w:jc w:val="left"/>
              <w:rPr>
                <w:lang w:val="fi-FI" w:eastAsia="zh-CN"/>
              </w:rPr>
            </w:pPr>
            <w:r w:rsidRPr="007E29D3">
              <w:rPr>
                <w:lang w:val="fi-FI" w:eastAsia="zh-CN"/>
              </w:rPr>
              <w:t>API</w:t>
            </w:r>
          </w:p>
        </w:tc>
        <w:tc>
          <w:tcPr>
            <w:tcW w:w="0" w:type="auto"/>
            <w:tcMar>
              <w:top w:w="30" w:type="dxa"/>
              <w:left w:w="45" w:type="dxa"/>
              <w:bottom w:w="30" w:type="dxa"/>
              <w:right w:w="45" w:type="dxa"/>
            </w:tcMar>
            <w:hideMark/>
          </w:tcPr>
          <w:p w14:paraId="371B037E" w14:textId="77777777" w:rsidR="007E29D3" w:rsidRPr="007E29D3" w:rsidRDefault="007E29D3" w:rsidP="007E29D3">
            <w:pPr>
              <w:jc w:val="left"/>
              <w:rPr>
                <w:lang w:val="en-US" w:eastAsia="zh-CN"/>
              </w:rPr>
            </w:pPr>
            <w:r w:rsidRPr="007E29D3">
              <w:rPr>
                <w:lang w:val="en-US" w:eastAsia="zh-CN"/>
              </w:rPr>
              <w:t>Application Programming Interface. A set of protocols and methods of communication between software components.</w:t>
            </w:r>
          </w:p>
        </w:tc>
      </w:tr>
      <w:tr w:rsidR="007E29D3" w:rsidRPr="007E29D3" w14:paraId="44592ED7" w14:textId="77777777" w:rsidTr="007E29D3">
        <w:trPr>
          <w:trHeight w:val="315"/>
        </w:trPr>
        <w:tc>
          <w:tcPr>
            <w:tcW w:w="0" w:type="auto"/>
            <w:tcMar>
              <w:top w:w="30" w:type="dxa"/>
              <w:left w:w="45" w:type="dxa"/>
              <w:bottom w:w="30" w:type="dxa"/>
              <w:right w:w="45" w:type="dxa"/>
            </w:tcMar>
            <w:hideMark/>
          </w:tcPr>
          <w:p w14:paraId="1DBFC3E0" w14:textId="77777777" w:rsidR="007E29D3" w:rsidRPr="007E29D3" w:rsidRDefault="007E29D3" w:rsidP="007E29D3">
            <w:pPr>
              <w:jc w:val="left"/>
              <w:rPr>
                <w:lang w:val="fi-FI" w:eastAsia="zh-CN"/>
              </w:rPr>
            </w:pPr>
            <w:proofErr w:type="spellStart"/>
            <w:r w:rsidRPr="007E29D3">
              <w:rPr>
                <w:lang w:val="fi-FI" w:eastAsia="zh-CN"/>
              </w:rPr>
              <w:t>BaaS</w:t>
            </w:r>
            <w:proofErr w:type="spellEnd"/>
          </w:p>
        </w:tc>
        <w:tc>
          <w:tcPr>
            <w:tcW w:w="0" w:type="auto"/>
            <w:tcMar>
              <w:top w:w="30" w:type="dxa"/>
              <w:left w:w="45" w:type="dxa"/>
              <w:bottom w:w="30" w:type="dxa"/>
              <w:right w:w="45" w:type="dxa"/>
            </w:tcMar>
            <w:hideMark/>
          </w:tcPr>
          <w:p w14:paraId="60CA1A20" w14:textId="77777777" w:rsidR="007E29D3" w:rsidRPr="007E29D3" w:rsidRDefault="007E29D3" w:rsidP="007E29D3">
            <w:pPr>
              <w:jc w:val="left"/>
              <w:rPr>
                <w:lang w:val="en-US" w:eastAsia="zh-CN"/>
              </w:rPr>
            </w:pPr>
            <w:r w:rsidRPr="007E29D3">
              <w:rPr>
                <w:lang w:val="en-US" w:eastAsia="zh-CN"/>
              </w:rPr>
              <w:t>Backend as a Service. A business model, which offers application developers a set of cloud computing services.</w:t>
            </w:r>
          </w:p>
        </w:tc>
      </w:tr>
      <w:tr w:rsidR="007E29D3" w:rsidRPr="007E29D3" w14:paraId="36566830" w14:textId="77777777" w:rsidTr="007E29D3">
        <w:trPr>
          <w:trHeight w:val="315"/>
        </w:trPr>
        <w:tc>
          <w:tcPr>
            <w:tcW w:w="0" w:type="auto"/>
            <w:tcMar>
              <w:top w:w="30" w:type="dxa"/>
              <w:left w:w="45" w:type="dxa"/>
              <w:bottom w:w="30" w:type="dxa"/>
              <w:right w:w="45" w:type="dxa"/>
            </w:tcMar>
            <w:hideMark/>
          </w:tcPr>
          <w:p w14:paraId="2C66D98E" w14:textId="77777777" w:rsidR="007E29D3" w:rsidRPr="007E29D3" w:rsidRDefault="007E29D3" w:rsidP="007E29D3">
            <w:pPr>
              <w:jc w:val="left"/>
              <w:rPr>
                <w:lang w:val="fi-FI" w:eastAsia="zh-CN"/>
              </w:rPr>
            </w:pPr>
            <w:proofErr w:type="spellStart"/>
            <w:r w:rsidRPr="007E29D3">
              <w:rPr>
                <w:lang w:val="fi-FI" w:eastAsia="zh-CN"/>
              </w:rPr>
              <w:t>Firebase</w:t>
            </w:r>
            <w:proofErr w:type="spellEnd"/>
          </w:p>
        </w:tc>
        <w:tc>
          <w:tcPr>
            <w:tcW w:w="0" w:type="auto"/>
            <w:tcMar>
              <w:top w:w="30" w:type="dxa"/>
              <w:left w:w="45" w:type="dxa"/>
              <w:bottom w:w="30" w:type="dxa"/>
              <w:right w:w="45" w:type="dxa"/>
            </w:tcMar>
            <w:hideMark/>
          </w:tcPr>
          <w:p w14:paraId="00B4E233" w14:textId="77777777" w:rsidR="007E29D3" w:rsidRPr="007E29D3" w:rsidRDefault="007E29D3" w:rsidP="007E29D3">
            <w:pPr>
              <w:jc w:val="left"/>
              <w:rPr>
                <w:lang w:val="en-US" w:eastAsia="zh-CN"/>
              </w:rPr>
            </w:pPr>
            <w:r w:rsidRPr="007E29D3">
              <w:rPr>
                <w:lang w:val="en-US" w:eastAsia="zh-CN"/>
              </w:rPr>
              <w:t>Mobile and web application platform owned by Google.</w:t>
            </w:r>
          </w:p>
        </w:tc>
      </w:tr>
      <w:tr w:rsidR="007E29D3" w:rsidRPr="007E29D3" w14:paraId="436BFF45" w14:textId="77777777" w:rsidTr="007E29D3">
        <w:trPr>
          <w:trHeight w:val="315"/>
        </w:trPr>
        <w:tc>
          <w:tcPr>
            <w:tcW w:w="0" w:type="auto"/>
            <w:tcMar>
              <w:top w:w="30" w:type="dxa"/>
              <w:left w:w="45" w:type="dxa"/>
              <w:bottom w:w="30" w:type="dxa"/>
              <w:right w:w="45" w:type="dxa"/>
            </w:tcMar>
            <w:hideMark/>
          </w:tcPr>
          <w:p w14:paraId="2BE7D2FB" w14:textId="77777777" w:rsidR="007E29D3" w:rsidRPr="007E29D3" w:rsidRDefault="007E29D3" w:rsidP="007E29D3">
            <w:pPr>
              <w:jc w:val="left"/>
              <w:rPr>
                <w:lang w:val="fi-FI" w:eastAsia="zh-CN"/>
              </w:rPr>
            </w:pPr>
            <w:proofErr w:type="spellStart"/>
            <w:r w:rsidRPr="007E29D3">
              <w:rPr>
                <w:lang w:val="fi-FI" w:eastAsia="zh-CN"/>
              </w:rPr>
              <w:t>free</w:t>
            </w:r>
            <w:proofErr w:type="spellEnd"/>
            <w:r w:rsidRPr="007E29D3">
              <w:rPr>
                <w:lang w:val="fi-FI" w:eastAsia="zh-CN"/>
              </w:rPr>
              <w:t xml:space="preserve"> to play</w:t>
            </w:r>
          </w:p>
        </w:tc>
        <w:tc>
          <w:tcPr>
            <w:tcW w:w="0" w:type="auto"/>
            <w:tcMar>
              <w:top w:w="30" w:type="dxa"/>
              <w:left w:w="45" w:type="dxa"/>
              <w:bottom w:w="30" w:type="dxa"/>
              <w:right w:w="45" w:type="dxa"/>
            </w:tcMar>
            <w:hideMark/>
          </w:tcPr>
          <w:p w14:paraId="7795A871" w14:textId="77777777" w:rsidR="007E29D3" w:rsidRPr="007E29D3" w:rsidRDefault="007E29D3" w:rsidP="007E29D3">
            <w:pPr>
              <w:jc w:val="left"/>
              <w:rPr>
                <w:lang w:val="en-US" w:eastAsia="zh-CN"/>
              </w:rPr>
            </w:pPr>
            <w:r w:rsidRPr="007E29D3">
              <w:rPr>
                <w:lang w:val="en-US" w:eastAsia="zh-CN"/>
              </w:rPr>
              <w:t xml:space="preserve">A term used to describe especially mobile games, which are free to download and play, but might include other forms of </w:t>
            </w:r>
            <w:proofErr w:type="spellStart"/>
            <w:r w:rsidRPr="007E29D3">
              <w:rPr>
                <w:lang w:val="en-US" w:eastAsia="zh-CN"/>
              </w:rPr>
              <w:t>monetisation</w:t>
            </w:r>
            <w:proofErr w:type="spellEnd"/>
            <w:r w:rsidRPr="007E29D3">
              <w:rPr>
                <w:lang w:val="en-US" w:eastAsia="zh-CN"/>
              </w:rPr>
              <w:t>.</w:t>
            </w:r>
          </w:p>
        </w:tc>
      </w:tr>
      <w:tr w:rsidR="007E29D3" w:rsidRPr="007E29D3" w14:paraId="1479315A" w14:textId="77777777" w:rsidTr="007E29D3">
        <w:trPr>
          <w:trHeight w:val="315"/>
        </w:trPr>
        <w:tc>
          <w:tcPr>
            <w:tcW w:w="0" w:type="auto"/>
            <w:tcMar>
              <w:top w:w="30" w:type="dxa"/>
              <w:left w:w="45" w:type="dxa"/>
              <w:bottom w:w="30" w:type="dxa"/>
              <w:right w:w="45" w:type="dxa"/>
            </w:tcMar>
            <w:hideMark/>
          </w:tcPr>
          <w:p w14:paraId="212CDC99"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engine</w:t>
            </w:r>
            <w:proofErr w:type="spellEnd"/>
          </w:p>
        </w:tc>
        <w:tc>
          <w:tcPr>
            <w:tcW w:w="0" w:type="auto"/>
            <w:tcMar>
              <w:top w:w="30" w:type="dxa"/>
              <w:left w:w="45" w:type="dxa"/>
              <w:bottom w:w="30" w:type="dxa"/>
              <w:right w:w="45" w:type="dxa"/>
            </w:tcMar>
            <w:hideMark/>
          </w:tcPr>
          <w:p w14:paraId="5117ADF3" w14:textId="77777777" w:rsidR="007E29D3" w:rsidRPr="007E29D3" w:rsidRDefault="007E29D3" w:rsidP="007E29D3">
            <w:pPr>
              <w:jc w:val="left"/>
              <w:rPr>
                <w:lang w:val="en-US" w:eastAsia="zh-CN"/>
              </w:rPr>
            </w:pPr>
            <w:r w:rsidRPr="007E29D3">
              <w:rPr>
                <w:lang w:val="en-US" w:eastAsia="zh-CN"/>
              </w:rPr>
              <w:t>A software-development environment for creating video games.</w:t>
            </w:r>
          </w:p>
        </w:tc>
      </w:tr>
      <w:tr w:rsidR="007E29D3" w:rsidRPr="007E29D3" w14:paraId="3D80D3EF" w14:textId="77777777" w:rsidTr="007E29D3">
        <w:trPr>
          <w:trHeight w:val="315"/>
        </w:trPr>
        <w:tc>
          <w:tcPr>
            <w:tcW w:w="0" w:type="auto"/>
            <w:tcMar>
              <w:top w:w="30" w:type="dxa"/>
              <w:left w:w="45" w:type="dxa"/>
              <w:bottom w:w="30" w:type="dxa"/>
              <w:right w:w="45" w:type="dxa"/>
            </w:tcMar>
            <w:hideMark/>
          </w:tcPr>
          <w:p w14:paraId="0866F6A8"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jam</w:t>
            </w:r>
            <w:proofErr w:type="spellEnd"/>
          </w:p>
        </w:tc>
        <w:tc>
          <w:tcPr>
            <w:tcW w:w="0" w:type="auto"/>
            <w:tcMar>
              <w:top w:w="30" w:type="dxa"/>
              <w:left w:w="45" w:type="dxa"/>
              <w:bottom w:w="30" w:type="dxa"/>
              <w:right w:w="45" w:type="dxa"/>
            </w:tcMar>
            <w:hideMark/>
          </w:tcPr>
          <w:p w14:paraId="71113DE8" w14:textId="77777777" w:rsidR="007E29D3" w:rsidRPr="007E29D3" w:rsidRDefault="007E29D3" w:rsidP="007E29D3">
            <w:pPr>
              <w:jc w:val="left"/>
              <w:rPr>
                <w:lang w:val="en-US" w:eastAsia="zh-CN"/>
              </w:rPr>
            </w:pPr>
            <w:r w:rsidRPr="007E29D3">
              <w:rPr>
                <w:lang w:val="en-US" w:eastAsia="zh-CN"/>
              </w:rPr>
              <w:t>An event during which games are created alone or in groups. A game jam usually has a set theme and a time limit.</w:t>
            </w:r>
          </w:p>
        </w:tc>
      </w:tr>
      <w:tr w:rsidR="007E29D3" w:rsidRPr="007E29D3" w14:paraId="4854BDA9" w14:textId="77777777" w:rsidTr="007E29D3">
        <w:trPr>
          <w:trHeight w:val="315"/>
        </w:trPr>
        <w:tc>
          <w:tcPr>
            <w:tcW w:w="0" w:type="auto"/>
            <w:tcMar>
              <w:top w:w="30" w:type="dxa"/>
              <w:left w:w="45" w:type="dxa"/>
              <w:bottom w:w="30" w:type="dxa"/>
              <w:right w:w="45" w:type="dxa"/>
            </w:tcMar>
            <w:hideMark/>
          </w:tcPr>
          <w:p w14:paraId="124F4BF9"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level</w:t>
            </w:r>
            <w:proofErr w:type="spellEnd"/>
          </w:p>
        </w:tc>
        <w:tc>
          <w:tcPr>
            <w:tcW w:w="0" w:type="auto"/>
            <w:tcMar>
              <w:top w:w="30" w:type="dxa"/>
              <w:left w:w="45" w:type="dxa"/>
              <w:bottom w:w="30" w:type="dxa"/>
              <w:right w:w="45" w:type="dxa"/>
            </w:tcMar>
            <w:hideMark/>
          </w:tcPr>
          <w:p w14:paraId="07224243" w14:textId="77777777" w:rsidR="007E29D3" w:rsidRPr="007E29D3" w:rsidRDefault="007E29D3" w:rsidP="007E29D3">
            <w:pPr>
              <w:jc w:val="left"/>
              <w:rPr>
                <w:lang w:val="en-US" w:eastAsia="zh-CN"/>
              </w:rPr>
            </w:pPr>
            <w:r w:rsidRPr="007E29D3">
              <w:rPr>
                <w:lang w:val="en-US" w:eastAsia="zh-CN"/>
              </w:rPr>
              <w:t>A section of a game. Usually with a clear goal which needs to be reached before the player is allowed to advance to the next level.</w:t>
            </w:r>
          </w:p>
        </w:tc>
      </w:tr>
      <w:tr w:rsidR="007E29D3" w:rsidRPr="007E29D3" w14:paraId="3DF38A93" w14:textId="77777777" w:rsidTr="007E29D3">
        <w:trPr>
          <w:trHeight w:val="315"/>
        </w:trPr>
        <w:tc>
          <w:tcPr>
            <w:tcW w:w="0" w:type="auto"/>
            <w:tcMar>
              <w:top w:w="30" w:type="dxa"/>
              <w:left w:w="45" w:type="dxa"/>
              <w:bottom w:w="30" w:type="dxa"/>
              <w:right w:w="45" w:type="dxa"/>
            </w:tcMar>
            <w:hideMark/>
          </w:tcPr>
          <w:p w14:paraId="75FCD482"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object</w:t>
            </w:r>
            <w:proofErr w:type="spellEnd"/>
          </w:p>
        </w:tc>
        <w:tc>
          <w:tcPr>
            <w:tcW w:w="0" w:type="auto"/>
            <w:tcMar>
              <w:top w:w="30" w:type="dxa"/>
              <w:left w:w="45" w:type="dxa"/>
              <w:bottom w:w="30" w:type="dxa"/>
              <w:right w:w="45" w:type="dxa"/>
            </w:tcMar>
            <w:hideMark/>
          </w:tcPr>
          <w:p w14:paraId="7F717071" w14:textId="77777777" w:rsidR="007E29D3" w:rsidRPr="007E29D3" w:rsidRDefault="007E29D3" w:rsidP="007E29D3">
            <w:pPr>
              <w:jc w:val="left"/>
              <w:rPr>
                <w:lang w:val="en-US" w:eastAsia="zh-CN"/>
              </w:rPr>
            </w:pPr>
            <w:r w:rsidRPr="007E29D3">
              <w:rPr>
                <w:lang w:val="en-US" w:eastAsia="zh-CN"/>
              </w:rPr>
              <w:t>An object in Unity3D game engine, which functions as a container for different components. The components can be scripts, 2D sprites, 3D models, etc.</w:t>
            </w:r>
          </w:p>
        </w:tc>
      </w:tr>
      <w:tr w:rsidR="007E29D3" w:rsidRPr="007E29D3" w14:paraId="0EED11CD" w14:textId="77777777" w:rsidTr="007E29D3">
        <w:trPr>
          <w:trHeight w:val="315"/>
        </w:trPr>
        <w:tc>
          <w:tcPr>
            <w:tcW w:w="0" w:type="auto"/>
            <w:tcMar>
              <w:top w:w="30" w:type="dxa"/>
              <w:left w:w="45" w:type="dxa"/>
              <w:bottom w:w="30" w:type="dxa"/>
              <w:right w:w="45" w:type="dxa"/>
            </w:tcMar>
            <w:hideMark/>
          </w:tcPr>
          <w:p w14:paraId="4317F60E" w14:textId="77777777" w:rsidR="007E29D3" w:rsidRPr="007E29D3" w:rsidRDefault="007E29D3" w:rsidP="007E29D3">
            <w:pPr>
              <w:jc w:val="left"/>
              <w:rPr>
                <w:lang w:val="fi-FI" w:eastAsia="zh-CN"/>
              </w:rPr>
            </w:pPr>
            <w:r w:rsidRPr="007E29D3">
              <w:rPr>
                <w:lang w:val="fi-FI" w:eastAsia="zh-CN"/>
              </w:rPr>
              <w:t>In-</w:t>
            </w:r>
            <w:proofErr w:type="spellStart"/>
            <w:r w:rsidRPr="007E29D3">
              <w:rPr>
                <w:lang w:val="fi-FI" w:eastAsia="zh-CN"/>
              </w:rPr>
              <w:t>App</w:t>
            </w:r>
            <w:proofErr w:type="spellEnd"/>
            <w:r w:rsidRPr="007E29D3">
              <w:rPr>
                <w:lang w:val="fi-FI" w:eastAsia="zh-CN"/>
              </w:rPr>
              <w:t xml:space="preserve"> </w:t>
            </w:r>
            <w:proofErr w:type="spellStart"/>
            <w:r w:rsidRPr="007E29D3">
              <w:rPr>
                <w:lang w:val="fi-FI" w:eastAsia="zh-CN"/>
              </w:rPr>
              <w:t>Purchase</w:t>
            </w:r>
            <w:proofErr w:type="spellEnd"/>
          </w:p>
        </w:tc>
        <w:tc>
          <w:tcPr>
            <w:tcW w:w="0" w:type="auto"/>
            <w:tcMar>
              <w:top w:w="30" w:type="dxa"/>
              <w:left w:w="45" w:type="dxa"/>
              <w:bottom w:w="30" w:type="dxa"/>
              <w:right w:w="45" w:type="dxa"/>
            </w:tcMar>
            <w:hideMark/>
          </w:tcPr>
          <w:p w14:paraId="094749F6" w14:textId="77777777" w:rsidR="007E29D3" w:rsidRPr="007E29D3" w:rsidRDefault="007E29D3" w:rsidP="007E29D3">
            <w:pPr>
              <w:jc w:val="left"/>
              <w:rPr>
                <w:lang w:val="en-US" w:eastAsia="zh-CN"/>
              </w:rPr>
            </w:pPr>
            <w:r w:rsidRPr="007E29D3">
              <w:rPr>
                <w:lang w:val="en-US" w:eastAsia="zh-CN"/>
              </w:rPr>
              <w:t>Buying of goods or services from inside a mobile application.</w:t>
            </w:r>
          </w:p>
        </w:tc>
      </w:tr>
      <w:tr w:rsidR="007E29D3" w:rsidRPr="007E29D3" w14:paraId="48CE7DDF" w14:textId="77777777" w:rsidTr="007E29D3">
        <w:trPr>
          <w:trHeight w:val="315"/>
        </w:trPr>
        <w:tc>
          <w:tcPr>
            <w:tcW w:w="0" w:type="auto"/>
            <w:tcMar>
              <w:top w:w="30" w:type="dxa"/>
              <w:left w:w="45" w:type="dxa"/>
              <w:bottom w:w="30" w:type="dxa"/>
              <w:right w:w="45" w:type="dxa"/>
            </w:tcMar>
            <w:hideMark/>
          </w:tcPr>
          <w:p w14:paraId="37D09820" w14:textId="77777777" w:rsidR="007E29D3" w:rsidRPr="007E29D3" w:rsidRDefault="007E29D3" w:rsidP="007E29D3">
            <w:pPr>
              <w:jc w:val="left"/>
              <w:rPr>
                <w:lang w:val="fi-FI" w:eastAsia="zh-CN"/>
              </w:rPr>
            </w:pPr>
            <w:r w:rsidRPr="007E29D3">
              <w:rPr>
                <w:lang w:val="fi-FI" w:eastAsia="zh-CN"/>
              </w:rPr>
              <w:t>in-</w:t>
            </w: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currency</w:t>
            </w:r>
            <w:proofErr w:type="spellEnd"/>
          </w:p>
        </w:tc>
        <w:tc>
          <w:tcPr>
            <w:tcW w:w="0" w:type="auto"/>
            <w:tcMar>
              <w:top w:w="30" w:type="dxa"/>
              <w:left w:w="45" w:type="dxa"/>
              <w:bottom w:w="30" w:type="dxa"/>
              <w:right w:w="45" w:type="dxa"/>
            </w:tcMar>
            <w:hideMark/>
          </w:tcPr>
          <w:p w14:paraId="5868D55F" w14:textId="77777777" w:rsidR="007E29D3" w:rsidRPr="007E29D3" w:rsidRDefault="007E29D3" w:rsidP="007E29D3">
            <w:pPr>
              <w:jc w:val="left"/>
              <w:rPr>
                <w:lang w:val="en-US" w:eastAsia="zh-CN"/>
              </w:rPr>
            </w:pPr>
            <w:r w:rsidRPr="007E29D3">
              <w:rPr>
                <w:lang w:val="en-US" w:eastAsia="zh-CN"/>
              </w:rPr>
              <w:t>Virtual currency used to make purchases in a mobile game.</w:t>
            </w:r>
          </w:p>
        </w:tc>
      </w:tr>
      <w:tr w:rsidR="007E29D3" w:rsidRPr="007E29D3" w14:paraId="45912200" w14:textId="77777777" w:rsidTr="007E29D3">
        <w:trPr>
          <w:trHeight w:val="315"/>
        </w:trPr>
        <w:tc>
          <w:tcPr>
            <w:tcW w:w="0" w:type="auto"/>
            <w:tcMar>
              <w:top w:w="30" w:type="dxa"/>
              <w:left w:w="45" w:type="dxa"/>
              <w:bottom w:w="30" w:type="dxa"/>
              <w:right w:w="45" w:type="dxa"/>
            </w:tcMar>
            <w:hideMark/>
          </w:tcPr>
          <w:p w14:paraId="34BF9E1E" w14:textId="77777777" w:rsidR="007E29D3" w:rsidRPr="007E29D3" w:rsidRDefault="007E29D3" w:rsidP="007E29D3">
            <w:pPr>
              <w:jc w:val="left"/>
              <w:rPr>
                <w:lang w:val="fi-FI" w:eastAsia="zh-CN"/>
              </w:rPr>
            </w:pPr>
            <w:proofErr w:type="spellStart"/>
            <w:r w:rsidRPr="007E29D3">
              <w:rPr>
                <w:lang w:val="fi-FI" w:eastAsia="zh-CN"/>
              </w:rPr>
              <w:t>instantiate</w:t>
            </w:r>
            <w:proofErr w:type="spellEnd"/>
          </w:p>
        </w:tc>
        <w:tc>
          <w:tcPr>
            <w:tcW w:w="0" w:type="auto"/>
            <w:tcMar>
              <w:top w:w="30" w:type="dxa"/>
              <w:left w:w="45" w:type="dxa"/>
              <w:bottom w:w="30" w:type="dxa"/>
              <w:right w:w="45" w:type="dxa"/>
            </w:tcMar>
            <w:hideMark/>
          </w:tcPr>
          <w:p w14:paraId="3621B107" w14:textId="77777777" w:rsidR="007E29D3" w:rsidRPr="007E29D3" w:rsidRDefault="007E29D3" w:rsidP="007E29D3">
            <w:pPr>
              <w:jc w:val="left"/>
              <w:rPr>
                <w:lang w:val="en-US" w:eastAsia="zh-CN"/>
              </w:rPr>
            </w:pPr>
            <w:r w:rsidRPr="007E29D3">
              <w:rPr>
                <w:lang w:val="en-US" w:eastAsia="zh-CN"/>
              </w:rPr>
              <w:t xml:space="preserve">In Unity3D it </w:t>
            </w:r>
            <w:proofErr w:type="spellStart"/>
            <w:r w:rsidRPr="007E29D3">
              <w:rPr>
                <w:lang w:val="en-US" w:eastAsia="zh-CN"/>
              </w:rPr>
              <w:t>meanst</w:t>
            </w:r>
            <w:proofErr w:type="spellEnd"/>
            <w:r w:rsidRPr="007E29D3">
              <w:rPr>
                <w:lang w:val="en-US" w:eastAsia="zh-CN"/>
              </w:rPr>
              <w:t xml:space="preserve"> to create an instance of a game object.</w:t>
            </w:r>
          </w:p>
        </w:tc>
      </w:tr>
      <w:tr w:rsidR="007E29D3" w:rsidRPr="007E29D3" w14:paraId="16C51D8D" w14:textId="77777777" w:rsidTr="007E29D3">
        <w:trPr>
          <w:trHeight w:val="315"/>
        </w:trPr>
        <w:tc>
          <w:tcPr>
            <w:tcW w:w="0" w:type="auto"/>
            <w:tcMar>
              <w:top w:w="30" w:type="dxa"/>
              <w:left w:w="45" w:type="dxa"/>
              <w:bottom w:w="30" w:type="dxa"/>
              <w:right w:w="45" w:type="dxa"/>
            </w:tcMar>
            <w:hideMark/>
          </w:tcPr>
          <w:p w14:paraId="6BD22646" w14:textId="77777777" w:rsidR="007E29D3" w:rsidRPr="007E29D3" w:rsidRDefault="007E29D3" w:rsidP="007E29D3">
            <w:pPr>
              <w:jc w:val="left"/>
              <w:rPr>
                <w:lang w:val="fi-FI" w:eastAsia="zh-CN"/>
              </w:rPr>
            </w:pPr>
            <w:r w:rsidRPr="007E29D3">
              <w:rPr>
                <w:lang w:val="fi-FI" w:eastAsia="zh-CN"/>
              </w:rPr>
              <w:t>JSON</w:t>
            </w:r>
          </w:p>
        </w:tc>
        <w:tc>
          <w:tcPr>
            <w:tcW w:w="0" w:type="auto"/>
            <w:tcMar>
              <w:top w:w="30" w:type="dxa"/>
              <w:left w:w="45" w:type="dxa"/>
              <w:bottom w:w="30" w:type="dxa"/>
              <w:right w:w="45" w:type="dxa"/>
            </w:tcMar>
            <w:hideMark/>
          </w:tcPr>
          <w:p w14:paraId="7813482F" w14:textId="77777777" w:rsidR="007E29D3" w:rsidRPr="007E29D3" w:rsidRDefault="007E29D3" w:rsidP="007E29D3">
            <w:pPr>
              <w:jc w:val="left"/>
              <w:rPr>
                <w:lang w:val="en-US" w:eastAsia="zh-CN"/>
              </w:rPr>
            </w:pPr>
            <w:r w:rsidRPr="007E29D3">
              <w:rPr>
                <w:lang w:val="en-US" w:eastAsia="zh-CN"/>
              </w:rPr>
              <w:t>JavaScript Object Notation. Lightweight data interchange format. Also see XML.</w:t>
            </w:r>
          </w:p>
        </w:tc>
      </w:tr>
      <w:tr w:rsidR="007E29D3" w:rsidRPr="007E29D3" w14:paraId="216F4314" w14:textId="77777777" w:rsidTr="007E29D3">
        <w:trPr>
          <w:trHeight w:val="315"/>
        </w:trPr>
        <w:tc>
          <w:tcPr>
            <w:tcW w:w="0" w:type="auto"/>
            <w:tcMar>
              <w:top w:w="30" w:type="dxa"/>
              <w:left w:w="45" w:type="dxa"/>
              <w:bottom w:w="30" w:type="dxa"/>
              <w:right w:w="45" w:type="dxa"/>
            </w:tcMar>
            <w:hideMark/>
          </w:tcPr>
          <w:p w14:paraId="230B620C" w14:textId="77777777" w:rsidR="007E29D3" w:rsidRPr="007E29D3" w:rsidRDefault="007E29D3" w:rsidP="007E29D3">
            <w:pPr>
              <w:jc w:val="left"/>
              <w:rPr>
                <w:lang w:val="fi-FI" w:eastAsia="zh-CN"/>
              </w:rPr>
            </w:pPr>
            <w:r w:rsidRPr="007E29D3">
              <w:rPr>
                <w:lang w:val="fi-FI" w:eastAsia="zh-CN"/>
              </w:rPr>
              <w:t>NFC</w:t>
            </w:r>
          </w:p>
        </w:tc>
        <w:tc>
          <w:tcPr>
            <w:tcW w:w="0" w:type="auto"/>
            <w:tcMar>
              <w:top w:w="30" w:type="dxa"/>
              <w:left w:w="45" w:type="dxa"/>
              <w:bottom w:w="30" w:type="dxa"/>
              <w:right w:w="45" w:type="dxa"/>
            </w:tcMar>
            <w:hideMark/>
          </w:tcPr>
          <w:p w14:paraId="06BD2634" w14:textId="77777777" w:rsidR="007E29D3" w:rsidRPr="007E29D3" w:rsidRDefault="007E29D3" w:rsidP="007E29D3">
            <w:pPr>
              <w:jc w:val="left"/>
              <w:rPr>
                <w:lang w:val="en-US" w:eastAsia="zh-CN"/>
              </w:rPr>
            </w:pPr>
            <w:r w:rsidRPr="007E29D3">
              <w:rPr>
                <w:lang w:val="en-US" w:eastAsia="zh-CN"/>
              </w:rPr>
              <w:t>Near-field Communication. A set of protocols that allow two devices to communicate within a few centimeters of each other.</w:t>
            </w:r>
          </w:p>
        </w:tc>
      </w:tr>
      <w:tr w:rsidR="007E29D3" w:rsidRPr="007E29D3" w14:paraId="3186504B" w14:textId="77777777" w:rsidTr="007E29D3">
        <w:trPr>
          <w:trHeight w:val="315"/>
        </w:trPr>
        <w:tc>
          <w:tcPr>
            <w:tcW w:w="0" w:type="auto"/>
            <w:tcMar>
              <w:top w:w="30" w:type="dxa"/>
              <w:left w:w="45" w:type="dxa"/>
              <w:bottom w:w="30" w:type="dxa"/>
              <w:right w:w="45" w:type="dxa"/>
            </w:tcMar>
            <w:hideMark/>
          </w:tcPr>
          <w:p w14:paraId="446D13DB" w14:textId="77777777" w:rsidR="007E29D3" w:rsidRPr="007E29D3" w:rsidRDefault="007E29D3" w:rsidP="007E29D3">
            <w:pPr>
              <w:jc w:val="left"/>
              <w:rPr>
                <w:lang w:val="fi-FI" w:eastAsia="zh-CN"/>
              </w:rPr>
            </w:pPr>
            <w:proofErr w:type="spellStart"/>
            <w:r w:rsidRPr="007E29D3">
              <w:rPr>
                <w:lang w:val="fi-FI" w:eastAsia="zh-CN"/>
              </w:rPr>
              <w:t>Scene</w:t>
            </w:r>
            <w:proofErr w:type="spellEnd"/>
          </w:p>
        </w:tc>
        <w:tc>
          <w:tcPr>
            <w:tcW w:w="0" w:type="auto"/>
            <w:tcMar>
              <w:top w:w="30" w:type="dxa"/>
              <w:left w:w="45" w:type="dxa"/>
              <w:bottom w:w="30" w:type="dxa"/>
              <w:right w:w="45" w:type="dxa"/>
            </w:tcMar>
            <w:hideMark/>
          </w:tcPr>
          <w:p w14:paraId="279F9E3D" w14:textId="77777777" w:rsidR="007E29D3" w:rsidRPr="007E29D3" w:rsidRDefault="007E29D3" w:rsidP="007E29D3">
            <w:pPr>
              <w:jc w:val="left"/>
              <w:rPr>
                <w:lang w:val="en-US" w:eastAsia="zh-CN"/>
              </w:rPr>
            </w:pPr>
            <w:r w:rsidRPr="007E29D3">
              <w:rPr>
                <w:lang w:val="en-US" w:eastAsia="zh-CN"/>
              </w:rPr>
              <w:t>A concept in Unity3D. A scene contains all the needed objects, scripts and cameras to display a menu or a game level.</w:t>
            </w:r>
          </w:p>
        </w:tc>
      </w:tr>
      <w:tr w:rsidR="007E29D3" w:rsidRPr="007E29D3" w14:paraId="5486CA46" w14:textId="77777777" w:rsidTr="007E29D3">
        <w:trPr>
          <w:trHeight w:val="315"/>
        </w:trPr>
        <w:tc>
          <w:tcPr>
            <w:tcW w:w="0" w:type="auto"/>
            <w:tcMar>
              <w:top w:w="30" w:type="dxa"/>
              <w:left w:w="45" w:type="dxa"/>
              <w:bottom w:w="30" w:type="dxa"/>
              <w:right w:w="45" w:type="dxa"/>
            </w:tcMar>
            <w:hideMark/>
          </w:tcPr>
          <w:p w14:paraId="08C327B0" w14:textId="77777777" w:rsidR="007E29D3" w:rsidRPr="007E29D3" w:rsidRDefault="007E29D3" w:rsidP="007E29D3">
            <w:pPr>
              <w:jc w:val="left"/>
              <w:rPr>
                <w:lang w:val="fi-FI" w:eastAsia="zh-CN"/>
              </w:rPr>
            </w:pPr>
            <w:r w:rsidRPr="007E29D3">
              <w:rPr>
                <w:lang w:val="fi-FI" w:eastAsia="zh-CN"/>
              </w:rPr>
              <w:t>SDK</w:t>
            </w:r>
          </w:p>
        </w:tc>
        <w:tc>
          <w:tcPr>
            <w:tcW w:w="0" w:type="auto"/>
            <w:tcMar>
              <w:top w:w="30" w:type="dxa"/>
              <w:left w:w="45" w:type="dxa"/>
              <w:bottom w:w="30" w:type="dxa"/>
              <w:right w:w="45" w:type="dxa"/>
            </w:tcMar>
            <w:hideMark/>
          </w:tcPr>
          <w:p w14:paraId="41D647A1" w14:textId="77777777" w:rsidR="007E29D3" w:rsidRPr="007E29D3" w:rsidRDefault="007E29D3" w:rsidP="007E29D3">
            <w:pPr>
              <w:jc w:val="left"/>
              <w:rPr>
                <w:lang w:val="en-US" w:eastAsia="zh-CN"/>
              </w:rPr>
            </w:pPr>
            <w:r w:rsidRPr="007E29D3">
              <w:rPr>
                <w:lang w:val="en-US" w:eastAsia="zh-CN"/>
              </w:rPr>
              <w:t>Software Development Kit. A set of tools and libraries for creating software for a specific platform.</w:t>
            </w:r>
          </w:p>
        </w:tc>
      </w:tr>
      <w:tr w:rsidR="007E29D3" w:rsidRPr="007E29D3" w14:paraId="34E163A0" w14:textId="77777777" w:rsidTr="007E29D3">
        <w:trPr>
          <w:trHeight w:val="315"/>
        </w:trPr>
        <w:tc>
          <w:tcPr>
            <w:tcW w:w="0" w:type="auto"/>
            <w:tcMar>
              <w:top w:w="30" w:type="dxa"/>
              <w:left w:w="45" w:type="dxa"/>
              <w:bottom w:w="30" w:type="dxa"/>
              <w:right w:w="45" w:type="dxa"/>
            </w:tcMar>
            <w:hideMark/>
          </w:tcPr>
          <w:p w14:paraId="520AB0A7" w14:textId="77777777" w:rsidR="007E29D3" w:rsidRPr="007E29D3" w:rsidRDefault="007E29D3" w:rsidP="007E29D3">
            <w:pPr>
              <w:jc w:val="left"/>
              <w:rPr>
                <w:lang w:val="fi-FI" w:eastAsia="zh-CN"/>
              </w:rPr>
            </w:pPr>
            <w:proofErr w:type="spellStart"/>
            <w:r w:rsidRPr="007E29D3">
              <w:rPr>
                <w:lang w:val="fi-FI" w:eastAsia="zh-CN"/>
              </w:rPr>
              <w:lastRenderedPageBreak/>
              <w:t>serialisation</w:t>
            </w:r>
            <w:proofErr w:type="spellEnd"/>
          </w:p>
        </w:tc>
        <w:tc>
          <w:tcPr>
            <w:tcW w:w="0" w:type="auto"/>
            <w:tcMar>
              <w:top w:w="30" w:type="dxa"/>
              <w:left w:w="45" w:type="dxa"/>
              <w:bottom w:w="30" w:type="dxa"/>
              <w:right w:w="45" w:type="dxa"/>
            </w:tcMar>
            <w:hideMark/>
          </w:tcPr>
          <w:p w14:paraId="7F27CC9B" w14:textId="77777777" w:rsidR="007E29D3" w:rsidRPr="007E29D3" w:rsidRDefault="007E29D3" w:rsidP="007E29D3">
            <w:pPr>
              <w:jc w:val="left"/>
              <w:rPr>
                <w:lang w:val="en-US" w:eastAsia="zh-CN"/>
              </w:rPr>
            </w:pPr>
            <w:r w:rsidRPr="007E29D3">
              <w:rPr>
                <w:lang w:val="en-US" w:eastAsia="zh-CN"/>
              </w:rPr>
              <w:t>Translating data structures of an objects' state into data to be stored.</w:t>
            </w:r>
          </w:p>
        </w:tc>
      </w:tr>
      <w:tr w:rsidR="007E29D3" w:rsidRPr="007E29D3" w14:paraId="79DAEB6C" w14:textId="77777777" w:rsidTr="007E29D3">
        <w:trPr>
          <w:trHeight w:val="315"/>
        </w:trPr>
        <w:tc>
          <w:tcPr>
            <w:tcW w:w="0" w:type="auto"/>
            <w:tcMar>
              <w:top w:w="30" w:type="dxa"/>
              <w:left w:w="45" w:type="dxa"/>
              <w:bottom w:w="30" w:type="dxa"/>
              <w:right w:w="45" w:type="dxa"/>
            </w:tcMar>
            <w:hideMark/>
          </w:tcPr>
          <w:p w14:paraId="45B7BAC8" w14:textId="77777777" w:rsidR="007E29D3" w:rsidRPr="007E29D3" w:rsidRDefault="007E29D3" w:rsidP="007E29D3">
            <w:pPr>
              <w:jc w:val="left"/>
              <w:rPr>
                <w:lang w:val="fi-FI" w:eastAsia="zh-CN"/>
              </w:rPr>
            </w:pPr>
            <w:r w:rsidRPr="007E29D3">
              <w:rPr>
                <w:lang w:val="fi-FI" w:eastAsia="zh-CN"/>
              </w:rPr>
              <w:t>Unity3D</w:t>
            </w:r>
          </w:p>
        </w:tc>
        <w:tc>
          <w:tcPr>
            <w:tcW w:w="0" w:type="auto"/>
            <w:tcMar>
              <w:top w:w="30" w:type="dxa"/>
              <w:left w:w="45" w:type="dxa"/>
              <w:bottom w:w="30" w:type="dxa"/>
              <w:right w:w="45" w:type="dxa"/>
            </w:tcMar>
            <w:hideMark/>
          </w:tcPr>
          <w:p w14:paraId="34855356" w14:textId="77777777" w:rsidR="007E29D3" w:rsidRPr="007E29D3" w:rsidRDefault="007E29D3" w:rsidP="007E29D3">
            <w:pPr>
              <w:jc w:val="left"/>
              <w:rPr>
                <w:lang w:val="en-US" w:eastAsia="zh-CN"/>
              </w:rPr>
            </w:pPr>
            <w:r w:rsidRPr="007E29D3">
              <w:rPr>
                <w:lang w:val="en-US" w:eastAsia="zh-CN"/>
              </w:rPr>
              <w:t>A cross-platform game engine.</w:t>
            </w:r>
          </w:p>
        </w:tc>
      </w:tr>
      <w:tr w:rsidR="007E29D3" w:rsidRPr="007E29D3" w14:paraId="7629CBE1" w14:textId="77777777" w:rsidTr="007E29D3">
        <w:trPr>
          <w:trHeight w:val="76"/>
        </w:trPr>
        <w:tc>
          <w:tcPr>
            <w:tcW w:w="0" w:type="auto"/>
            <w:tcMar>
              <w:top w:w="30" w:type="dxa"/>
              <w:left w:w="45" w:type="dxa"/>
              <w:bottom w:w="30" w:type="dxa"/>
              <w:right w:w="45" w:type="dxa"/>
            </w:tcMar>
            <w:hideMark/>
          </w:tcPr>
          <w:p w14:paraId="5E867EA0" w14:textId="77777777" w:rsidR="007E29D3" w:rsidRPr="007E29D3" w:rsidRDefault="007E29D3" w:rsidP="007E29D3">
            <w:pPr>
              <w:jc w:val="left"/>
              <w:rPr>
                <w:lang w:val="fi-FI" w:eastAsia="zh-CN"/>
              </w:rPr>
            </w:pPr>
            <w:r w:rsidRPr="007E29D3">
              <w:rPr>
                <w:lang w:val="fi-FI" w:eastAsia="zh-CN"/>
              </w:rPr>
              <w:t>XML</w:t>
            </w:r>
          </w:p>
        </w:tc>
        <w:tc>
          <w:tcPr>
            <w:tcW w:w="0" w:type="auto"/>
            <w:tcMar>
              <w:top w:w="30" w:type="dxa"/>
              <w:left w:w="45" w:type="dxa"/>
              <w:bottom w:w="30" w:type="dxa"/>
              <w:right w:w="45" w:type="dxa"/>
            </w:tcMar>
            <w:hideMark/>
          </w:tcPr>
          <w:p w14:paraId="68B4ABA5" w14:textId="77777777" w:rsidR="007E29D3" w:rsidRPr="007E29D3" w:rsidRDefault="007E29D3" w:rsidP="007E29D3">
            <w:pPr>
              <w:jc w:val="left"/>
              <w:rPr>
                <w:lang w:val="en-US" w:eastAsia="zh-CN"/>
              </w:rPr>
            </w:pPr>
            <w:proofErr w:type="spellStart"/>
            <w:r w:rsidRPr="007E29D3">
              <w:rPr>
                <w:lang w:val="en-US" w:eastAsia="zh-CN"/>
              </w:rPr>
              <w:t>eXtensible</w:t>
            </w:r>
            <w:proofErr w:type="spellEnd"/>
            <w:r w:rsidRPr="007E29D3">
              <w:rPr>
                <w:lang w:val="en-US" w:eastAsia="zh-CN"/>
              </w:rPr>
              <w:t xml:space="preserve"> Markup Language. Dedicated, declarative language used to describe data in human-readable form.</w:t>
            </w:r>
          </w:p>
        </w:tc>
      </w:tr>
    </w:tbl>
    <w:p w14:paraId="4B8042E0" w14:textId="36FBE6ED" w:rsidR="00DB7B86" w:rsidRPr="00AF55DD" w:rsidRDefault="00DB7B86" w:rsidP="00AF55DD">
      <w:r>
        <w:br w:type="page"/>
      </w:r>
      <w:bookmarkStart w:id="3" w:name="_Toc6464741"/>
    </w:p>
    <w:p w14:paraId="12925B67" w14:textId="77777777" w:rsidR="00DB7B86" w:rsidRDefault="00DB7B86" w:rsidP="00DB7B86">
      <w:pPr>
        <w:pStyle w:val="Heading1"/>
      </w:pPr>
      <w:bookmarkStart w:id="4" w:name="_Toc8028882"/>
      <w:r w:rsidRPr="00405C96">
        <w:lastRenderedPageBreak/>
        <w:t>Background</w:t>
      </w:r>
      <w:bookmarkEnd w:id="3"/>
      <w:bookmarkEnd w:id="4"/>
    </w:p>
    <w:p w14:paraId="13C93199" w14:textId="77777777" w:rsidR="00DB7B86" w:rsidRPr="002813CB" w:rsidRDefault="00DB7B86" w:rsidP="00DB7B86"/>
    <w:p w14:paraId="28807062" w14:textId="67C253D1" w:rsidR="00DB7B86" w:rsidRPr="00405C96" w:rsidRDefault="00DB7B86" w:rsidP="00DB7B86">
      <w:r w:rsidRPr="00405C96">
        <w:t xml:space="preserve">The purpose of the thesis was to study </w:t>
      </w:r>
      <w:r>
        <w:t>how to serialise game level data, how to store it and how to share it with other players. The idea</w:t>
      </w:r>
      <w:r w:rsidR="00676B5E">
        <w:t xml:space="preserve"> came from a real world need for content creation for a game that would be published on mobile platforms.</w:t>
      </w:r>
    </w:p>
    <w:p w14:paraId="6264231C" w14:textId="77777777" w:rsidR="00DB7B86" w:rsidRPr="00405C96" w:rsidRDefault="00DB7B86" w:rsidP="00DB7B86"/>
    <w:p w14:paraId="2317ECE7" w14:textId="06F7991B" w:rsidR="00C903D0" w:rsidRDefault="00DB7B86" w:rsidP="00DB7B86">
      <w:r w:rsidRPr="00405C96">
        <w:t>The game “</w:t>
      </w:r>
      <w:proofErr w:type="spellStart"/>
      <w:r w:rsidRPr="00405C96">
        <w:t>Interdimentional</w:t>
      </w:r>
      <w:proofErr w:type="spellEnd"/>
      <w:r w:rsidRPr="00405C96">
        <w:t xml:space="preserve"> Nuisance” </w:t>
      </w:r>
      <w:r>
        <w:t>[</w:t>
      </w:r>
      <w:r w:rsidRPr="00405C96">
        <w:t>sic</w:t>
      </w:r>
      <w:r>
        <w:t>]</w:t>
      </w:r>
      <w:r w:rsidRPr="00405C96">
        <w:t xml:space="preserve"> was developed in 2016 as part of the Castle Game Jam event.</w:t>
      </w:r>
      <w:r>
        <w:t xml:space="preserve"> </w:t>
      </w:r>
      <w:r w:rsidR="00C76212">
        <w:t>The game was developed using the Unity3D game engine.</w:t>
      </w:r>
      <w:r w:rsidR="00C903D0">
        <w:t xml:space="preserve"> (</w:t>
      </w:r>
      <w:r w:rsidR="006F2FFC">
        <w:fldChar w:fldCharType="begin"/>
      </w:r>
      <w:r w:rsidR="006F2FFC">
        <w:instrText xml:space="preserve"> REF _Ref8025792 \r \h </w:instrText>
      </w:r>
      <w:r w:rsidR="006F2FFC">
        <w:fldChar w:fldCharType="separate"/>
      </w:r>
      <w:r w:rsidR="006F2FFC">
        <w:rPr>
          <w:rFonts w:ascii="Arial" w:hAnsi="Arial" w:cs="Arial" w:hint="cs"/>
          <w:cs/>
        </w:rPr>
        <w:t>‎</w:t>
      </w:r>
      <w:r w:rsidR="006F2FFC">
        <w:t>1</w:t>
      </w:r>
      <w:r w:rsidR="006F2FFC">
        <w:fldChar w:fldCharType="end"/>
      </w:r>
      <w:r w:rsidR="006F2FFC">
        <w:t>.)</w:t>
      </w:r>
    </w:p>
    <w:p w14:paraId="4C5F4CFA" w14:textId="77777777" w:rsidR="00C903D0" w:rsidRDefault="00C903D0" w:rsidP="00DB7B86"/>
    <w:p w14:paraId="18319F9F" w14:textId="7850572E" w:rsidR="00EA78F0" w:rsidRDefault="00DB7B86" w:rsidP="00DB7B86">
      <w:r>
        <w:t>As with most game jam games, the game is a prototype with a few levels, rather than a fully developed game ready to be published.</w:t>
      </w:r>
      <w:r w:rsidRPr="00405C96">
        <w:t xml:space="preserve"> In the game, the player aims and shoots projectiles at ghosts. The goal in the game is to hit, and subsequently destroy, all the ghosts in the level.</w:t>
      </w:r>
      <w:r w:rsidR="00C903D0">
        <w:t xml:space="preserve"> An example level of the game is shown in Figure 1.</w:t>
      </w:r>
    </w:p>
    <w:p w14:paraId="24F4A0E3" w14:textId="77777777" w:rsidR="00EA78F0" w:rsidRDefault="00EA78F0" w:rsidP="00DB7B86"/>
    <w:p w14:paraId="36A3DC43" w14:textId="42C544FE" w:rsidR="00DB7B86" w:rsidRPr="00405C96" w:rsidRDefault="00DB7B86" w:rsidP="00DB7B86">
      <w:r w:rsidRPr="00405C96">
        <w:t>The game was demoed to the audience at the end of the game jam event. Based on the feedback, the game would be suitable for further development and release for mobile devices.</w:t>
      </w:r>
    </w:p>
    <w:p w14:paraId="4745D02E" w14:textId="77777777" w:rsidR="00DB7B86" w:rsidRPr="00405C96" w:rsidRDefault="00DB7B86" w:rsidP="00DB7B86"/>
    <w:p w14:paraId="4B8F7C09" w14:textId="77777777" w:rsidR="00AB6F39" w:rsidRDefault="00DB7B86" w:rsidP="00AB6F39">
      <w:pPr>
        <w:keepNext/>
      </w:pPr>
      <w:r w:rsidRPr="00405C96">
        <w:rPr>
          <w:noProof/>
        </w:rPr>
        <w:drawing>
          <wp:inline distT="0" distB="0" distL="0" distR="0" wp14:anchorId="79CDDB4D" wp14:editId="42B95544">
            <wp:extent cx="5410879" cy="303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6428" cy="3050089"/>
                    </a:xfrm>
                    <a:prstGeom prst="rect">
                      <a:avLst/>
                    </a:prstGeom>
                  </pic:spPr>
                </pic:pic>
              </a:graphicData>
            </a:graphic>
          </wp:inline>
        </w:drawing>
      </w:r>
    </w:p>
    <w:p w14:paraId="03183C81" w14:textId="68CB4924" w:rsidR="00DB7B86" w:rsidRPr="00405C96" w:rsidRDefault="00001937" w:rsidP="00AB6F39">
      <w:pPr>
        <w:pStyle w:val="Caption"/>
      </w:pPr>
      <w:r>
        <w:t>FIGURE</w:t>
      </w:r>
      <w:r w:rsidR="00AB6F39">
        <w:t xml:space="preserve"> </w:t>
      </w:r>
      <w:r w:rsidR="00AB6F39">
        <w:fldChar w:fldCharType="begin"/>
      </w:r>
      <w:r w:rsidR="00AB6F39">
        <w:instrText xml:space="preserve"> SEQ Figure \* ARABIC </w:instrText>
      </w:r>
      <w:r w:rsidR="00AB6F39">
        <w:fldChar w:fldCharType="separate"/>
      </w:r>
      <w:r w:rsidR="00AB6F39">
        <w:rPr>
          <w:noProof/>
        </w:rPr>
        <w:t>1</w:t>
      </w:r>
      <w:r w:rsidR="00AB6F39">
        <w:fldChar w:fldCharType="end"/>
      </w:r>
      <w:r w:rsidR="00AB6F39">
        <w:t xml:space="preserve"> </w:t>
      </w:r>
      <w:r w:rsidR="00AB6F39" w:rsidRPr="00405C96">
        <w:t>First level in the game “</w:t>
      </w:r>
      <w:proofErr w:type="spellStart"/>
      <w:r w:rsidR="00AB6F39" w:rsidRPr="00405C96">
        <w:t>Interdimentional</w:t>
      </w:r>
      <w:proofErr w:type="spellEnd"/>
      <w:r w:rsidR="00AB6F39" w:rsidRPr="00405C96">
        <w:t xml:space="preserve"> Nuisance”</w:t>
      </w:r>
    </w:p>
    <w:p w14:paraId="53D5C640" w14:textId="77777777" w:rsidR="00DB7B86" w:rsidRDefault="00DB7B86" w:rsidP="00DB7B86">
      <w:r w:rsidRPr="00405C96">
        <w:lastRenderedPageBreak/>
        <w:t xml:space="preserve">The largest workload for such a game would be designing and building content. </w:t>
      </w:r>
      <w:r>
        <w:t>Since this would be a huge undertaking for a sole developer, it would be very helpful if some of the content was created by the players themselves.</w:t>
      </w:r>
    </w:p>
    <w:p w14:paraId="4B237798" w14:textId="77777777" w:rsidR="00DB7B86" w:rsidRDefault="00DB7B86" w:rsidP="00DB7B86"/>
    <w:p w14:paraId="202FAF91" w14:textId="77777777" w:rsidR="00676B5E" w:rsidRDefault="00DB7B86" w:rsidP="00676B5E">
      <w:r>
        <w:t>There are also other benefits to allowing players to create their own levels. People who create their own levels, would most probably share their creations with their friends, thus simultaneously creating word of mouth -marketing for the game.</w:t>
      </w:r>
    </w:p>
    <w:p w14:paraId="771AE4B1" w14:textId="77777777" w:rsidR="00676B5E" w:rsidRDefault="00676B5E" w:rsidP="00676B5E"/>
    <w:p w14:paraId="036F00FA" w14:textId="4095A3CC" w:rsidR="00C76212" w:rsidRDefault="00676B5E" w:rsidP="00C76212">
      <w:r>
        <w:t xml:space="preserve">Nintendo’s Super Mario Maker was one of the main inspirations behind wanting to create a level editor and allowing players to browse and download levels made by others. There was interest in finding out if it would be possible to create something similar on mobile, especially given the limitations of the game being developed by a sole developer and it being monetised </w:t>
      </w:r>
      <w:r w:rsidR="00C903D0">
        <w:t xml:space="preserve">only </w:t>
      </w:r>
      <w:r>
        <w:t>by advertisements.</w:t>
      </w:r>
      <w:r w:rsidR="00D25CFE">
        <w:t xml:space="preserve"> While there </w:t>
      </w:r>
      <w:r w:rsidR="00C903D0">
        <w:t>were</w:t>
      </w:r>
      <w:r w:rsidR="00D25CFE">
        <w:t xml:space="preserve"> no specific </w:t>
      </w:r>
      <w:r w:rsidR="00F76487">
        <w:t xml:space="preserve">requirements for how the levels could be browsed, one of the main ideas was that users could watch </w:t>
      </w:r>
      <w:r w:rsidR="00C903D0">
        <w:t>a</w:t>
      </w:r>
      <w:r w:rsidR="00F76487">
        <w:t xml:space="preserve"> video advertisement in the game, and as a reward, could download a number of random levels made by others. The levels should also be ones that the user hasn’t played before.</w:t>
      </w:r>
      <w:r w:rsidR="00D25CFE">
        <w:t xml:space="preserve"> </w:t>
      </w:r>
    </w:p>
    <w:p w14:paraId="141632E3" w14:textId="77777777" w:rsidR="00C76212" w:rsidRDefault="00C76212" w:rsidP="00C76212"/>
    <w:p w14:paraId="3D4C9C53" w14:textId="6B921D6D" w:rsidR="00DB7B86" w:rsidRPr="00C76212" w:rsidRDefault="00C76212" w:rsidP="00C76212">
      <w:pPr>
        <w:rPr>
          <w:lang w:val="en-US"/>
        </w:rPr>
      </w:pPr>
      <w:r>
        <w:t>There was no previous knowledge of serialising and saving data in games. There was also no previous knowledge of how cloud services are used for data distribution in games.</w:t>
      </w:r>
      <w:r w:rsidR="00DB7B86">
        <w:br w:type="page"/>
      </w:r>
    </w:p>
    <w:p w14:paraId="3F15EFEC" w14:textId="77777777" w:rsidR="00DB7B86" w:rsidRPr="00405C96" w:rsidRDefault="00DB7B86" w:rsidP="00DB7B86">
      <w:pPr>
        <w:pStyle w:val="Heading1"/>
      </w:pPr>
      <w:bookmarkStart w:id="5" w:name="_Toc6464742"/>
      <w:bookmarkStart w:id="6" w:name="_Toc8028883"/>
      <w:r w:rsidRPr="00405C96">
        <w:lastRenderedPageBreak/>
        <w:t>Saving data in games</w:t>
      </w:r>
      <w:bookmarkEnd w:id="5"/>
      <w:bookmarkEnd w:id="6"/>
    </w:p>
    <w:p w14:paraId="2EE9B629" w14:textId="77777777" w:rsidR="00DB7B86" w:rsidRPr="00077D40" w:rsidRDefault="00DB7B86" w:rsidP="00DB7B86">
      <w:pPr>
        <w:pStyle w:val="Heading2"/>
      </w:pPr>
      <w:bookmarkStart w:id="7" w:name="_Toc6464743"/>
      <w:bookmarkStart w:id="8" w:name="_Toc8028884"/>
      <w:r>
        <w:t>Introduction</w:t>
      </w:r>
      <w:bookmarkEnd w:id="7"/>
      <w:bookmarkEnd w:id="8"/>
    </w:p>
    <w:p w14:paraId="56FE1923" w14:textId="77777777" w:rsidR="00DB7B86" w:rsidRDefault="00DB7B86" w:rsidP="00DB7B86"/>
    <w:p w14:paraId="3AB3E657" w14:textId="10F87E21" w:rsidR="00DB7B86" w:rsidRDefault="00DB7B86" w:rsidP="00C903D0">
      <w:r w:rsidRPr="00077D40">
        <w:t xml:space="preserve">The very first </w:t>
      </w:r>
      <w:r w:rsidR="00C903D0">
        <w:t>video</w:t>
      </w:r>
      <w:r w:rsidRPr="00077D40">
        <w:t xml:space="preserve"> games </w:t>
      </w:r>
      <w:r w:rsidR="00C903D0">
        <w:t>didn’t necessarily save any persistent game data.</w:t>
      </w:r>
      <w:r w:rsidRPr="00077D40">
        <w:t xml:space="preserve"> Games such as </w:t>
      </w:r>
      <w:proofErr w:type="spellStart"/>
      <w:r w:rsidRPr="00077D40">
        <w:t>TicTacToe</w:t>
      </w:r>
      <w:proofErr w:type="spellEnd"/>
      <w:r w:rsidRPr="00077D40">
        <w:t xml:space="preserve"> and Pong were </w:t>
      </w:r>
      <w:r w:rsidR="00C903D0" w:rsidRPr="00077D40">
        <w:t>short,</w:t>
      </w:r>
      <w:r w:rsidRPr="00077D40">
        <w:t xml:space="preserve"> and the game would </w:t>
      </w:r>
      <w:r w:rsidR="00C903D0">
        <w:t xml:space="preserve">simply </w:t>
      </w:r>
      <w:r w:rsidRPr="00077D40">
        <w:t xml:space="preserve">end after the play session. Even after the games became longer, games didn't necessarily store game state data on the computer. Instead, in games such as </w:t>
      </w:r>
      <w:r w:rsidR="00C903D0">
        <w:t>Metroid</w:t>
      </w:r>
      <w:r w:rsidRPr="00077D40">
        <w:t xml:space="preserve">, the game would provide a password </w:t>
      </w:r>
      <w:r w:rsidR="00C903D0">
        <w:t>that could be later used to restore progress</w:t>
      </w:r>
      <w:r w:rsidRPr="00077D40">
        <w:t xml:space="preserve">. </w:t>
      </w:r>
      <w:r>
        <w:t xml:space="preserve">Some games used the inability to save the game state as a design feature; Treasure of </w:t>
      </w:r>
      <w:proofErr w:type="spellStart"/>
      <w:r>
        <w:t>Tarmin</w:t>
      </w:r>
      <w:proofErr w:type="spellEnd"/>
      <w:r>
        <w:t xml:space="preserve"> had four difficulty settings which were measured as the number of levels required to reach the final treasure. The gameplay at the easiest setting would be 5 minutes, while on the most difficult setting the game would last for 5 hours</w:t>
      </w:r>
      <w:r w:rsidR="006F2FFC">
        <w:t>. (</w:t>
      </w:r>
      <w:r w:rsidR="006F2FFC">
        <w:fldChar w:fldCharType="begin"/>
      </w:r>
      <w:r w:rsidR="006F2FFC">
        <w:instrText xml:space="preserve"> REF _Ref8025822 \r \h </w:instrText>
      </w:r>
      <w:r w:rsidR="006F2FFC">
        <w:fldChar w:fldCharType="separate"/>
      </w:r>
      <w:r w:rsidR="006F2FFC">
        <w:rPr>
          <w:rFonts w:ascii="Arial" w:hAnsi="Arial" w:cs="Arial" w:hint="cs"/>
          <w:cs/>
        </w:rPr>
        <w:t>‎</w:t>
      </w:r>
      <w:r w:rsidR="006F2FFC">
        <w:t>2</w:t>
      </w:r>
      <w:r w:rsidR="006F2FFC">
        <w:fldChar w:fldCharType="end"/>
      </w:r>
      <w:r w:rsidR="006F2FFC">
        <w:t>.</w:t>
      </w:r>
      <w:r w:rsidR="00C903D0">
        <w:t>)</w:t>
      </w:r>
    </w:p>
    <w:p w14:paraId="22987D6F" w14:textId="77777777" w:rsidR="00DB7B86" w:rsidRDefault="00DB7B86" w:rsidP="00DB7B86">
      <w:r>
        <w:rPr>
          <w:noProof/>
        </w:rPr>
        <w:lastRenderedPageBreak/>
        <w:drawing>
          <wp:inline distT="0" distB="0" distL="0" distR="0" wp14:anchorId="1645EDA7" wp14:editId="13BAD22C">
            <wp:extent cx="5727700" cy="57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DataDiagram-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4F10DF65" w14:textId="77777777" w:rsidR="00DB7B86" w:rsidRDefault="00DB7B86" w:rsidP="00DB7B86"/>
    <w:p w14:paraId="5556F7E3" w14:textId="77777777" w:rsidR="00DB7B86" w:rsidRDefault="00DB7B86" w:rsidP="00DB7B86">
      <w:pPr>
        <w:keepNext/>
        <w:jc w:val="center"/>
      </w:pPr>
      <w:bookmarkStart w:id="9" w:name="_Toc6464744"/>
    </w:p>
    <w:p w14:paraId="0470A346" w14:textId="568F4EFD"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2</w:t>
      </w:r>
      <w:r w:rsidR="00DB7B86">
        <w:fldChar w:fldCharType="end"/>
      </w:r>
      <w:r w:rsidR="002204B6">
        <w:t xml:space="preserve"> Different ways to distribute saved data between different devices</w:t>
      </w:r>
    </w:p>
    <w:p w14:paraId="703465CE" w14:textId="77777777" w:rsidR="00DB7B86" w:rsidRDefault="00DB7B86" w:rsidP="00DB7B86">
      <w:r>
        <w:t>The save file of a game, which stores the information of the game state when saving, can be any kind of serialised data. When the game is launched again on the same or on another device, the game program should be able to read the data and restore the previous game state. Problems can arise if the save data is corrupted somehow.</w:t>
      </w:r>
    </w:p>
    <w:p w14:paraId="25328494" w14:textId="77777777" w:rsidR="00DB7B86" w:rsidRDefault="00DB7B86" w:rsidP="00DB7B86"/>
    <w:p w14:paraId="1E14D53E" w14:textId="020E54AD" w:rsidR="00DB7B86" w:rsidRDefault="002204B6" w:rsidP="00DB7B86">
      <w:r>
        <w:t>Figure 2 shows how t</w:t>
      </w:r>
      <w:r w:rsidR="00DB7B86">
        <w:t xml:space="preserve">here are several ways for devices to share their saved data. Early on, computers could transfer data between them using some kind of removable media, such as floppy </w:t>
      </w:r>
      <w:r w:rsidR="00DB7B86">
        <w:lastRenderedPageBreak/>
        <w:t>disks. Game consoles would have their own proprietary cartridges, which could sometimes be transferred between similar consoles.</w:t>
      </w:r>
    </w:p>
    <w:p w14:paraId="20457D33" w14:textId="77777777" w:rsidR="00DB7B86" w:rsidRDefault="00DB7B86" w:rsidP="00DB7B86"/>
    <w:p w14:paraId="24E0C08E" w14:textId="00B3314C" w:rsidR="00DB7B86" w:rsidRDefault="00DB7B86" w:rsidP="00DB7B86">
      <w:r>
        <w:t>Removable media is still used to transfer data between computers, but with most computers being connected to the Internet, most such data would be transferred over the Internet using different protocols. This also makes it possible to share game data between different kinds of devices. Depending on the game, it could be possible to play it on a PC and later continue the same game on a mobile device. One of such cross-platform games is Blizzard’s Hearthstone.</w:t>
      </w:r>
    </w:p>
    <w:p w14:paraId="5D47D5CF" w14:textId="77777777" w:rsidR="00DB7B86" w:rsidRDefault="00DB7B86" w:rsidP="00DB7B86"/>
    <w:p w14:paraId="27E25851" w14:textId="428E15D9" w:rsidR="00DB7B86" w:rsidRDefault="00DB7B86" w:rsidP="00DB7B86">
      <w:r>
        <w:t>Mobile devices can also sometimes share data between them using NFC (Near</w:t>
      </w:r>
      <w:r w:rsidR="006F2FFC">
        <w:t>-f</w:t>
      </w:r>
      <w:r>
        <w:t xml:space="preserve">ield Communication) or Bluetooth. While it can be convenient in some cases, it is even more limited compared to using a physical media to transfer data. The device users would need to be physically in the same space. </w:t>
      </w:r>
      <w:r w:rsidR="004F3591">
        <w:t xml:space="preserve">This limitation can, however, </w:t>
      </w:r>
      <w:r>
        <w:t>also produce a positive effect. Games can sync data during runtime between two mobile devices and two people can play the same game using their own devices, while still sharing the experience in the same physical space.</w:t>
      </w:r>
    </w:p>
    <w:p w14:paraId="3162E767" w14:textId="77777777" w:rsidR="00DB7B86" w:rsidRDefault="00DB7B86" w:rsidP="00DB7B86">
      <w:pPr>
        <w:rPr>
          <w:rFonts w:asciiTheme="majorHAnsi" w:eastAsiaTheme="majorEastAsia" w:hAnsiTheme="majorHAnsi" w:cstheme="majorBidi"/>
          <w:color w:val="365F91" w:themeColor="accent1" w:themeShade="BF"/>
          <w:sz w:val="26"/>
          <w:szCs w:val="26"/>
        </w:rPr>
      </w:pPr>
    </w:p>
    <w:p w14:paraId="3A543B4D" w14:textId="77777777" w:rsidR="00DB7B86" w:rsidRDefault="00DB7B86" w:rsidP="00DB7B86">
      <w:pPr>
        <w:pStyle w:val="Heading2"/>
      </w:pPr>
      <w:bookmarkStart w:id="10" w:name="_Toc8028885"/>
      <w:r>
        <w:t>Commercial and contractual considerations</w:t>
      </w:r>
      <w:bookmarkEnd w:id="9"/>
      <w:bookmarkEnd w:id="10"/>
    </w:p>
    <w:p w14:paraId="4C73CD7E" w14:textId="77777777" w:rsidR="00DB7B86" w:rsidRDefault="00DB7B86" w:rsidP="00DB7B86"/>
    <w:p w14:paraId="119F306B" w14:textId="7DC9D188" w:rsidR="00DB7B86" w:rsidRDefault="00883BDB" w:rsidP="00DB7B86">
      <w:r>
        <w:t xml:space="preserve">Mobile game distributors, such as </w:t>
      </w:r>
      <w:r w:rsidR="00DB7B86">
        <w:t>the App Store require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w:t>
      </w:r>
      <w:r w:rsidR="002F7E16">
        <w:t xml:space="preserve"> (</w:t>
      </w:r>
      <w:r w:rsidR="006F2FFC">
        <w:fldChar w:fldCharType="begin"/>
      </w:r>
      <w:r w:rsidR="006F2FFC">
        <w:instrText xml:space="preserve"> REF _Ref8025851 \r \h </w:instrText>
      </w:r>
      <w:r w:rsidR="006F2FFC">
        <w:fldChar w:fldCharType="separate"/>
      </w:r>
      <w:r w:rsidR="006F2FFC">
        <w:rPr>
          <w:rFonts w:ascii="Arial" w:hAnsi="Arial" w:cs="Arial" w:hint="cs"/>
          <w:cs/>
        </w:rPr>
        <w:t>‎</w:t>
      </w:r>
      <w:r w:rsidR="006F2FFC">
        <w:t>3</w:t>
      </w:r>
      <w:r w:rsidR="006F2FFC">
        <w:fldChar w:fldCharType="end"/>
      </w:r>
      <w:r w:rsidR="006F2FFC">
        <w:t>.)</w:t>
      </w:r>
    </w:p>
    <w:p w14:paraId="231143F4" w14:textId="77777777" w:rsidR="00DB7B86" w:rsidRDefault="00DB7B86" w:rsidP="00DB7B86"/>
    <w:p w14:paraId="3DFAA60E" w14:textId="0BFF7F56" w:rsidR="007706C2" w:rsidRDefault="00DB7B86" w:rsidP="00DB7B86">
      <w:r>
        <w:t>Storing data</w:t>
      </w:r>
      <w:r w:rsidR="002F7E16">
        <w:t xml:space="preserve"> just</w:t>
      </w:r>
      <w:r>
        <w:t xml:space="preserve"> locally can also be a commercial liability. Even mobile games can be hacked using different hacking tools. An example of a game that can be hacked is the popular </w:t>
      </w:r>
      <w:proofErr w:type="spellStart"/>
      <w:r>
        <w:t>Imangi</w:t>
      </w:r>
      <w:proofErr w:type="spellEnd"/>
      <w:r>
        <w:t xml:space="preserve"> Studios' Temple Run</w:t>
      </w:r>
      <w:r w:rsidR="007706C2">
        <w:t xml:space="preserve">. </w:t>
      </w:r>
      <w:r>
        <w:t>By using a hacking tool, a user could access and change the locally stored game data. A hacker could add in-game currency into their game and use it to unlock features that would otherwise cost real money.</w:t>
      </w:r>
      <w:r w:rsidR="00A313ED">
        <w:t xml:space="preserve"> (</w:t>
      </w:r>
      <w:r w:rsidR="006F2FFC">
        <w:fldChar w:fldCharType="begin"/>
      </w:r>
      <w:r w:rsidR="006F2FFC">
        <w:instrText xml:space="preserve"> REF _Ref8025865 \r \h </w:instrText>
      </w:r>
      <w:r w:rsidR="006F2FFC">
        <w:fldChar w:fldCharType="separate"/>
      </w:r>
      <w:r w:rsidR="006F2FFC">
        <w:rPr>
          <w:rFonts w:ascii="Arial" w:hAnsi="Arial" w:cs="Arial" w:hint="cs"/>
          <w:cs/>
        </w:rPr>
        <w:t>‎</w:t>
      </w:r>
      <w:r w:rsidR="006F2FFC">
        <w:t>4</w:t>
      </w:r>
      <w:r w:rsidR="006F2FFC">
        <w:fldChar w:fldCharType="end"/>
      </w:r>
      <w:r w:rsidR="006F2FFC">
        <w:t>.)</w:t>
      </w:r>
    </w:p>
    <w:p w14:paraId="68689B44" w14:textId="57219269" w:rsidR="00DB7B86" w:rsidRDefault="00DB7B86" w:rsidP="00DB7B86">
      <w:r>
        <w:lastRenderedPageBreak/>
        <w:t>Games such as Supercell's Clash of Clans have made this impossible. The game will connect to their server every time it's launched and will make sure that the locally stored data is in sync with the data stored on their servers. The only way to get more in-game currency is to make an actual purchase.</w:t>
      </w:r>
    </w:p>
    <w:p w14:paraId="10195F51" w14:textId="77777777" w:rsidR="00DB7B86" w:rsidRDefault="00DB7B86" w:rsidP="00DB7B86"/>
    <w:p w14:paraId="386A5136" w14:textId="503C34B3" w:rsidR="00DB7B86" w:rsidRDefault="00DB7B86" w:rsidP="00DB7B86">
      <w:r>
        <w:t>GDPR has also created new legislative issues that game developers need to be aware of, when gathering data. Any personal data collected from users within the EU needs to conform with the GDPR legislation.</w:t>
      </w:r>
      <w:r w:rsidR="006F2FFC">
        <w:t xml:space="preserve"> (</w:t>
      </w:r>
      <w:r w:rsidR="006F2FFC">
        <w:fldChar w:fldCharType="begin"/>
      </w:r>
      <w:r w:rsidR="006F2FFC">
        <w:instrText xml:space="preserve"> REF _Ref8025882 \r \h </w:instrText>
      </w:r>
      <w:r w:rsidR="006F2FFC">
        <w:fldChar w:fldCharType="separate"/>
      </w:r>
      <w:r w:rsidR="006F2FFC">
        <w:rPr>
          <w:rFonts w:ascii="Arial" w:hAnsi="Arial" w:cs="Arial" w:hint="cs"/>
          <w:cs/>
        </w:rPr>
        <w:t>‎</w:t>
      </w:r>
      <w:r w:rsidR="006F2FFC">
        <w:t>5</w:t>
      </w:r>
      <w:r w:rsidR="006F2FFC">
        <w:fldChar w:fldCharType="end"/>
      </w:r>
      <w:r w:rsidR="006F2FFC">
        <w:t>.)</w:t>
      </w:r>
    </w:p>
    <w:p w14:paraId="4425B2EE" w14:textId="77777777" w:rsidR="00DB7B86" w:rsidRDefault="00DB7B86" w:rsidP="00DB7B86">
      <w:pPr>
        <w:pStyle w:val="Heading2"/>
      </w:pPr>
      <w:bookmarkStart w:id="11" w:name="_Toc6464745"/>
      <w:bookmarkStart w:id="12" w:name="_Toc8028886"/>
      <w:r w:rsidRPr="00405C96">
        <w:t>Saving data in Unity3D</w:t>
      </w:r>
      <w:bookmarkEnd w:id="11"/>
      <w:bookmarkEnd w:id="12"/>
    </w:p>
    <w:p w14:paraId="754E1D97" w14:textId="77777777" w:rsidR="00DB7B86" w:rsidRPr="00ED63FC" w:rsidRDefault="00DB7B86" w:rsidP="00DB7B86"/>
    <w:p w14:paraId="50D20E7C" w14:textId="63C0A548" w:rsidR="00DB7B86" w:rsidRPr="00405C96" w:rsidRDefault="00DB7B86" w:rsidP="00DB7B86">
      <w:r w:rsidRPr="00405C96">
        <w:t xml:space="preserve">Unity3D game engine offers different ways to save </w:t>
      </w:r>
      <w:r w:rsidR="00F76487">
        <w:t xml:space="preserve">persistent </w:t>
      </w:r>
      <w:r w:rsidRPr="00405C96">
        <w:t>data. Additionally, there are different commercial third-party solutions.</w:t>
      </w:r>
    </w:p>
    <w:p w14:paraId="258282CA" w14:textId="77777777" w:rsidR="00DB7B86" w:rsidRDefault="00DB7B86" w:rsidP="00DB7B86"/>
    <w:p w14:paraId="1AE04DC3" w14:textId="77777777" w:rsidR="00DB7B86" w:rsidRPr="00325152" w:rsidRDefault="00DB7B86" w:rsidP="00DB7B86">
      <w:pPr>
        <w:pStyle w:val="Heading3"/>
      </w:pPr>
      <w:bookmarkStart w:id="13" w:name="_Toc6464746"/>
      <w:bookmarkStart w:id="14" w:name="_Toc8028887"/>
      <w:r w:rsidRPr="00325152">
        <w:t xml:space="preserve">Don’t Destroy </w:t>
      </w:r>
      <w:proofErr w:type="gramStart"/>
      <w:r w:rsidRPr="00325152">
        <w:t>On</w:t>
      </w:r>
      <w:proofErr w:type="gramEnd"/>
      <w:r w:rsidRPr="00325152">
        <w:t xml:space="preserve"> Load</w:t>
      </w:r>
      <w:bookmarkEnd w:id="13"/>
      <w:bookmarkEnd w:id="14"/>
    </w:p>
    <w:p w14:paraId="2A13E52B" w14:textId="77777777" w:rsidR="00DB7B86" w:rsidRPr="00405C96" w:rsidRDefault="00DB7B86" w:rsidP="00DB7B86">
      <w:r w:rsidRPr="00405C96">
        <w:t>In Unity3D, the content of the game can be split to different scenes. As an example, one level in a game can be one scene. As the game progresses, certain data needs to be shared between these scenes. As an example, the current score might need to be saved during runtime. This information can be saved in a particular game object which is loaded during each scene.</w:t>
      </w:r>
    </w:p>
    <w:p w14:paraId="584B665B" w14:textId="77777777" w:rsidR="00DB7B86" w:rsidRPr="00405C96" w:rsidRDefault="00DB7B86" w:rsidP="00DB7B86"/>
    <w:p w14:paraId="5FA292B0" w14:textId="5755885C" w:rsidR="00DB7B86" w:rsidRPr="00405C96" w:rsidRDefault="00DB7B86" w:rsidP="00DB7B86">
      <w:r w:rsidRPr="00405C96">
        <w:t xml:space="preserve">When a new scene is loaded, Unity3D destroys the currently loaded game objects and creates new game objects that are associated with the new scene being loaded. </w:t>
      </w:r>
      <w:proofErr w:type="spellStart"/>
      <w:proofErr w:type="gramStart"/>
      <w:r w:rsidRPr="00405C96">
        <w:t>DontDestroyOnLoad</w:t>
      </w:r>
      <w:proofErr w:type="spellEnd"/>
      <w:r w:rsidRPr="00405C96">
        <w:t>(</w:t>
      </w:r>
      <w:proofErr w:type="gramEnd"/>
      <w:r w:rsidRPr="00405C96">
        <w:t xml:space="preserve">) -function tells Unity, that the object should not be destroyed during </w:t>
      </w:r>
      <w:r w:rsidR="009C602B">
        <w:t>when the new scene is loaded</w:t>
      </w:r>
      <w:r w:rsidRPr="00405C96">
        <w:t>. This way the data stored in the object will be accessible in the new scene as well.</w:t>
      </w:r>
    </w:p>
    <w:p w14:paraId="7AE25DC6" w14:textId="77777777" w:rsidR="00DB7B86" w:rsidRPr="00405C96" w:rsidRDefault="00DB7B86" w:rsidP="00DB7B86"/>
    <w:p w14:paraId="59346E16" w14:textId="7557CA8F" w:rsidR="00DB7B86" w:rsidRPr="00405C96" w:rsidRDefault="00DB7B86" w:rsidP="00DB7B86">
      <w:r w:rsidRPr="00405C96">
        <w:t xml:space="preserve">When using </w:t>
      </w:r>
      <w:proofErr w:type="spellStart"/>
      <w:proofErr w:type="gramStart"/>
      <w:r w:rsidRPr="00405C96">
        <w:t>DontDestroyOnLoad</w:t>
      </w:r>
      <w:proofErr w:type="spellEnd"/>
      <w:r w:rsidRPr="00405C96">
        <w:t>(</w:t>
      </w:r>
      <w:proofErr w:type="gramEnd"/>
      <w:r w:rsidRPr="00405C96">
        <w:t>)</w:t>
      </w:r>
      <w:r>
        <w:t>,</w:t>
      </w:r>
      <w:r w:rsidRPr="00405C96">
        <w:t xml:space="preserve"> it is important to remember that the scene where the game object was originally created might be loaded again. In this case, we might end up with two of the same </w:t>
      </w:r>
      <w:r>
        <w:t xml:space="preserve">game </w:t>
      </w:r>
      <w:proofErr w:type="gramStart"/>
      <w:r w:rsidRPr="00405C96">
        <w:t>object</w:t>
      </w:r>
      <w:proofErr w:type="gramEnd"/>
      <w:r w:rsidRPr="00405C96">
        <w:t>. This is why it</w:t>
      </w:r>
      <w:r>
        <w:t xml:space="preserve"> is</w:t>
      </w:r>
      <w:r w:rsidRPr="00405C96">
        <w:t xml:space="preserve"> important to use the Singleton-method to ensure that there will only ever be one </w:t>
      </w:r>
      <w:r w:rsidR="009C602B">
        <w:t>instance</w:t>
      </w:r>
      <w:r>
        <w:t xml:space="preserve"> which uses the </w:t>
      </w:r>
      <w:proofErr w:type="spellStart"/>
      <w:proofErr w:type="gramStart"/>
      <w:r>
        <w:t>DontDestroyOnLoad</w:t>
      </w:r>
      <w:proofErr w:type="spellEnd"/>
      <w:r>
        <w:t>(</w:t>
      </w:r>
      <w:proofErr w:type="gramEnd"/>
      <w:r>
        <w:t>) method.</w:t>
      </w:r>
      <w:r w:rsidR="006F2FFC">
        <w:t xml:space="preserve"> (</w:t>
      </w:r>
      <w:r w:rsidR="006F2FFC">
        <w:fldChar w:fldCharType="begin"/>
      </w:r>
      <w:r w:rsidR="006F2FFC">
        <w:instrText xml:space="preserve"> REF _Ref8025905 \r \h </w:instrText>
      </w:r>
      <w:r w:rsidR="006F2FFC">
        <w:fldChar w:fldCharType="separate"/>
      </w:r>
      <w:r w:rsidR="006F2FFC">
        <w:rPr>
          <w:rFonts w:ascii="Arial" w:hAnsi="Arial" w:cs="Arial" w:hint="cs"/>
          <w:cs/>
        </w:rPr>
        <w:t>‎</w:t>
      </w:r>
      <w:r w:rsidR="006F2FFC">
        <w:t>6</w:t>
      </w:r>
      <w:r w:rsidR="006F2FFC">
        <w:fldChar w:fldCharType="end"/>
      </w:r>
      <w:r w:rsidR="006F2FFC">
        <w:t>.)</w:t>
      </w:r>
    </w:p>
    <w:p w14:paraId="2B049CB8" w14:textId="77777777" w:rsidR="00DB7B86" w:rsidRPr="00785F49" w:rsidRDefault="00DB7B86" w:rsidP="00DB7B86">
      <w:pPr>
        <w:pStyle w:val="Heading3"/>
      </w:pPr>
      <w:bookmarkStart w:id="15" w:name="_Toc6464747"/>
      <w:bookmarkStart w:id="16" w:name="_Toc8028888"/>
      <w:r w:rsidRPr="00785F49">
        <w:lastRenderedPageBreak/>
        <w:t>Player preferences</w:t>
      </w:r>
      <w:bookmarkEnd w:id="15"/>
      <w:bookmarkEnd w:id="16"/>
    </w:p>
    <w:p w14:paraId="6AFD0C18" w14:textId="77777777" w:rsidR="00DB7B86" w:rsidRPr="00405C96" w:rsidRDefault="00DB7B86" w:rsidP="00DB7B86">
      <w:r w:rsidRPr="00405C96">
        <w:t>P</w:t>
      </w:r>
      <w:r>
        <w:t xml:space="preserve">layer preferences, or </w:t>
      </w:r>
      <w:proofErr w:type="spellStart"/>
      <w:r>
        <w:t>PlayerPrefs</w:t>
      </w:r>
      <w:proofErr w:type="spellEnd"/>
      <w:r>
        <w:t xml:space="preserve"> in Unity3D,</w:t>
      </w:r>
      <w:r w:rsidRPr="00405C96">
        <w:t xml:space="preserve"> stores data locally in the game’s </w:t>
      </w:r>
      <w:r>
        <w:t xml:space="preserve">file </w:t>
      </w:r>
      <w:r w:rsidRPr="00405C96">
        <w:t xml:space="preserve">folder. </w:t>
      </w:r>
      <w:r>
        <w:t xml:space="preserve">The purpose of </w:t>
      </w:r>
      <w:proofErr w:type="spellStart"/>
      <w:r>
        <w:t>PlayerPrefs</w:t>
      </w:r>
      <w:proofErr w:type="spellEnd"/>
      <w:r>
        <w:t xml:space="preserve"> is to store small data persistently between gaming sessions. This data could be something like preferred settings for resolution or the high score of the game.</w:t>
      </w:r>
    </w:p>
    <w:p w14:paraId="08C5D8FA" w14:textId="77777777" w:rsidR="00DB7B86" w:rsidRPr="00405C96" w:rsidRDefault="00DB7B86" w:rsidP="00DB7B86"/>
    <w:p w14:paraId="2921A3CC" w14:textId="1612E635" w:rsidR="00DB7B86" w:rsidRPr="00405C96" w:rsidRDefault="00DB7B86" w:rsidP="00DB7B86">
      <w:r w:rsidRPr="00405C96">
        <w:t xml:space="preserve">By default, data stored in </w:t>
      </w:r>
      <w:proofErr w:type="spellStart"/>
      <w:r w:rsidRPr="00405C96">
        <w:t>PlayerPrefs</w:t>
      </w:r>
      <w:proofErr w:type="spellEnd"/>
      <w:r w:rsidRPr="00405C96">
        <w:t xml:space="preserve"> is not encrypted. This can become a problem if </w:t>
      </w:r>
      <w:proofErr w:type="spellStart"/>
      <w:r w:rsidRPr="00405C96">
        <w:t>PlayerPrefs</w:t>
      </w:r>
      <w:proofErr w:type="spellEnd"/>
      <w:r w:rsidRPr="00405C96">
        <w:t xml:space="preserve"> is used to store things like the amount of in-game currency. A user with sufficient abilities can “hack” into the file and change the information, thus bypassing the requirements to obtain this currency. </w:t>
      </w:r>
      <w:r w:rsidR="006F2FFC">
        <w:t>(</w:t>
      </w:r>
      <w:r w:rsidR="006F2FFC">
        <w:fldChar w:fldCharType="begin"/>
      </w:r>
      <w:r w:rsidR="006F2FFC">
        <w:instrText xml:space="preserve"> REF _Ref8025966 \r \h </w:instrText>
      </w:r>
      <w:r w:rsidR="006F2FFC">
        <w:fldChar w:fldCharType="separate"/>
      </w:r>
      <w:r w:rsidR="006F2FFC">
        <w:rPr>
          <w:rFonts w:ascii="Arial" w:hAnsi="Arial" w:cs="Arial" w:hint="cs"/>
          <w:cs/>
        </w:rPr>
        <w:t>‎</w:t>
      </w:r>
      <w:r w:rsidR="006F2FFC">
        <w:t>7</w:t>
      </w:r>
      <w:r w:rsidR="006F2FFC">
        <w:fldChar w:fldCharType="end"/>
      </w:r>
      <w:r w:rsidR="006F2FFC">
        <w:t>.)</w:t>
      </w:r>
    </w:p>
    <w:p w14:paraId="0A958CB3" w14:textId="77777777" w:rsidR="00DB7B86" w:rsidRPr="00405C96" w:rsidRDefault="00DB7B86" w:rsidP="00DB7B86"/>
    <w:p w14:paraId="26435C5C" w14:textId="4213BC80" w:rsidR="00DB7B86" w:rsidRPr="00405C96" w:rsidRDefault="00DB7B86" w:rsidP="00DB7B86">
      <w:proofErr w:type="spellStart"/>
      <w:r w:rsidRPr="00405C96">
        <w:t>PlayerPrefs</w:t>
      </w:r>
      <w:proofErr w:type="spellEnd"/>
      <w:r w:rsidRPr="00405C96">
        <w:t xml:space="preserve"> data can be encrypted using third-party assets or by creating a proprietary encryption solution. However, this doesn’t ensure that the data would not be corrupted.</w:t>
      </w:r>
      <w:r w:rsidR="006F2FFC">
        <w:t xml:space="preserve"> (</w:t>
      </w:r>
      <w:r w:rsidR="006F2FFC">
        <w:fldChar w:fldCharType="begin"/>
      </w:r>
      <w:r w:rsidR="006F2FFC">
        <w:instrText xml:space="preserve"> REF _Ref8025991 \r \h </w:instrText>
      </w:r>
      <w:r w:rsidR="006F2FFC">
        <w:fldChar w:fldCharType="separate"/>
      </w:r>
      <w:r w:rsidR="006F2FFC">
        <w:rPr>
          <w:rFonts w:ascii="Arial" w:hAnsi="Arial" w:cs="Arial" w:hint="cs"/>
          <w:cs/>
        </w:rPr>
        <w:t>‎</w:t>
      </w:r>
      <w:r w:rsidR="006F2FFC">
        <w:t>8</w:t>
      </w:r>
      <w:r w:rsidR="006F2FFC">
        <w:fldChar w:fldCharType="end"/>
      </w:r>
      <w:r w:rsidR="006F2FFC">
        <w:t>.)</w:t>
      </w:r>
    </w:p>
    <w:p w14:paraId="013B0B25" w14:textId="77777777" w:rsidR="00DB7B86" w:rsidRPr="00405C96" w:rsidRDefault="00DB7B86" w:rsidP="00DB7B86"/>
    <w:p w14:paraId="51273620" w14:textId="77777777" w:rsidR="00DB7B86" w:rsidRDefault="00DB7B86" w:rsidP="00DB7B86">
      <w:pPr>
        <w:rPr>
          <w:rFonts w:asciiTheme="majorHAnsi" w:eastAsiaTheme="majorEastAsia" w:hAnsiTheme="majorHAnsi" w:cstheme="majorBidi"/>
          <w:color w:val="243F60" w:themeColor="accent1" w:themeShade="7F"/>
        </w:rPr>
      </w:pPr>
      <w:r>
        <w:br w:type="page"/>
      </w:r>
    </w:p>
    <w:p w14:paraId="68543F7E" w14:textId="77777777" w:rsidR="00DB7B86" w:rsidRPr="00325152" w:rsidRDefault="00DB7B86" w:rsidP="00DB7B86">
      <w:pPr>
        <w:pStyle w:val="Heading3"/>
      </w:pPr>
      <w:bookmarkStart w:id="17" w:name="_Toc6464748"/>
      <w:bookmarkStart w:id="18" w:name="_Toc8028889"/>
      <w:r>
        <w:lastRenderedPageBreak/>
        <w:t>XML and JSON</w:t>
      </w:r>
      <w:bookmarkEnd w:id="17"/>
      <w:bookmarkEnd w:id="18"/>
    </w:p>
    <w:p w14:paraId="0314B03A" w14:textId="77777777" w:rsidR="00DB7B86" w:rsidRDefault="00DB7B86" w:rsidP="00DB7B86"/>
    <w:p w14:paraId="4BB94051" w14:textId="77777777" w:rsidR="00DB7B86" w:rsidRDefault="00DB7B86" w:rsidP="00DB7B86">
      <w:r>
        <w:t>Unity3D offers native support for JSON serialisation. XML is supported through C# language’s built-in XML parser.</w:t>
      </w:r>
    </w:p>
    <w:p w14:paraId="1CE53374" w14:textId="77777777" w:rsidR="00DB7B86" w:rsidRDefault="00DB7B86" w:rsidP="00DB7B86"/>
    <w:p w14:paraId="1FF3B352" w14:textId="77777777" w:rsidR="00DB7B86" w:rsidRDefault="00DB7B86" w:rsidP="00DB7B86">
      <w:pPr>
        <w:keepNext/>
      </w:pPr>
      <w:r>
        <w:rPr>
          <w:noProof/>
        </w:rPr>
        <w:drawing>
          <wp:inline distT="0" distB="0" distL="0" distR="0" wp14:anchorId="011DA5CC" wp14:editId="696E4558">
            <wp:extent cx="4902200" cy="256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2 at 21.57.59.png"/>
                    <pic:cNvPicPr/>
                  </pic:nvPicPr>
                  <pic:blipFill>
                    <a:blip r:embed="rId13">
                      <a:extLst>
                        <a:ext uri="{28A0092B-C50C-407E-A947-70E740481C1C}">
                          <a14:useLocalDpi xmlns:a14="http://schemas.microsoft.com/office/drawing/2010/main" val="0"/>
                        </a:ext>
                      </a:extLst>
                    </a:blip>
                    <a:stretch>
                      <a:fillRect/>
                    </a:stretch>
                  </pic:blipFill>
                  <pic:spPr>
                    <a:xfrm>
                      <a:off x="0" y="0"/>
                      <a:ext cx="4902200" cy="2565400"/>
                    </a:xfrm>
                    <a:prstGeom prst="rect">
                      <a:avLst/>
                    </a:prstGeom>
                  </pic:spPr>
                </pic:pic>
              </a:graphicData>
            </a:graphic>
          </wp:inline>
        </w:drawing>
      </w:r>
    </w:p>
    <w:p w14:paraId="633323E2" w14:textId="56F70079" w:rsidR="00DB7B86" w:rsidRDefault="00DB7B86" w:rsidP="00DB7B86">
      <w:pPr>
        <w:pStyle w:val="Caption"/>
        <w:jc w:val="left"/>
      </w:pPr>
      <w:r>
        <w:t>F</w:t>
      </w:r>
      <w:r w:rsidR="00001937">
        <w:t>IGURE</w:t>
      </w:r>
      <w:r>
        <w:t xml:space="preserve"> </w:t>
      </w:r>
      <w:r>
        <w:fldChar w:fldCharType="begin"/>
      </w:r>
      <w:r>
        <w:instrText xml:space="preserve"> SEQ Figure \* ARABIC </w:instrText>
      </w:r>
      <w:r>
        <w:fldChar w:fldCharType="separate"/>
      </w:r>
      <w:r w:rsidR="00AB6F39">
        <w:rPr>
          <w:noProof/>
        </w:rPr>
        <w:t>3</w:t>
      </w:r>
      <w:r>
        <w:fldChar w:fldCharType="end"/>
      </w:r>
      <w:r>
        <w:t xml:space="preserve"> – An example of the XML format</w:t>
      </w:r>
    </w:p>
    <w:p w14:paraId="3BF47FCD" w14:textId="77777777" w:rsidR="00DB7B86" w:rsidRDefault="00DB7B86" w:rsidP="00DB7B86"/>
    <w:p w14:paraId="2DD7A820" w14:textId="30B4BD42" w:rsidR="00DB7B86" w:rsidRDefault="00F76487" w:rsidP="00DB7B86">
      <w:r>
        <w:t xml:space="preserve">Figure 3 shows an example of the XML format. Due to the HTML like tags used, there is a bit of redundant data. This isn’t an issue with the less verbose JSON as show in </w:t>
      </w:r>
      <w:r w:rsidR="00001937">
        <w:t>f</w:t>
      </w:r>
      <w:r>
        <w:t>igure 4.</w:t>
      </w:r>
    </w:p>
    <w:p w14:paraId="4559A67F" w14:textId="77777777" w:rsidR="00DB7B86" w:rsidRDefault="00DB7B86" w:rsidP="00DB7B86"/>
    <w:p w14:paraId="1B552BEF" w14:textId="77777777" w:rsidR="00DB7B86" w:rsidRDefault="00DB7B86" w:rsidP="00DB7B86">
      <w:pPr>
        <w:keepNext/>
      </w:pPr>
      <w:r>
        <w:rPr>
          <w:noProof/>
        </w:rPr>
        <w:lastRenderedPageBreak/>
        <w:drawing>
          <wp:inline distT="0" distB="0" distL="0" distR="0" wp14:anchorId="466730B0" wp14:editId="7FC3AE92">
            <wp:extent cx="490220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02 at 21.56.55.png"/>
                    <pic:cNvPicPr/>
                  </pic:nvPicPr>
                  <pic:blipFill>
                    <a:blip r:embed="rId14">
                      <a:extLst>
                        <a:ext uri="{28A0092B-C50C-407E-A947-70E740481C1C}">
                          <a14:useLocalDpi xmlns:a14="http://schemas.microsoft.com/office/drawing/2010/main" val="0"/>
                        </a:ext>
                      </a:extLst>
                    </a:blip>
                    <a:stretch>
                      <a:fillRect/>
                    </a:stretch>
                  </pic:blipFill>
                  <pic:spPr>
                    <a:xfrm>
                      <a:off x="0" y="0"/>
                      <a:ext cx="4902200" cy="2844800"/>
                    </a:xfrm>
                    <a:prstGeom prst="rect">
                      <a:avLst/>
                    </a:prstGeom>
                  </pic:spPr>
                </pic:pic>
              </a:graphicData>
            </a:graphic>
          </wp:inline>
        </w:drawing>
      </w:r>
    </w:p>
    <w:p w14:paraId="2D83227A" w14:textId="5F4E2AF5" w:rsidR="00DB7B86" w:rsidRDefault="00DB7B86" w:rsidP="00DB7B86">
      <w:pPr>
        <w:pStyle w:val="Caption"/>
        <w:jc w:val="left"/>
      </w:pPr>
      <w:r>
        <w:t>F</w:t>
      </w:r>
      <w:r w:rsidR="00001937">
        <w:t>IGURE</w:t>
      </w:r>
      <w:r>
        <w:t xml:space="preserve"> </w:t>
      </w:r>
      <w:r>
        <w:fldChar w:fldCharType="begin"/>
      </w:r>
      <w:r>
        <w:instrText xml:space="preserve"> SEQ Figure \* ARABIC </w:instrText>
      </w:r>
      <w:r>
        <w:fldChar w:fldCharType="separate"/>
      </w:r>
      <w:r w:rsidR="00AB6F39">
        <w:rPr>
          <w:noProof/>
        </w:rPr>
        <w:t>4</w:t>
      </w:r>
      <w:r>
        <w:fldChar w:fldCharType="end"/>
      </w:r>
      <w:r>
        <w:t xml:space="preserve"> – An example of the JSON format</w:t>
      </w:r>
    </w:p>
    <w:p w14:paraId="1ACE7412" w14:textId="77777777" w:rsidR="00DB7B86" w:rsidRDefault="00DB7B86" w:rsidP="00DB7B86"/>
    <w:p w14:paraId="7D479088" w14:textId="6C707D7F" w:rsidR="00DB7B86" w:rsidRDefault="00DB7B86" w:rsidP="00DB7B86">
      <w:r>
        <w:t xml:space="preserve">Both XML and JSON files are human readable. They can be designed to contain key-value pairs that are also understandable, but the data </w:t>
      </w:r>
      <w:r w:rsidR="002C7BD6">
        <w:t xml:space="preserve">could </w:t>
      </w:r>
      <w:r>
        <w:t>also be obstructed by using names for keys which do not make sense to the user.</w:t>
      </w:r>
    </w:p>
    <w:p w14:paraId="3CA42F31" w14:textId="77777777" w:rsidR="00DB7B86" w:rsidRDefault="00DB7B86" w:rsidP="00DB7B86">
      <w:pPr>
        <w:pStyle w:val="Heading3"/>
      </w:pPr>
      <w:bookmarkStart w:id="19" w:name="_Toc6464749"/>
      <w:bookmarkStart w:id="20" w:name="_Toc8028890"/>
      <w:r>
        <w:t>Binary files</w:t>
      </w:r>
      <w:bookmarkEnd w:id="19"/>
      <w:bookmarkEnd w:id="20"/>
    </w:p>
    <w:p w14:paraId="01B332F6" w14:textId="77777777" w:rsidR="00DB7B86" w:rsidRDefault="00DB7B86" w:rsidP="00DB7B86"/>
    <w:p w14:paraId="52B6B7C5" w14:textId="77777777" w:rsidR="00DB7B86" w:rsidRDefault="00DB7B86" w:rsidP="00DB7B86">
      <w:r>
        <w:t>The issue with the human-readable XML and JSON files is that when they are stored locally, a user can access them and change the values outside of the game. This can create issues with cheating or even game breaking situations when the values aren’t recognisable by the game. This can be prevented by storing the information in binary files.</w:t>
      </w:r>
    </w:p>
    <w:p w14:paraId="46B4E772" w14:textId="77777777" w:rsidR="00DB7B86" w:rsidRDefault="00DB7B86" w:rsidP="00DB7B86"/>
    <w:p w14:paraId="251FD9F5" w14:textId="328B58FD" w:rsidR="00DB7B86" w:rsidRDefault="00DB7B86" w:rsidP="00DB7B86">
      <w:r>
        <w:t xml:space="preserve">In Unity3D, it’s possible to store data in binary files by using the C# language’s </w:t>
      </w:r>
      <w:proofErr w:type="spellStart"/>
      <w:r>
        <w:t>BinaryFormatter</w:t>
      </w:r>
      <w:proofErr w:type="spellEnd"/>
      <w:r>
        <w:t xml:space="preserve"> class.</w:t>
      </w:r>
      <w:r w:rsidR="002C7BD6">
        <w:t xml:space="preserve"> </w:t>
      </w:r>
    </w:p>
    <w:p w14:paraId="51F941CD" w14:textId="77777777" w:rsidR="00DB7B86" w:rsidRDefault="00DB7B86" w:rsidP="00DB7B86"/>
    <w:p w14:paraId="625E3F58" w14:textId="77777777" w:rsidR="00DB7B86" w:rsidRDefault="00DB7B86" w:rsidP="00DB7B86">
      <w:r>
        <w:t>Although binary files aren’t human-readable, and thus harder to edit successfully, it should be pointed out that it is still possible for a skilled user to do so.</w:t>
      </w:r>
    </w:p>
    <w:p w14:paraId="54B1060F" w14:textId="77777777" w:rsidR="00DB7B86" w:rsidRPr="00405C96" w:rsidRDefault="00DB7B86" w:rsidP="00DB7B86"/>
    <w:p w14:paraId="2642474A" w14:textId="77777777" w:rsidR="00DB7B86" w:rsidRPr="00325152" w:rsidRDefault="00DB7B86" w:rsidP="00DB7B86">
      <w:pPr>
        <w:pStyle w:val="Heading3"/>
      </w:pPr>
      <w:bookmarkStart w:id="21" w:name="_Toc6464750"/>
      <w:bookmarkStart w:id="22" w:name="_Toc8028891"/>
      <w:r>
        <w:lastRenderedPageBreak/>
        <w:t>Other</w:t>
      </w:r>
      <w:r w:rsidRPr="00325152">
        <w:t xml:space="preserve"> solutions</w:t>
      </w:r>
      <w:bookmarkEnd w:id="21"/>
      <w:bookmarkEnd w:id="22"/>
    </w:p>
    <w:p w14:paraId="57B5B38E" w14:textId="77777777" w:rsidR="00DB7B86" w:rsidRDefault="00DB7B86" w:rsidP="00DB7B86"/>
    <w:p w14:paraId="70B627F9" w14:textId="77777777" w:rsidR="00DB7B86" w:rsidRDefault="00DB7B86" w:rsidP="00DB7B86">
      <w:r>
        <w:t xml:space="preserve">While Unity3D doesn’t support them natively, INI files (initialisation files) are also a common way to store user data in games. INI files are human readable text files with key-value pairs, such as </w:t>
      </w:r>
      <w:r w:rsidRPr="00383475">
        <w:rPr>
          <w:i/>
          <w:iCs/>
        </w:rPr>
        <w:t>Resolution=1920x1080</w:t>
      </w:r>
      <w:r>
        <w:t>.</w:t>
      </w:r>
    </w:p>
    <w:p w14:paraId="1728700C" w14:textId="77777777" w:rsidR="00DB7B86" w:rsidRDefault="00DB7B86" w:rsidP="00DB7B86"/>
    <w:p w14:paraId="055F481E" w14:textId="3FA3F090" w:rsidR="00DB7B86" w:rsidRDefault="00DB7B86" w:rsidP="00DB7B86">
      <w:r>
        <w:t>There are also 3</w:t>
      </w:r>
      <w:r w:rsidRPr="009737CD">
        <w:rPr>
          <w:vertAlign w:val="superscript"/>
        </w:rPr>
        <w:t>rd</w:t>
      </w:r>
      <w:r>
        <w:t xml:space="preserve"> party solutions made for Unity3D. These can be found at the Unity3D Asset Store. These assets can be convenient when there is a need to save the game state of large, complex worlds.</w:t>
      </w:r>
      <w:r w:rsidR="006F2FFC">
        <w:t xml:space="preserve"> (</w:t>
      </w:r>
      <w:r w:rsidR="006F2FFC">
        <w:fldChar w:fldCharType="begin"/>
      </w:r>
      <w:r w:rsidR="006F2FFC">
        <w:instrText xml:space="preserve"> REF _Ref8026045 \r \h </w:instrText>
      </w:r>
      <w:r w:rsidR="006F2FFC">
        <w:fldChar w:fldCharType="separate"/>
      </w:r>
      <w:r w:rsidR="006F2FFC">
        <w:rPr>
          <w:rFonts w:ascii="Arial" w:hAnsi="Arial" w:cs="Arial" w:hint="cs"/>
          <w:cs/>
        </w:rPr>
        <w:t>‎</w:t>
      </w:r>
      <w:r w:rsidR="006F2FFC">
        <w:t>9</w:t>
      </w:r>
      <w:r w:rsidR="006F2FFC">
        <w:fldChar w:fldCharType="end"/>
      </w:r>
      <w:r w:rsidR="006F2FFC">
        <w:t>.)</w:t>
      </w:r>
    </w:p>
    <w:p w14:paraId="335E4C83" w14:textId="77777777" w:rsidR="00DB7B86" w:rsidRDefault="00DB7B86" w:rsidP="00DB7B86"/>
    <w:p w14:paraId="43AA1E79" w14:textId="77777777" w:rsidR="00DB7B86" w:rsidRDefault="00DB7B86" w:rsidP="00DB7B86">
      <w:pPr>
        <w:rPr>
          <w:rFonts w:asciiTheme="majorHAnsi" w:eastAsiaTheme="majorEastAsia" w:hAnsiTheme="majorHAnsi" w:cstheme="majorBidi"/>
          <w:color w:val="365F91" w:themeColor="accent1" w:themeShade="BF"/>
          <w:sz w:val="32"/>
          <w:szCs w:val="32"/>
        </w:rPr>
      </w:pPr>
      <w:bookmarkStart w:id="23" w:name="_Toc6464751"/>
      <w:r>
        <w:br w:type="page"/>
      </w:r>
    </w:p>
    <w:p w14:paraId="705FDC79" w14:textId="77777777" w:rsidR="00DB7B86" w:rsidRPr="000F5554" w:rsidRDefault="00DB7B86" w:rsidP="00DB7B86">
      <w:pPr>
        <w:pStyle w:val="Heading1"/>
      </w:pPr>
      <w:bookmarkStart w:id="24" w:name="_Toc8028892"/>
      <w:r w:rsidRPr="00405C96">
        <w:lastRenderedPageBreak/>
        <w:t>Creating the level editor</w:t>
      </w:r>
      <w:bookmarkEnd w:id="23"/>
      <w:bookmarkEnd w:id="24"/>
    </w:p>
    <w:p w14:paraId="387D13E2" w14:textId="77777777" w:rsidR="00DB7B86" w:rsidRPr="00405C96" w:rsidRDefault="00DB7B86" w:rsidP="00DB7B86">
      <w:pPr>
        <w:pStyle w:val="Heading2"/>
      </w:pPr>
      <w:bookmarkStart w:id="25" w:name="_Toc6464752"/>
      <w:bookmarkStart w:id="26" w:name="_Toc8028893"/>
      <w:r w:rsidRPr="00405C96">
        <w:t>Requirements</w:t>
      </w:r>
      <w:bookmarkEnd w:id="25"/>
      <w:bookmarkEnd w:id="26"/>
    </w:p>
    <w:p w14:paraId="3170A60F" w14:textId="77777777" w:rsidR="00DB7B86" w:rsidRPr="00405C96" w:rsidRDefault="00DB7B86" w:rsidP="00DB7B86"/>
    <w:p w14:paraId="499F68F0"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 xml:space="preserve">The </w:t>
      </w:r>
      <w:r>
        <w:rPr>
          <w:rFonts w:ascii="Arial" w:eastAsia="Times New Roman" w:hAnsi="Arial" w:cs="Arial"/>
          <w:color w:val="000000"/>
          <w:sz w:val="22"/>
        </w:rPr>
        <w:t>main requirement for the level editor was that it could be used for creating, storing and restoring game levels. The levels themselves do not have to be actual playable levels in the prototype version.</w:t>
      </w:r>
    </w:p>
    <w:p w14:paraId="038990B7" w14:textId="77777777" w:rsidR="00DB7B86" w:rsidRDefault="00DB7B86" w:rsidP="00DB7B86">
      <w:pPr>
        <w:rPr>
          <w:rFonts w:ascii="Arial" w:eastAsia="Times New Roman" w:hAnsi="Arial" w:cs="Arial"/>
          <w:color w:val="000000"/>
          <w:sz w:val="22"/>
        </w:rPr>
      </w:pPr>
    </w:p>
    <w:p w14:paraId="4F816192" w14:textId="5A1CAA21" w:rsidR="00DB7B86" w:rsidRPr="009A52DD" w:rsidRDefault="00DB7B86" w:rsidP="00DB7B86">
      <w:r>
        <w:t>A fully functioning level editor should enable the players to create their own versions of the game levels. Future development options would include testing the level in a separate play mode. Only levels that can be played through by the level creator can be saved and shared with others. This would prevent sharing of levels which are impossible to complete. This kind of design is used for example in Nintendo’s Super Mario Maker.</w:t>
      </w:r>
    </w:p>
    <w:p w14:paraId="3188F482" w14:textId="77777777" w:rsidR="00DB7B86" w:rsidRDefault="00DB7B86" w:rsidP="00DB7B86">
      <w:pPr>
        <w:rPr>
          <w:rFonts w:ascii="-webkit-standard" w:eastAsia="Times New Roman" w:hAnsi="-webkit-standard" w:cs="Times New Roman"/>
          <w:color w:val="000000"/>
        </w:rPr>
      </w:pPr>
    </w:p>
    <w:p w14:paraId="6E18EA3A" w14:textId="77777777" w:rsidR="00DB7B86" w:rsidRDefault="00DB7B86" w:rsidP="00DB7B86">
      <w:pPr>
        <w:pStyle w:val="Heading2"/>
      </w:pPr>
      <w:bookmarkStart w:id="27" w:name="_Toc6464753"/>
      <w:bookmarkStart w:id="28" w:name="_Toc8028894"/>
      <w:r>
        <w:t>Level editor functionality</w:t>
      </w:r>
      <w:bookmarkEnd w:id="27"/>
      <w:bookmarkEnd w:id="28"/>
    </w:p>
    <w:p w14:paraId="4CDEAC74" w14:textId="77777777" w:rsidR="00DB7B86" w:rsidRDefault="00DB7B86" w:rsidP="00DB7B86"/>
    <w:p w14:paraId="158AC1E0" w14:textId="77777777" w:rsidR="00DB7B86" w:rsidRDefault="00DB7B86" w:rsidP="00DB7B86">
      <w: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73C58CA" w14:textId="77777777" w:rsidR="00DB7B86" w:rsidRDefault="00DB7B86" w:rsidP="00DB7B86"/>
    <w:p w14:paraId="3126E984" w14:textId="77777777" w:rsidR="00DB7B86" w:rsidRDefault="00DB7B86" w:rsidP="00DB7B86">
      <w:pPr>
        <w:keepNext/>
      </w:pPr>
      <w:r>
        <w:rPr>
          <w:noProof/>
        </w:rPr>
        <w:lastRenderedPageBreak/>
        <w:drawing>
          <wp:inline distT="0" distB="0" distL="0" distR="0" wp14:anchorId="110D00B1" wp14:editId="293C1A37">
            <wp:extent cx="5347443" cy="3227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15">
                      <a:extLst>
                        <a:ext uri="{28A0092B-C50C-407E-A947-70E740481C1C}">
                          <a14:useLocalDpi xmlns:a14="http://schemas.microsoft.com/office/drawing/2010/main" val="0"/>
                        </a:ext>
                      </a:extLst>
                    </a:blip>
                    <a:stretch>
                      <a:fillRect/>
                    </a:stretch>
                  </pic:blipFill>
                  <pic:spPr>
                    <a:xfrm>
                      <a:off x="0" y="0"/>
                      <a:ext cx="5387254" cy="3251257"/>
                    </a:xfrm>
                    <a:prstGeom prst="rect">
                      <a:avLst/>
                    </a:prstGeom>
                  </pic:spPr>
                </pic:pic>
              </a:graphicData>
            </a:graphic>
          </wp:inline>
        </w:drawing>
      </w:r>
    </w:p>
    <w:p w14:paraId="3CD94645" w14:textId="1559A68D"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5</w:t>
      </w:r>
      <w:r>
        <w:fldChar w:fldCharType="end"/>
      </w:r>
      <w:r w:rsidR="00F76487">
        <w:t xml:space="preserve"> The level editor prototype</w:t>
      </w:r>
    </w:p>
    <w:p w14:paraId="76698C52" w14:textId="77777777" w:rsidR="00DB7B86" w:rsidRDefault="00DB7B86" w:rsidP="00DB7B86"/>
    <w:p w14:paraId="51B2A396" w14:textId="48CC9F58" w:rsidR="00DB7B86" w:rsidRDefault="00F76487" w:rsidP="00F76487">
      <w:r>
        <w:t xml:space="preserve">As shown in </w:t>
      </w:r>
      <w:r w:rsidR="00001937">
        <w:t>f</w:t>
      </w:r>
      <w:r>
        <w:t xml:space="preserve">igure 5, </w:t>
      </w:r>
      <w:r w:rsidR="00DB7B86">
        <w:t>the buttons for different objects are located on the upper left corner.</w:t>
      </w:r>
      <w:r>
        <w:t xml:space="preserve"> </w:t>
      </w:r>
      <w:r w:rsidR="00DB7B86">
        <w:t>The area where the objects can be placed is the empty space with grey background in the middle of the level editor screen. If an object is placed outside of this area, the object will be destroyed.</w:t>
      </w:r>
    </w:p>
    <w:p w14:paraId="4D3A9260" w14:textId="77777777" w:rsidR="00DB7B86" w:rsidRDefault="00DB7B86" w:rsidP="00DB7B86"/>
    <w:p w14:paraId="5B0E4165" w14:textId="77777777" w:rsidR="00DB7B86" w:rsidRDefault="00DB7B86" w:rsidP="00DB7B86">
      <w:r>
        <w:t>The login button in the UI was for testing login into the Firebase server using an e-mail address and password. In future development, this would be replaced with a different kind of authentication system.</w:t>
      </w:r>
    </w:p>
    <w:p w14:paraId="4CEF9555" w14:textId="77777777" w:rsidR="00DB7B86" w:rsidRDefault="00DB7B86" w:rsidP="00DB7B86"/>
    <w:p w14:paraId="1E40CF53" w14:textId="7F3F41A0" w:rsidR="00DB7B86" w:rsidRDefault="00DB7B86" w:rsidP="00DB7B86">
      <w:r>
        <w:t>The save button on the upper right corner is used when the user wants to save the level data. The load button is used for loading an existing level data.</w:t>
      </w:r>
    </w:p>
    <w:p w14:paraId="38C58319" w14:textId="0C4331B9" w:rsidR="00A54777" w:rsidRDefault="00A54777" w:rsidP="00DB7B86"/>
    <w:p w14:paraId="08D73F4E" w14:textId="2F083015" w:rsidR="00A54777" w:rsidRDefault="00A54777" w:rsidP="00DB7B86">
      <w:r>
        <w:t xml:space="preserve">Placing of objects in the game editor is described in </w:t>
      </w:r>
      <w:r w:rsidR="00001937">
        <w:t>f</w:t>
      </w:r>
      <w:r>
        <w:t>igure 6.</w:t>
      </w:r>
    </w:p>
    <w:p w14:paraId="375E56C7" w14:textId="77777777" w:rsidR="00DB7B86" w:rsidRPr="00CD3A3A" w:rsidRDefault="00DB7B86" w:rsidP="00DB7B86"/>
    <w:p w14:paraId="3933EFE7" w14:textId="323B8B0E" w:rsidR="00DB7B86" w:rsidRDefault="007363DE" w:rsidP="00DB7B86">
      <w:pPr>
        <w:keepNext/>
        <w:jc w:val="center"/>
      </w:pPr>
      <w:r>
        <w:rPr>
          <w:noProof/>
        </w:rPr>
        <w:lastRenderedPageBreak/>
        <w:drawing>
          <wp:inline distT="0" distB="0" distL="0" distR="0" wp14:anchorId="315259CD" wp14:editId="5D0938F8">
            <wp:extent cx="4612944" cy="8438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EditorFlow.png"/>
                    <pic:cNvPicPr/>
                  </pic:nvPicPr>
                  <pic:blipFill>
                    <a:blip r:embed="rId16"/>
                    <a:stretch>
                      <a:fillRect/>
                    </a:stretch>
                  </pic:blipFill>
                  <pic:spPr>
                    <a:xfrm>
                      <a:off x="0" y="0"/>
                      <a:ext cx="4619827" cy="8451478"/>
                    </a:xfrm>
                    <a:prstGeom prst="rect">
                      <a:avLst/>
                    </a:prstGeom>
                  </pic:spPr>
                </pic:pic>
              </a:graphicData>
            </a:graphic>
          </wp:inline>
        </w:drawing>
      </w:r>
    </w:p>
    <w:p w14:paraId="18874211" w14:textId="164213E8" w:rsidR="00DB7B86" w:rsidRDefault="00DB7B86" w:rsidP="00DB7B86">
      <w:pPr>
        <w:pStyle w:val="Caption"/>
        <w:rPr>
          <w:rFonts w:ascii="-webkit-standard" w:eastAsia="Times New Roman" w:hAnsi="-webkit-standard" w:cs="Times New Roman"/>
          <w:color w:val="000000"/>
        </w:rPr>
      </w:pPr>
      <w:r>
        <w:t>F</w:t>
      </w:r>
      <w:r w:rsidR="00001937">
        <w:t>IGURE</w:t>
      </w:r>
      <w:r>
        <w:t xml:space="preserve"> </w:t>
      </w:r>
      <w:r>
        <w:fldChar w:fldCharType="begin"/>
      </w:r>
      <w:r>
        <w:instrText xml:space="preserve"> SEQ Figure \* ARABIC </w:instrText>
      </w:r>
      <w:r>
        <w:fldChar w:fldCharType="separate"/>
      </w:r>
      <w:r w:rsidR="00AB6F39">
        <w:rPr>
          <w:noProof/>
        </w:rPr>
        <w:t>6</w:t>
      </w:r>
      <w:r>
        <w:fldChar w:fldCharType="end"/>
      </w:r>
      <w:r w:rsidR="00F76487">
        <w:t xml:space="preserve"> Flow chart of </w:t>
      </w:r>
      <w:r w:rsidR="006757CD">
        <w:t>how the level editor creates new objects</w:t>
      </w:r>
    </w:p>
    <w:p w14:paraId="7E3ACE46" w14:textId="2D760D91" w:rsidR="00DB7B86" w:rsidRDefault="00DB7B86" w:rsidP="00DB7B86">
      <w:r>
        <w:lastRenderedPageBreak/>
        <w:t xml:space="preserve">When a user places a new object in the editor, an actual game object is created in the level editor scene and placed as a child object underneath a game object called </w:t>
      </w:r>
      <w:r w:rsidRPr="00FB4EDD">
        <w:rPr>
          <w:i/>
          <w:iCs/>
        </w:rPr>
        <w:t>Level</w:t>
      </w:r>
      <w:r>
        <w:t>.</w:t>
      </w:r>
      <w:r w:rsidR="00DD0319">
        <w:t xml:space="preserve"> The hierarchy as shown in the Unity3D editor can be seen below in </w:t>
      </w:r>
      <w:r w:rsidR="00001937">
        <w:t>f</w:t>
      </w:r>
      <w:r w:rsidR="00DD0319">
        <w:t xml:space="preserve">igure 7. </w:t>
      </w:r>
    </w:p>
    <w:p w14:paraId="31085176" w14:textId="77777777" w:rsidR="00DB7B86" w:rsidRDefault="00DB7B86" w:rsidP="00DB7B86"/>
    <w:p w14:paraId="2729E36D" w14:textId="77777777" w:rsidR="00DB7B86" w:rsidRDefault="00DB7B86" w:rsidP="00DB7B86">
      <w:pPr>
        <w:keepNext/>
      </w:pPr>
      <w:r>
        <w:rPr>
          <w:noProof/>
        </w:rPr>
        <w:drawing>
          <wp:inline distT="0" distB="0" distL="0" distR="0" wp14:anchorId="6299A0A7" wp14:editId="359EAE7B">
            <wp:extent cx="5470106" cy="38123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7">
                      <a:extLst>
                        <a:ext uri="{28A0092B-C50C-407E-A947-70E740481C1C}">
                          <a14:useLocalDpi xmlns:a14="http://schemas.microsoft.com/office/drawing/2010/main" val="0"/>
                        </a:ext>
                      </a:extLst>
                    </a:blip>
                    <a:stretch>
                      <a:fillRect/>
                    </a:stretch>
                  </pic:blipFill>
                  <pic:spPr>
                    <a:xfrm>
                      <a:off x="0" y="0"/>
                      <a:ext cx="5487807" cy="3824715"/>
                    </a:xfrm>
                    <a:prstGeom prst="rect">
                      <a:avLst/>
                    </a:prstGeom>
                  </pic:spPr>
                </pic:pic>
              </a:graphicData>
            </a:graphic>
          </wp:inline>
        </w:drawing>
      </w:r>
    </w:p>
    <w:p w14:paraId="0D0691FC" w14:textId="6C90F4D1"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7</w:t>
      </w:r>
      <w:r>
        <w:fldChar w:fldCharType="end"/>
      </w:r>
      <w:r w:rsidR="00F76487">
        <w:t xml:space="preserve"> Hierarchy of the game objects in the level editor scene</w:t>
      </w:r>
    </w:p>
    <w:p w14:paraId="501B2BAA" w14:textId="77777777" w:rsidR="00DB7B86" w:rsidRPr="00086A46" w:rsidRDefault="00DB7B86" w:rsidP="00DB7B86"/>
    <w:p w14:paraId="3D66FEA9" w14:textId="77777777" w:rsidR="00DB7B86" w:rsidRDefault="00DB7B86" w:rsidP="00DB7B86">
      <w:pPr>
        <w:pStyle w:val="Heading3"/>
      </w:pPr>
      <w:bookmarkStart w:id="29" w:name="_Toc6464754"/>
      <w:bookmarkStart w:id="30" w:name="_Toc8028895"/>
      <w:r>
        <w:t>Level objects</w:t>
      </w:r>
      <w:bookmarkEnd w:id="29"/>
      <w:bookmarkEnd w:id="30"/>
    </w:p>
    <w:p w14:paraId="3344746F" w14:textId="77777777" w:rsidR="00DB7B86" w:rsidRDefault="00DB7B86" w:rsidP="00DB7B86">
      <w:pPr>
        <w:rPr>
          <w:rFonts w:ascii="-webkit-standard" w:eastAsia="Times New Roman" w:hAnsi="-webkit-standard" w:cs="Times New Roman"/>
          <w:color w:val="000000"/>
        </w:rPr>
      </w:pPr>
    </w:p>
    <w:p w14:paraId="64339466"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Since the objects in the existing game were fairly simple, static objects, some new ones were created for the sake of testing and to support future development.</w:t>
      </w:r>
    </w:p>
    <w:p w14:paraId="29D0F13C" w14:textId="77777777" w:rsidR="00DB7B86" w:rsidRPr="00A270F1" w:rsidRDefault="00DB7B86" w:rsidP="00DB7B86">
      <w:pPr>
        <w:rPr>
          <w:rFonts w:ascii="-webkit-standard" w:eastAsia="Times New Roman" w:hAnsi="-webkit-standard" w:cs="Times New Roman"/>
          <w:color w:val="000000"/>
        </w:rPr>
      </w:pPr>
    </w:p>
    <w:p w14:paraId="4FC35F04"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The objects that can be placed in the level editor are as follows:</w:t>
      </w:r>
    </w:p>
    <w:p w14:paraId="1520FC97" w14:textId="77777777" w:rsidR="00DB7B86" w:rsidRPr="00A270F1" w:rsidRDefault="00DB7B86" w:rsidP="00DB7B86">
      <w:pPr>
        <w:rPr>
          <w:rFonts w:ascii="-webkit-standard" w:eastAsia="Times New Roman" w:hAnsi="-webkit-standard" w:cs="Times New Roman"/>
          <w:color w:val="000000"/>
        </w:rPr>
      </w:pPr>
    </w:p>
    <w:p w14:paraId="2D86E20E"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Ghost - a static object</w:t>
      </w:r>
    </w:p>
    <w:p w14:paraId="2A9B0B94"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A wall - an object which has a starting point and an ending point</w:t>
      </w:r>
    </w:p>
    <w:p w14:paraId="1917F41A"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 xml:space="preserve">A portal - two </w:t>
      </w:r>
      <w:r>
        <w:rPr>
          <w:rFonts w:ascii="Arial" w:eastAsia="Times New Roman" w:hAnsi="Arial" w:cs="Arial"/>
          <w:color w:val="000000"/>
          <w:sz w:val="22"/>
        </w:rPr>
        <w:t xml:space="preserve">separate </w:t>
      </w:r>
      <w:r w:rsidRPr="00860A8F">
        <w:rPr>
          <w:rFonts w:ascii="Arial" w:eastAsia="Times New Roman" w:hAnsi="Arial" w:cs="Arial"/>
          <w:color w:val="000000"/>
          <w:sz w:val="22"/>
        </w:rPr>
        <w:t xml:space="preserve">objects which are </w:t>
      </w:r>
      <w:r>
        <w:rPr>
          <w:rFonts w:ascii="Arial" w:eastAsia="Times New Roman" w:hAnsi="Arial" w:cs="Arial"/>
          <w:color w:val="000000"/>
          <w:sz w:val="22"/>
        </w:rPr>
        <w:t xml:space="preserve">conceptually </w:t>
      </w:r>
      <w:r w:rsidRPr="00860A8F">
        <w:rPr>
          <w:rFonts w:ascii="Arial" w:eastAsia="Times New Roman" w:hAnsi="Arial" w:cs="Arial"/>
          <w:color w:val="000000"/>
          <w:sz w:val="22"/>
        </w:rPr>
        <w:t>linked together</w:t>
      </w:r>
    </w:p>
    <w:p w14:paraId="46FC39EC" w14:textId="77777777" w:rsidR="00DB7B86" w:rsidRDefault="00DB7B86" w:rsidP="00DB7B86">
      <w:pPr>
        <w:rPr>
          <w:rFonts w:ascii="Times New Roman" w:eastAsia="Times New Roman" w:hAnsi="Times New Roman" w:cs="Times New Roman"/>
        </w:rPr>
      </w:pPr>
    </w:p>
    <w:p w14:paraId="55470094" w14:textId="77777777" w:rsidR="00DB7B86" w:rsidRDefault="00DB7B86" w:rsidP="00DB7B86">
      <w:pPr>
        <w:keepNext/>
      </w:pPr>
      <w:r>
        <w:rPr>
          <w:rFonts w:asciiTheme="majorHAnsi" w:eastAsiaTheme="majorEastAsia" w:hAnsiTheme="majorHAnsi" w:cstheme="majorBidi"/>
          <w:noProof/>
          <w:color w:val="365F91" w:themeColor="accent1" w:themeShade="BF"/>
          <w:sz w:val="26"/>
          <w:szCs w:val="26"/>
        </w:rPr>
        <w:lastRenderedPageBreak/>
        <w:drawing>
          <wp:inline distT="0" distB="0" distL="0" distR="0" wp14:anchorId="4D99449F" wp14:editId="2F0B6664">
            <wp:extent cx="5392671" cy="32545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8">
                      <a:extLst>
                        <a:ext uri="{28A0092B-C50C-407E-A947-70E740481C1C}">
                          <a14:useLocalDpi xmlns:a14="http://schemas.microsoft.com/office/drawing/2010/main" val="0"/>
                        </a:ext>
                      </a:extLst>
                    </a:blip>
                    <a:stretch>
                      <a:fillRect/>
                    </a:stretch>
                  </pic:blipFill>
                  <pic:spPr>
                    <a:xfrm>
                      <a:off x="0" y="0"/>
                      <a:ext cx="5409857" cy="3264898"/>
                    </a:xfrm>
                    <a:prstGeom prst="rect">
                      <a:avLst/>
                    </a:prstGeom>
                  </pic:spPr>
                </pic:pic>
              </a:graphicData>
            </a:graphic>
          </wp:inline>
        </w:drawing>
      </w:r>
    </w:p>
    <w:p w14:paraId="1FEE128C" w14:textId="720E749E"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8</w:t>
      </w:r>
      <w:r>
        <w:fldChar w:fldCharType="end"/>
      </w:r>
      <w:r w:rsidR="00F76487">
        <w:t xml:space="preserve"> The level editor after two ghost objects and one wall object has been placed</w:t>
      </w:r>
    </w:p>
    <w:p w14:paraId="0B4A441A" w14:textId="77777777" w:rsidR="00DB7B86" w:rsidRDefault="00DB7B86" w:rsidP="00DB7B86">
      <w:r>
        <w:t>Placing a static object is fairly straightforward: the user presses on the object button and then taps on where they want to place the object.</w:t>
      </w:r>
    </w:p>
    <w:p w14:paraId="3B23589C" w14:textId="77777777" w:rsidR="00DB7B86" w:rsidRDefault="00DB7B86" w:rsidP="00DB7B86"/>
    <w:p w14:paraId="560B373B" w14:textId="77777777" w:rsidR="00DB7B86" w:rsidRDefault="00DB7B86" w:rsidP="00DB7B86">
      <w:r>
        <w:t>When placing a wall object, the user first presses on the corresponding button and then taps on where they want to place the wall object. After the wall is placed, the user can then hold their finger on either end of the wall and drag the end point to where they want the wall to begin or end.</w:t>
      </w:r>
    </w:p>
    <w:p w14:paraId="0752B51E" w14:textId="77777777" w:rsidR="00DB7B86" w:rsidRDefault="00DB7B86" w:rsidP="00DB7B86"/>
    <w:p w14:paraId="0AFAFBD8" w14:textId="77777777" w:rsidR="00DB7B86" w:rsidRPr="00FB4EDD" w:rsidRDefault="00DB7B86" w:rsidP="00DB7B86">
      <w:pPr>
        <w:rPr>
          <w:rFonts w:asciiTheme="majorHAnsi" w:eastAsiaTheme="majorEastAsia" w:hAnsiTheme="majorHAnsi" w:cstheme="majorBidi"/>
          <w:color w:val="365F91" w:themeColor="accent1" w:themeShade="BF"/>
          <w:sz w:val="26"/>
          <w:szCs w:val="26"/>
          <w:lang w:val="en-US"/>
        </w:rPr>
      </w:pPr>
      <w:r w:rsidRPr="00FB4EDD">
        <w:rPr>
          <w:lang w:val="en-US"/>
        </w:rPr>
        <w:t xml:space="preserve">The portal object ended up not being part of the prototype. </w:t>
      </w:r>
      <w:r>
        <w:rPr>
          <w:lang w:val="en-US"/>
        </w:rPr>
        <w:t>It would’ve been very similar to the wall object and the level editor development had already taken quite a lot of time.</w:t>
      </w:r>
      <w:r w:rsidRPr="00FB4EDD">
        <w:rPr>
          <w:lang w:val="en-US"/>
        </w:rPr>
        <w:br w:type="page"/>
      </w:r>
    </w:p>
    <w:p w14:paraId="599C4CEF" w14:textId="77777777" w:rsidR="00DB7B86" w:rsidRPr="009737CD" w:rsidRDefault="00DB7B86" w:rsidP="00DB7B86">
      <w:pPr>
        <w:pStyle w:val="Heading2"/>
        <w:rPr>
          <w:lang w:val="en-US"/>
        </w:rPr>
      </w:pPr>
      <w:bookmarkStart w:id="31" w:name="_Toc6464755"/>
      <w:bookmarkStart w:id="32" w:name="_Toc8028896"/>
      <w:r w:rsidRPr="006B390C">
        <w:lastRenderedPageBreak/>
        <w:t>Serialising</w:t>
      </w:r>
      <w:r w:rsidRPr="009737CD">
        <w:rPr>
          <w:lang w:val="en-US"/>
        </w:rPr>
        <w:t xml:space="preserve"> level object data</w:t>
      </w:r>
      <w:bookmarkEnd w:id="31"/>
      <w:bookmarkEnd w:id="32"/>
    </w:p>
    <w:p w14:paraId="5C4040E4" w14:textId="77777777" w:rsidR="00DB7B86" w:rsidRPr="009737CD" w:rsidRDefault="00DB7B86" w:rsidP="00DB7B86">
      <w:pPr>
        <w:rPr>
          <w:lang w:val="en-US"/>
        </w:rPr>
      </w:pPr>
    </w:p>
    <w:p w14:paraId="28066364" w14:textId="77777777" w:rsidR="00DB7B86" w:rsidRPr="00A270F1" w:rsidRDefault="00DB7B86" w:rsidP="00DB7B86">
      <w:pPr>
        <w:rPr>
          <w:rFonts w:ascii="-webkit-standard" w:eastAsia="Times New Roman" w:hAnsi="-webkit-standard" w:cs="Times New Roman"/>
          <w:color w:val="000000"/>
        </w:rPr>
      </w:pPr>
      <w:r w:rsidRPr="00A270F1">
        <w:rPr>
          <w:rFonts w:ascii="Arial" w:eastAsia="Times New Roman" w:hAnsi="Arial" w:cs="Arial"/>
          <w:color w:val="000000"/>
          <w:sz w:val="22"/>
        </w:rPr>
        <w:t>Different objects within the level require different types of information to be stored. A singular, static object only needs information about what type of object it is and where it</w:t>
      </w:r>
      <w:r>
        <w:rPr>
          <w:rFonts w:ascii="Arial" w:eastAsia="Times New Roman" w:hAnsi="Arial" w:cs="Arial"/>
          <w:color w:val="000000"/>
          <w:sz w:val="22"/>
        </w:rPr>
        <w:t xml:space="preserve"> is</w:t>
      </w:r>
      <w:r w:rsidRPr="00A270F1">
        <w:rPr>
          <w:rFonts w:ascii="Arial" w:eastAsia="Times New Roman" w:hAnsi="Arial" w:cs="Arial"/>
          <w:color w:val="000000"/>
          <w:sz w:val="22"/>
        </w:rPr>
        <w:t xml:space="preserve"> positioned. The wall object requires information about where the object begins and where it ends, i.e. there has to be two different positions. The portal object is technically similar to the wall object, as it also requires information of two different positions.</w:t>
      </w:r>
    </w:p>
    <w:p w14:paraId="181FB0C6" w14:textId="77777777" w:rsidR="00DB7B86" w:rsidRDefault="00DB7B86" w:rsidP="00DB7B86">
      <w:pPr>
        <w:rPr>
          <w:rFonts w:ascii="-webkit-standard" w:eastAsia="Times New Roman" w:hAnsi="-webkit-standard" w:cs="Times New Roman"/>
          <w:color w:val="000000"/>
        </w:rPr>
      </w:pPr>
    </w:p>
    <w:p w14:paraId="12CD4D4F" w14:textId="77777777" w:rsidR="00DB7B86" w:rsidRDefault="00DB7B86" w:rsidP="00DB7B86">
      <w:pPr>
        <w:pStyle w:val="Heading3"/>
      </w:pPr>
      <w:bookmarkStart w:id="33" w:name="_Toc6464756"/>
      <w:bookmarkStart w:id="34" w:name="_Toc8028897"/>
      <w:r>
        <w:t>Custom serialisation</w:t>
      </w:r>
      <w:bookmarkEnd w:id="33"/>
      <w:bookmarkEnd w:id="34"/>
    </w:p>
    <w:p w14:paraId="691B9E12" w14:textId="77777777" w:rsidR="00DB7B86" w:rsidRPr="00A270F1" w:rsidRDefault="00DB7B86" w:rsidP="00DB7B86">
      <w:pPr>
        <w:rPr>
          <w:rFonts w:ascii="-webkit-standard" w:eastAsia="Times New Roman" w:hAnsi="-webkit-standard" w:cs="Times New Roman"/>
          <w:color w:val="000000"/>
        </w:rPr>
      </w:pPr>
    </w:p>
    <w:p w14:paraId="638C1897"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 xml:space="preserve">Since the information stored is fairly simple, a </w:t>
      </w:r>
      <w:r>
        <w:rPr>
          <w:rFonts w:ascii="Arial" w:eastAsia="Times New Roman" w:hAnsi="Arial" w:cs="Arial"/>
          <w:color w:val="000000"/>
          <w:sz w:val="22"/>
        </w:rPr>
        <w:t>custom</w:t>
      </w:r>
      <w:r w:rsidRPr="00A270F1">
        <w:rPr>
          <w:rFonts w:ascii="Arial" w:eastAsia="Times New Roman" w:hAnsi="Arial" w:cs="Arial"/>
          <w:color w:val="000000"/>
          <w:sz w:val="22"/>
        </w:rPr>
        <w:t xml:space="preserve"> </w:t>
      </w:r>
      <w:r>
        <w:rPr>
          <w:rFonts w:ascii="Arial" w:eastAsia="Times New Roman" w:hAnsi="Arial" w:cs="Arial"/>
          <w:color w:val="000000"/>
          <w:sz w:val="22"/>
        </w:rPr>
        <w:t>serialisation</w:t>
      </w:r>
      <w:r w:rsidRPr="00A270F1">
        <w:rPr>
          <w:rFonts w:ascii="Arial" w:eastAsia="Times New Roman" w:hAnsi="Arial" w:cs="Arial"/>
          <w:color w:val="000000"/>
          <w:sz w:val="22"/>
        </w:rPr>
        <w:t xml:space="preserve"> method </w:t>
      </w:r>
      <w:r>
        <w:rPr>
          <w:rFonts w:ascii="Arial" w:eastAsia="Times New Roman" w:hAnsi="Arial" w:cs="Arial"/>
          <w:color w:val="000000"/>
          <w:sz w:val="22"/>
        </w:rPr>
        <w:t>was first developed. This was used for testing the functionality of the editor and saving data locally.</w:t>
      </w:r>
    </w:p>
    <w:p w14:paraId="109842F5" w14:textId="77777777" w:rsidR="00DB7B86" w:rsidRDefault="00DB7B86" w:rsidP="00DB7B86">
      <w:pPr>
        <w:rPr>
          <w:rFonts w:ascii="Arial" w:eastAsia="Times New Roman" w:hAnsi="Arial" w:cs="Arial"/>
          <w:color w:val="000000"/>
          <w:sz w:val="22"/>
        </w:rPr>
      </w:pPr>
    </w:p>
    <w:p w14:paraId="3C4D6C46" w14:textId="2C084ACD" w:rsidR="00DB7B86" w:rsidRDefault="00F76487" w:rsidP="00DB7B86">
      <w:pPr>
        <w:rPr>
          <w:rFonts w:ascii="Arial" w:eastAsia="Times New Roman" w:hAnsi="Arial" w:cs="Arial"/>
          <w:color w:val="000000"/>
          <w:sz w:val="22"/>
        </w:rPr>
      </w:pPr>
      <w:r>
        <w:rPr>
          <w:rFonts w:ascii="Arial" w:eastAsia="Times New Roman" w:hAnsi="Arial" w:cs="Arial"/>
          <w:color w:val="000000"/>
          <w:sz w:val="22"/>
        </w:rPr>
        <w:t xml:space="preserve">As shown in </w:t>
      </w:r>
      <w:r w:rsidR="00001937">
        <w:rPr>
          <w:rFonts w:ascii="Arial" w:eastAsia="Times New Roman" w:hAnsi="Arial" w:cs="Arial"/>
          <w:color w:val="000000"/>
          <w:sz w:val="22"/>
        </w:rPr>
        <w:t>f</w:t>
      </w:r>
      <w:r>
        <w:rPr>
          <w:rFonts w:ascii="Arial" w:eastAsia="Times New Roman" w:hAnsi="Arial" w:cs="Arial"/>
          <w:color w:val="000000"/>
          <w:sz w:val="22"/>
        </w:rPr>
        <w:t>igure 9, e</w:t>
      </w:r>
      <w:r w:rsidR="00DB7B86">
        <w:rPr>
          <w:rFonts w:ascii="Arial" w:eastAsia="Times New Roman" w:hAnsi="Arial" w:cs="Arial"/>
          <w:color w:val="000000"/>
          <w:sz w:val="22"/>
        </w:rPr>
        <w:t>ach object had an identifier such as “ghost”, followed by its x and y position. The information for each object was delimited by a comma. Each object was delimited by a semicolon. The whole string was stored in a text file. When the level was loaded, the string in the text file was parsed and the objects were created according to the information in the file.</w:t>
      </w:r>
    </w:p>
    <w:p w14:paraId="013F86E9" w14:textId="77777777" w:rsidR="00DB7B86" w:rsidRDefault="00DB7B86" w:rsidP="00DB7B86">
      <w:pPr>
        <w:rPr>
          <w:rFonts w:ascii="Arial" w:eastAsia="Times New Roman" w:hAnsi="Arial" w:cs="Arial"/>
          <w:color w:val="000000"/>
          <w:sz w:val="22"/>
        </w:rPr>
      </w:pPr>
    </w:p>
    <w:p w14:paraId="7D274513" w14:textId="77777777" w:rsidR="00DB7B86" w:rsidRDefault="00DB7B86" w:rsidP="00DB7B86">
      <w:pPr>
        <w:keepNext/>
      </w:pPr>
      <w:r>
        <w:rPr>
          <w:rFonts w:ascii="Arial" w:eastAsia="Times New Roman" w:hAnsi="Arial" w:cs="Arial"/>
          <w:noProof/>
          <w:color w:val="000000"/>
          <w:sz w:val="22"/>
        </w:rPr>
        <w:drawing>
          <wp:inline distT="0" distB="0" distL="0" distR="0" wp14:anchorId="3A55DB1E" wp14:editId="0AC3DE73">
            <wp:extent cx="3556000" cy="100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2 at 22.03.07.png"/>
                    <pic:cNvPicPr/>
                  </pic:nvPicPr>
                  <pic:blipFill>
                    <a:blip r:embed="rId19">
                      <a:extLst>
                        <a:ext uri="{28A0092B-C50C-407E-A947-70E740481C1C}">
                          <a14:useLocalDpi xmlns:a14="http://schemas.microsoft.com/office/drawing/2010/main" val="0"/>
                        </a:ext>
                      </a:extLst>
                    </a:blip>
                    <a:stretch>
                      <a:fillRect/>
                    </a:stretch>
                  </pic:blipFill>
                  <pic:spPr>
                    <a:xfrm>
                      <a:off x="0" y="0"/>
                      <a:ext cx="3556000" cy="1003300"/>
                    </a:xfrm>
                    <a:prstGeom prst="rect">
                      <a:avLst/>
                    </a:prstGeom>
                  </pic:spPr>
                </pic:pic>
              </a:graphicData>
            </a:graphic>
          </wp:inline>
        </w:drawing>
      </w:r>
    </w:p>
    <w:p w14:paraId="6691DF17" w14:textId="6932AA28" w:rsidR="00DB7B86" w:rsidRDefault="00001937" w:rsidP="00DB7B86">
      <w:pPr>
        <w:pStyle w:val="Caption"/>
        <w:jc w:val="left"/>
        <w:rPr>
          <w:rFonts w:ascii="Arial" w:eastAsia="Times New Roman" w:hAnsi="Arial" w:cs="Arial"/>
          <w:color w:val="000000"/>
          <w:sz w:val="22"/>
          <w:szCs w:val="22"/>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9</w:t>
      </w:r>
      <w:r w:rsidR="00DB7B86">
        <w:fldChar w:fldCharType="end"/>
      </w:r>
      <w:r w:rsidR="00F76487">
        <w:t xml:space="preserve"> Example of the custom serialisation</w:t>
      </w:r>
    </w:p>
    <w:p w14:paraId="05285E09" w14:textId="77777777" w:rsidR="00DB7B86" w:rsidRDefault="00DB7B86" w:rsidP="00DB7B86">
      <w:pPr>
        <w:rPr>
          <w:rFonts w:ascii="Arial" w:eastAsia="Times New Roman" w:hAnsi="Arial" w:cs="Arial"/>
          <w:color w:val="000000"/>
          <w:sz w:val="22"/>
        </w:rPr>
      </w:pPr>
    </w:p>
    <w:p w14:paraId="78AC293A" w14:textId="77777777" w:rsidR="00DB7B86" w:rsidRDefault="00DB7B86" w:rsidP="00DB7B86">
      <w:pPr>
        <w:rPr>
          <w:rFonts w:ascii="Arial" w:eastAsia="Times New Roman" w:hAnsi="Arial" w:cs="Arial"/>
          <w:color w:val="000000"/>
          <w:sz w:val="22"/>
        </w:rPr>
      </w:pPr>
      <w:r>
        <w:rPr>
          <w:rFonts w:ascii="Arial" w:eastAsia="Times New Roman" w:hAnsi="Arial" w:cs="Arial"/>
          <w:color w:val="000000"/>
          <w:sz w:val="22"/>
        </w:rPr>
        <w:t xml:space="preserve">The custom serialisation method wasn’t very elegant, but it worked, and it produced a small file size. The file size could’ve been reduced even further, if the object identifier would’ve been just a number instead of a word. Another way to further reduce the file size would’ve been to design the level editor to have a grid. If the object can only be placed in a grid, the x and y coordinates could’ve been described by using integers, instead of the larger floating-point values. </w:t>
      </w:r>
    </w:p>
    <w:p w14:paraId="5DC38786" w14:textId="15C7FDB0" w:rsidR="00DB7B86" w:rsidRPr="00896D08" w:rsidRDefault="00DB7B86" w:rsidP="00896D08">
      <w:pPr>
        <w:pStyle w:val="Heading3"/>
        <w:rPr>
          <w:color w:val="243F60" w:themeColor="accent1" w:themeShade="7F"/>
        </w:rPr>
      </w:pPr>
      <w:bookmarkStart w:id="35" w:name="_Toc6464757"/>
      <w:bookmarkStart w:id="36" w:name="_Toc8028898"/>
      <w:r>
        <w:lastRenderedPageBreak/>
        <w:t>Using JSON for serialisation</w:t>
      </w:r>
      <w:bookmarkEnd w:id="35"/>
      <w:bookmarkEnd w:id="36"/>
    </w:p>
    <w:p w14:paraId="31330788" w14:textId="77777777" w:rsidR="00DB7B86" w:rsidRDefault="00DB7B86" w:rsidP="00DB7B86">
      <w:pPr>
        <w:rPr>
          <w:rFonts w:ascii="Arial" w:eastAsia="Times New Roman" w:hAnsi="Arial" w:cs="Arial"/>
          <w:color w:val="000000"/>
          <w:sz w:val="22"/>
        </w:rPr>
      </w:pPr>
    </w:p>
    <w:p w14:paraId="0DB4BCCF" w14:textId="77777777" w:rsidR="00DB7B86" w:rsidRPr="00A270F1" w:rsidRDefault="00DB7B86" w:rsidP="00DB7B86">
      <w:pPr>
        <w:rPr>
          <w:rFonts w:ascii="-webkit-standard" w:eastAsia="Times New Roman" w:hAnsi="-webkit-standard" w:cs="Times New Roman"/>
          <w:color w:val="000000"/>
        </w:rPr>
      </w:pPr>
      <w:r>
        <w:rPr>
          <w:rFonts w:ascii="Arial" w:eastAsia="Times New Roman" w:hAnsi="Arial" w:cs="Arial"/>
          <w:color w:val="000000"/>
          <w:sz w:val="22"/>
        </w:rPr>
        <w:t>Since</w:t>
      </w:r>
      <w:r w:rsidRPr="00A270F1">
        <w:rPr>
          <w:rFonts w:ascii="Arial" w:eastAsia="Times New Roman" w:hAnsi="Arial" w:cs="Arial"/>
          <w:color w:val="000000"/>
          <w:sz w:val="22"/>
        </w:rPr>
        <w:t xml:space="preserve"> the chosen cloud service provider, Google Firebase, uses JSON for storing data and Unity3D already offers JSON serialisation, it was decided that the serialisation should be done using JSON.</w:t>
      </w:r>
      <w:r>
        <w:rPr>
          <w:rFonts w:ascii="Arial" w:eastAsia="Times New Roman" w:hAnsi="Arial" w:cs="Arial"/>
          <w:color w:val="000000"/>
          <w:sz w:val="22"/>
        </w:rPr>
        <w:t xml:space="preserve"> While the custom-made string could’ve also been stored on the Firebase server, using JSON seemed like a more elegant solution compared to creating and parsing the string values. A further study could be made on what would be the actual performance differences between the custom-made solution and the native Unity3D JSON serialisation, when part of a more complex level editor.</w:t>
      </w:r>
    </w:p>
    <w:p w14:paraId="69BC00DA" w14:textId="77777777" w:rsidR="00DB7B86" w:rsidRDefault="00DB7B86" w:rsidP="00DB7B86">
      <w:pPr>
        <w:rPr>
          <w:rFonts w:ascii="Times New Roman" w:eastAsia="Times New Roman" w:hAnsi="Times New Roman" w:cs="Times New Roman"/>
        </w:rPr>
      </w:pPr>
    </w:p>
    <w:p w14:paraId="6C79991D" w14:textId="77777777" w:rsidR="00DB7B86" w:rsidRDefault="00DB7B86" w:rsidP="00DB7B86">
      <w:pPr>
        <w:keepNext/>
      </w:pPr>
      <w:r>
        <w:rPr>
          <w:rFonts w:ascii="Times New Roman" w:eastAsia="Times New Roman" w:hAnsi="Times New Roman" w:cs="Times New Roman"/>
          <w:noProof/>
        </w:rPr>
        <w:drawing>
          <wp:inline distT="0" distB="0" distL="0" distR="0" wp14:anchorId="17399F5F" wp14:editId="18A3BED4">
            <wp:extent cx="6116320" cy="21863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2 at 22.05.32.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186305"/>
                    </a:xfrm>
                    <a:prstGeom prst="rect">
                      <a:avLst/>
                    </a:prstGeom>
                  </pic:spPr>
                </pic:pic>
              </a:graphicData>
            </a:graphic>
          </wp:inline>
        </w:drawing>
      </w:r>
    </w:p>
    <w:p w14:paraId="0FF3D949" w14:textId="08A180B1" w:rsidR="00DB7B86" w:rsidRDefault="00001937" w:rsidP="00DB7B86">
      <w:pPr>
        <w:pStyle w:val="Caption"/>
        <w:jc w:val="left"/>
        <w:rPr>
          <w:rFonts w:ascii="Times New Roman" w:eastAsia="Times New Roman" w:hAnsi="Times New Roman" w:cs="Times New Roman"/>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10</w:t>
      </w:r>
      <w:r w:rsidR="00DB7B86">
        <w:fldChar w:fldCharType="end"/>
      </w:r>
      <w:r w:rsidR="00DB7B86">
        <w:t xml:space="preserve"> – An example of a level stored in the JSON format</w:t>
      </w:r>
    </w:p>
    <w:p w14:paraId="6AD092DB" w14:textId="77777777" w:rsidR="00DB7B86" w:rsidRDefault="00DB7B86" w:rsidP="00DB7B86">
      <w:pPr>
        <w:pStyle w:val="Heading3"/>
      </w:pPr>
      <w:bookmarkStart w:id="37" w:name="_Toc8028899"/>
      <w:r>
        <w:t>Using the interface method</w:t>
      </w:r>
      <w:bookmarkEnd w:id="37"/>
    </w:p>
    <w:p w14:paraId="5E9ED4B7" w14:textId="77777777" w:rsidR="00DB7B86" w:rsidRDefault="00DB7B86" w:rsidP="00DB7B86">
      <w:pPr>
        <w:rPr>
          <w:rFonts w:ascii="Arial" w:eastAsia="Times New Roman" w:hAnsi="Arial" w:cs="Arial"/>
          <w:color w:val="000000"/>
          <w:sz w:val="22"/>
        </w:rPr>
      </w:pPr>
    </w:p>
    <w:p w14:paraId="0E5365BF" w14:textId="77777777" w:rsidR="00DB7B86" w:rsidRPr="00A270F1" w:rsidRDefault="00DB7B86" w:rsidP="00DB7B86">
      <w:pPr>
        <w:rPr>
          <w:rFonts w:ascii="Times New Roman" w:eastAsia="Times New Roman" w:hAnsi="Times New Roman" w:cs="Times New Roman"/>
        </w:rPr>
      </w:pPr>
      <w:r w:rsidRPr="00A270F1">
        <w:rPr>
          <w:rFonts w:ascii="Arial" w:eastAsia="Times New Roman" w:hAnsi="Arial" w:cs="Arial"/>
          <w:color w:val="000000"/>
          <w:sz w:val="22"/>
        </w:rPr>
        <w:t xml:space="preserve">Even though the prototype only has </w:t>
      </w:r>
      <w:r>
        <w:rPr>
          <w:rFonts w:ascii="Arial" w:eastAsia="Times New Roman" w:hAnsi="Arial" w:cs="Arial"/>
          <w:color w:val="000000"/>
          <w:sz w:val="22"/>
        </w:rPr>
        <w:t>very simple</w:t>
      </w:r>
      <w:r w:rsidRPr="00A270F1">
        <w:rPr>
          <w:rFonts w:ascii="Arial" w:eastAsia="Times New Roman" w:hAnsi="Arial" w:cs="Arial"/>
          <w:color w:val="000000"/>
          <w:sz w:val="22"/>
        </w:rPr>
        <w:t xml:space="preserve"> objects, the plan was to design something that </w:t>
      </w:r>
      <w:r>
        <w:rPr>
          <w:rFonts w:ascii="Arial" w:eastAsia="Times New Roman" w:hAnsi="Arial" w:cs="Arial"/>
          <w:color w:val="000000"/>
          <w:sz w:val="22"/>
        </w:rPr>
        <w:t xml:space="preserve">could be </w:t>
      </w:r>
      <w:r w:rsidRPr="00A270F1">
        <w:rPr>
          <w:rFonts w:ascii="Arial" w:eastAsia="Times New Roman" w:hAnsi="Arial" w:cs="Arial"/>
          <w:color w:val="000000"/>
          <w:sz w:val="22"/>
        </w:rPr>
        <w:t xml:space="preserve">easily used with any future additions. For this reason, each object handles </w:t>
      </w:r>
      <w:r w:rsidRPr="00405C96">
        <w:rPr>
          <w:rFonts w:ascii="Arial" w:eastAsia="Times New Roman" w:hAnsi="Arial" w:cs="Arial"/>
          <w:color w:val="000000"/>
          <w:sz w:val="22"/>
        </w:rPr>
        <w:t>its</w:t>
      </w:r>
      <w:r w:rsidRPr="00A270F1">
        <w:rPr>
          <w:rFonts w:ascii="Arial" w:eastAsia="Times New Roman" w:hAnsi="Arial" w:cs="Arial"/>
          <w:color w:val="000000"/>
          <w:sz w:val="22"/>
        </w:rPr>
        <w:t xml:space="preserve"> own data serialisation, which is invoked through a common interface.</w:t>
      </w:r>
    </w:p>
    <w:p w14:paraId="30730E21" w14:textId="77777777" w:rsidR="00DB7B86" w:rsidRPr="00405C96" w:rsidRDefault="00DB7B86" w:rsidP="00DB7B86"/>
    <w:p w14:paraId="48F1D53D" w14:textId="77777777" w:rsidR="00DB7B86" w:rsidRPr="00A270F1" w:rsidRDefault="00DB7B86" w:rsidP="00DB7B86">
      <w:pPr>
        <w:rPr>
          <w:rFonts w:ascii="Times New Roman" w:eastAsia="Times New Roman" w:hAnsi="Times New Roman" w:cs="Times New Roman"/>
        </w:rPr>
      </w:pPr>
      <w:proofErr w:type="spellStart"/>
      <w:r w:rsidRPr="00A270F1">
        <w:rPr>
          <w:rFonts w:ascii="Arial" w:eastAsia="Times New Roman" w:hAnsi="Arial" w:cs="Arial"/>
          <w:color w:val="000000"/>
          <w:sz w:val="22"/>
        </w:rPr>
        <w:t>Interace</w:t>
      </w:r>
      <w:proofErr w:type="spellEnd"/>
      <w:r w:rsidRPr="00A270F1">
        <w:rPr>
          <w:rFonts w:ascii="Arial" w:eastAsia="Times New Roman" w:hAnsi="Arial" w:cs="Arial"/>
          <w:color w:val="000000"/>
          <w:sz w:val="22"/>
        </w:rPr>
        <w:t xml:space="preserve"> class </w:t>
      </w:r>
      <w:proofErr w:type="spellStart"/>
      <w:r w:rsidRPr="00A270F1">
        <w:rPr>
          <w:rFonts w:ascii="Arial" w:eastAsia="Times New Roman" w:hAnsi="Arial" w:cs="Arial"/>
          <w:color w:val="000000"/>
          <w:sz w:val="22"/>
        </w:rPr>
        <w:t>ISaveLevelData</w:t>
      </w:r>
      <w:proofErr w:type="spellEnd"/>
      <w:r w:rsidRPr="00A270F1">
        <w:rPr>
          <w:rFonts w:ascii="Arial" w:eastAsia="Times New Roman" w:hAnsi="Arial" w:cs="Arial"/>
          <w:color w:val="000000"/>
          <w:sz w:val="22"/>
        </w:rPr>
        <w:t xml:space="preserve"> has two functions: </w:t>
      </w:r>
      <w:proofErr w:type="spellStart"/>
      <w:proofErr w:type="gramStart"/>
      <w:r w:rsidRPr="00A270F1">
        <w:rPr>
          <w:rFonts w:ascii="Arial" w:eastAsia="Times New Roman" w:hAnsi="Arial" w:cs="Arial"/>
          <w:color w:val="000000"/>
          <w:sz w:val="22"/>
        </w:rPr>
        <w:t>GetObjectJSON</w:t>
      </w:r>
      <w:proofErr w:type="spellEnd"/>
      <w:r w:rsidRPr="00A270F1">
        <w:rPr>
          <w:rFonts w:ascii="Arial" w:eastAsia="Times New Roman" w:hAnsi="Arial" w:cs="Arial"/>
          <w:color w:val="000000"/>
          <w:sz w:val="22"/>
        </w:rPr>
        <w:t>(</w:t>
      </w:r>
      <w:proofErr w:type="gramEnd"/>
      <w:r w:rsidRPr="00A270F1">
        <w:rPr>
          <w:rFonts w:ascii="Arial" w:eastAsia="Times New Roman" w:hAnsi="Arial" w:cs="Arial"/>
          <w:color w:val="000000"/>
          <w:sz w:val="22"/>
        </w:rPr>
        <w:t xml:space="preserve">), which returns the object specific JSON as a string and </w:t>
      </w:r>
      <w:proofErr w:type="spellStart"/>
      <w:r w:rsidRPr="00A270F1">
        <w:rPr>
          <w:rFonts w:ascii="Arial" w:eastAsia="Times New Roman" w:hAnsi="Arial" w:cs="Arial"/>
          <w:color w:val="000000"/>
          <w:sz w:val="22"/>
        </w:rPr>
        <w:t>RestoreObject</w:t>
      </w:r>
      <w:proofErr w:type="spellEnd"/>
      <w:r w:rsidRPr="00A270F1">
        <w:rPr>
          <w:rFonts w:ascii="Arial" w:eastAsia="Times New Roman" w:hAnsi="Arial" w:cs="Arial"/>
          <w:color w:val="000000"/>
          <w:sz w:val="22"/>
        </w:rPr>
        <w:t xml:space="preserve">(string </w:t>
      </w:r>
      <w:proofErr w:type="spellStart"/>
      <w:r w:rsidRPr="00A270F1">
        <w:rPr>
          <w:rFonts w:ascii="Arial" w:eastAsia="Times New Roman" w:hAnsi="Arial" w:cs="Arial"/>
          <w:color w:val="000000"/>
          <w:sz w:val="22"/>
        </w:rPr>
        <w:t>objJSON</w:t>
      </w:r>
      <w:proofErr w:type="spellEnd"/>
      <w:r w:rsidRPr="00A270F1">
        <w:rPr>
          <w:rFonts w:ascii="Arial" w:eastAsia="Times New Roman" w:hAnsi="Arial" w:cs="Arial"/>
          <w:color w:val="000000"/>
          <w:sz w:val="22"/>
        </w:rPr>
        <w:t>), which restores all the needed information for the recreated object during the level loading phase.</w:t>
      </w:r>
    </w:p>
    <w:p w14:paraId="008E696B" w14:textId="77777777" w:rsidR="00DB7B86" w:rsidRDefault="00DB7B86" w:rsidP="00DB7B86"/>
    <w:p w14:paraId="726EE2B1" w14:textId="77777777" w:rsidR="00DB7B86" w:rsidRDefault="00DB7B86" w:rsidP="00DB7B86">
      <w:pPr>
        <w:keepNext/>
      </w:pPr>
      <w:r>
        <w:rPr>
          <w:noProof/>
        </w:rPr>
        <w:lastRenderedPageBreak/>
        <w:drawing>
          <wp:inline distT="0" distB="0" distL="0" distR="0" wp14:anchorId="5CDC9126" wp14:editId="14B9393F">
            <wp:extent cx="417830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2 at 22.15.35.png"/>
                    <pic:cNvPicPr/>
                  </pic:nvPicPr>
                  <pic:blipFill>
                    <a:blip r:embed="rId21">
                      <a:extLst>
                        <a:ext uri="{28A0092B-C50C-407E-A947-70E740481C1C}">
                          <a14:useLocalDpi xmlns:a14="http://schemas.microsoft.com/office/drawing/2010/main" val="0"/>
                        </a:ext>
                      </a:extLst>
                    </a:blip>
                    <a:stretch>
                      <a:fillRect/>
                    </a:stretch>
                  </pic:blipFill>
                  <pic:spPr>
                    <a:xfrm>
                      <a:off x="0" y="0"/>
                      <a:ext cx="4178300" cy="1714500"/>
                    </a:xfrm>
                    <a:prstGeom prst="rect">
                      <a:avLst/>
                    </a:prstGeom>
                  </pic:spPr>
                </pic:pic>
              </a:graphicData>
            </a:graphic>
          </wp:inline>
        </w:drawing>
      </w:r>
    </w:p>
    <w:p w14:paraId="22FBA2AE" w14:textId="400C20BB" w:rsidR="00DB7B86" w:rsidRDefault="00001937" w:rsidP="00DB7B86">
      <w:pPr>
        <w:pStyle w:val="Caption"/>
        <w:jc w:val="left"/>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11</w:t>
      </w:r>
      <w:r w:rsidR="00DB7B86">
        <w:fldChar w:fldCharType="end"/>
      </w:r>
      <w:r w:rsidR="00F76487">
        <w:t xml:space="preserve"> Code </w:t>
      </w:r>
      <w:proofErr w:type="spellStart"/>
      <w:r w:rsidR="00F76487">
        <w:t>sniplet</w:t>
      </w:r>
      <w:proofErr w:type="spellEnd"/>
      <w:r w:rsidR="00F76487">
        <w:t xml:space="preserve"> of </w:t>
      </w:r>
      <w:r w:rsidR="001F3A6C">
        <w:t>the interface used</w:t>
      </w:r>
    </w:p>
    <w:p w14:paraId="57D87A12" w14:textId="77777777" w:rsidR="00DB7B86" w:rsidRDefault="00DB7B86" w:rsidP="00DB7B86">
      <w:pPr>
        <w:pStyle w:val="Heading2"/>
      </w:pPr>
      <w:bookmarkStart w:id="38" w:name="_Toc6464758"/>
      <w:bookmarkStart w:id="39" w:name="_Toc8028900"/>
      <w:r>
        <w:t>Saving</w:t>
      </w:r>
      <w:r w:rsidRPr="00405C96">
        <w:t xml:space="preserve"> object data</w:t>
      </w:r>
      <w:bookmarkEnd w:id="38"/>
      <w:bookmarkEnd w:id="39"/>
    </w:p>
    <w:p w14:paraId="26CFEF2A" w14:textId="77777777" w:rsidR="00DB7B86" w:rsidRDefault="00DB7B86" w:rsidP="00DB7B86"/>
    <w:p w14:paraId="1216E3F2" w14:textId="77777777" w:rsidR="00DB7B86" w:rsidRDefault="00DB7B86" w:rsidP="00DB7B86">
      <w:r>
        <w:t xml:space="preserve">When the user has placed all the desired objects in the level editor, they press on the “Save” button. Pressing the button executes a function called </w:t>
      </w:r>
      <w:proofErr w:type="spellStart"/>
      <w:proofErr w:type="gramStart"/>
      <w:r>
        <w:t>SaveData</w:t>
      </w:r>
      <w:proofErr w:type="spellEnd"/>
      <w:r>
        <w:t>(</w:t>
      </w:r>
      <w:proofErr w:type="gramEnd"/>
      <w:r>
        <w:t xml:space="preserve">), which is located in the </w:t>
      </w:r>
      <w:proofErr w:type="spellStart"/>
      <w:r>
        <w:t>Serializer.cs</w:t>
      </w:r>
      <w:proofErr w:type="spellEnd"/>
      <w:r>
        <w:t xml:space="preserve"> script.</w:t>
      </w:r>
    </w:p>
    <w:p w14:paraId="13336B8C" w14:textId="77777777" w:rsidR="00DB7B86" w:rsidRDefault="00DB7B86" w:rsidP="00DB7B86"/>
    <w:p w14:paraId="36B188EA" w14:textId="77777777" w:rsidR="00DB7B86" w:rsidRDefault="00DB7B86" w:rsidP="00DB7B86">
      <w:pPr>
        <w:keepNext/>
      </w:pPr>
      <w:r>
        <w:rPr>
          <w:noProof/>
        </w:rPr>
        <w:drawing>
          <wp:inline distT="0" distB="0" distL="0" distR="0" wp14:anchorId="20D5E295" wp14:editId="4862268D">
            <wp:extent cx="6116320" cy="2479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2 at 22.19.38.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2479675"/>
                    </a:xfrm>
                    <a:prstGeom prst="rect">
                      <a:avLst/>
                    </a:prstGeom>
                  </pic:spPr>
                </pic:pic>
              </a:graphicData>
            </a:graphic>
          </wp:inline>
        </w:drawing>
      </w:r>
    </w:p>
    <w:p w14:paraId="53DE558B" w14:textId="123A82DD" w:rsidR="00DB7B86" w:rsidRDefault="00001937" w:rsidP="00DB7B86">
      <w:pPr>
        <w:pStyle w:val="Caption"/>
        <w:jc w:val="left"/>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12</w:t>
      </w:r>
      <w:r w:rsidR="00DB7B86">
        <w:fldChar w:fldCharType="end"/>
      </w:r>
      <w:r w:rsidR="001F3A6C">
        <w:t xml:space="preserve"> Code </w:t>
      </w:r>
      <w:proofErr w:type="spellStart"/>
      <w:r w:rsidR="001F3A6C">
        <w:t>sniplet</w:t>
      </w:r>
      <w:proofErr w:type="spellEnd"/>
      <w:r w:rsidR="001F3A6C">
        <w:t xml:space="preserve"> of the how the level data is saved</w:t>
      </w:r>
    </w:p>
    <w:p w14:paraId="13849BDA" w14:textId="77777777" w:rsidR="00DB7B86" w:rsidRDefault="00DB7B86" w:rsidP="00DB7B86"/>
    <w:p w14:paraId="615BB251" w14:textId="77777777" w:rsidR="00DB7B86" w:rsidRPr="0087373B" w:rsidRDefault="00DB7B86" w:rsidP="00DB7B86">
      <w:r>
        <w:t xml:space="preserve">The </w:t>
      </w:r>
      <w:proofErr w:type="spellStart"/>
      <w:proofErr w:type="gramStart"/>
      <w:r>
        <w:t>SaveData</w:t>
      </w:r>
      <w:proofErr w:type="spellEnd"/>
      <w:r>
        <w:t>(</w:t>
      </w:r>
      <w:proofErr w:type="gramEnd"/>
      <w:r>
        <w:t xml:space="preserve">) function creates a new </w:t>
      </w:r>
      <w:proofErr w:type="spellStart"/>
      <w:r>
        <w:t>LevelData</w:t>
      </w:r>
      <w:proofErr w:type="spellEnd"/>
      <w:r>
        <w:t xml:space="preserve"> object and a new list for storing strings. It then loops through each child object of the Level game object and adds them to a list. 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5DE56C88" w14:textId="77777777" w:rsidR="00DB7B86" w:rsidRPr="008A2BF2" w:rsidRDefault="00DB7B86" w:rsidP="00DB7B86">
      <w:pPr>
        <w:pStyle w:val="Heading2"/>
        <w:rPr>
          <w:lang w:val="fi-FI"/>
        </w:rPr>
      </w:pPr>
      <w:bookmarkStart w:id="40" w:name="_Toc6464759"/>
      <w:bookmarkStart w:id="41" w:name="_Toc8028901"/>
      <w:proofErr w:type="spellStart"/>
      <w:r w:rsidRPr="008A2BF2">
        <w:rPr>
          <w:lang w:val="fi-FI"/>
        </w:rPr>
        <w:lastRenderedPageBreak/>
        <w:t>Loading</w:t>
      </w:r>
      <w:proofErr w:type="spellEnd"/>
      <w:r w:rsidRPr="008A2BF2">
        <w:rPr>
          <w:lang w:val="fi-FI"/>
        </w:rPr>
        <w:t xml:space="preserve"> a </w:t>
      </w:r>
      <w:proofErr w:type="spellStart"/>
      <w:r w:rsidRPr="008A2BF2">
        <w:rPr>
          <w:lang w:val="fi-FI"/>
        </w:rPr>
        <w:t>game</w:t>
      </w:r>
      <w:proofErr w:type="spellEnd"/>
      <w:r w:rsidRPr="008A2BF2">
        <w:rPr>
          <w:lang w:val="fi-FI"/>
        </w:rPr>
        <w:t xml:space="preserve"> </w:t>
      </w:r>
      <w:proofErr w:type="spellStart"/>
      <w:r w:rsidRPr="008A2BF2">
        <w:rPr>
          <w:lang w:val="fi-FI"/>
        </w:rPr>
        <w:t>level</w:t>
      </w:r>
      <w:bookmarkEnd w:id="40"/>
      <w:bookmarkEnd w:id="41"/>
      <w:proofErr w:type="spellEnd"/>
    </w:p>
    <w:p w14:paraId="458174FF" w14:textId="77777777" w:rsidR="00DB7B86" w:rsidRDefault="00DB7B86" w:rsidP="00DB7B86">
      <w:pPr>
        <w:rPr>
          <w:lang w:val="fi-FI"/>
        </w:rPr>
      </w:pPr>
    </w:p>
    <w:p w14:paraId="12724171" w14:textId="77777777" w:rsidR="00DB7B86" w:rsidRDefault="00DB7B86" w:rsidP="00DB7B86">
      <w:pPr>
        <w:rPr>
          <w:lang w:val="en-US"/>
        </w:rPr>
      </w:pPr>
      <w:r w:rsidRPr="000E7CE8">
        <w:rPr>
          <w:lang w:val="en-US"/>
        </w:rPr>
        <w:t xml:space="preserve">When loading the saved game level, </w:t>
      </w:r>
      <w:r>
        <w:rPr>
          <w:lang w:val="en-US"/>
        </w:rPr>
        <w:t xml:space="preserve">the JSON file will be read into a string variable. Using the Unity3D’s JSON utility, the string variable is then turned into a new </w:t>
      </w:r>
      <w:proofErr w:type="spellStart"/>
      <w:r>
        <w:rPr>
          <w:lang w:val="en-US"/>
        </w:rPr>
        <w:t>LevelData</w:t>
      </w:r>
      <w:proofErr w:type="spellEnd"/>
      <w:r>
        <w:rPr>
          <w:lang w:val="en-US"/>
        </w:rPr>
        <w:t xml:space="preserve"> object with a new list of the saved game objects.</w:t>
      </w:r>
    </w:p>
    <w:p w14:paraId="4445479E" w14:textId="77777777" w:rsidR="00DB7B86" w:rsidRDefault="00DB7B86" w:rsidP="00DB7B86">
      <w:pPr>
        <w:rPr>
          <w:lang w:val="en-US"/>
        </w:rPr>
      </w:pPr>
    </w:p>
    <w:p w14:paraId="30D961C0" w14:textId="77777777" w:rsidR="00DB7B86" w:rsidRDefault="00DB7B86" w:rsidP="00DB7B86">
      <w:pPr>
        <w:rPr>
          <w:lang w:val="en-US"/>
        </w:rPr>
      </w:pPr>
      <w:r>
        <w:rPr>
          <w:lang w:val="en-US"/>
        </w:rPr>
        <w:t xml:space="preserve">The list with all the level’s game objects is looped through and depending on the type of object, a corresponding new game object will be instantiated. This object will then be added as a child object of the level. It will then receive the information about its position through the </w:t>
      </w:r>
      <w:proofErr w:type="spellStart"/>
      <w:r>
        <w:rPr>
          <w:lang w:val="en-US"/>
        </w:rPr>
        <w:t>ISaveLevelData</w:t>
      </w:r>
      <w:proofErr w:type="spellEnd"/>
      <w:r>
        <w:rPr>
          <w:lang w:val="en-US"/>
        </w:rPr>
        <w:t xml:space="preserve"> interface.</w:t>
      </w:r>
    </w:p>
    <w:p w14:paraId="1E87C510" w14:textId="77777777" w:rsidR="00DB7B86" w:rsidRDefault="00DB7B86" w:rsidP="00DB7B86">
      <w:pPr>
        <w:rPr>
          <w:lang w:val="en-US"/>
        </w:rPr>
      </w:pPr>
    </w:p>
    <w:p w14:paraId="599FC722" w14:textId="77777777" w:rsidR="00DB7B86" w:rsidRDefault="00DB7B86" w:rsidP="00DB7B86">
      <w:pPr>
        <w:keepNext/>
      </w:pPr>
      <w:r>
        <w:rPr>
          <w:noProof/>
          <w:lang w:val="en-US"/>
        </w:rPr>
        <w:drawing>
          <wp:inline distT="0" distB="0" distL="0" distR="0" wp14:anchorId="786DC071" wp14:editId="257CAB5C">
            <wp:extent cx="6116320" cy="18376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2 at 22.20.49.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1837690"/>
                    </a:xfrm>
                    <a:prstGeom prst="rect">
                      <a:avLst/>
                    </a:prstGeom>
                  </pic:spPr>
                </pic:pic>
              </a:graphicData>
            </a:graphic>
          </wp:inline>
        </w:drawing>
      </w:r>
    </w:p>
    <w:p w14:paraId="61A758C3" w14:textId="5AE78B22" w:rsidR="00DB7B86" w:rsidRDefault="00001937" w:rsidP="00DB7B86">
      <w:pPr>
        <w:pStyle w:val="Caption"/>
        <w:jc w:val="left"/>
        <w:rPr>
          <w:lang w:val="en-US"/>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13</w:t>
      </w:r>
      <w:r w:rsidR="00DB7B86">
        <w:fldChar w:fldCharType="end"/>
      </w:r>
      <w:r w:rsidR="001F3A6C">
        <w:t xml:space="preserve"> Code </w:t>
      </w:r>
      <w:proofErr w:type="spellStart"/>
      <w:r w:rsidR="001F3A6C">
        <w:t>sniplet</w:t>
      </w:r>
      <w:proofErr w:type="spellEnd"/>
      <w:r w:rsidR="001F3A6C">
        <w:t xml:space="preserve"> of how the level data is restored</w:t>
      </w:r>
    </w:p>
    <w:p w14:paraId="6C0522E1" w14:textId="77777777" w:rsidR="00DB7B86" w:rsidRPr="001F3A6C" w:rsidRDefault="00DB7B86" w:rsidP="00DB7B86">
      <w:pPr>
        <w:rPr>
          <w:rFonts w:asciiTheme="majorHAnsi" w:eastAsiaTheme="majorEastAsia" w:hAnsiTheme="majorHAnsi" w:cstheme="majorBidi"/>
          <w:color w:val="365F91" w:themeColor="accent1" w:themeShade="BF"/>
          <w:sz w:val="32"/>
          <w:szCs w:val="32"/>
          <w:lang w:val="en-US"/>
        </w:rPr>
      </w:pPr>
      <w:r w:rsidRPr="001F3A6C">
        <w:rPr>
          <w:lang w:val="en-US"/>
        </w:rPr>
        <w:br w:type="page"/>
      </w:r>
    </w:p>
    <w:p w14:paraId="1C17FD1D" w14:textId="77777777" w:rsidR="00DB7B86" w:rsidRPr="00DB7B86" w:rsidRDefault="00DB7B86" w:rsidP="00DB7B86">
      <w:pPr>
        <w:pStyle w:val="Heading1"/>
        <w:rPr>
          <w:lang w:val="en-US"/>
        </w:rPr>
      </w:pPr>
      <w:bookmarkStart w:id="42" w:name="_Toc6464760"/>
      <w:bookmarkStart w:id="43" w:name="_Toc8028902"/>
      <w:r w:rsidRPr="00DB7B86">
        <w:rPr>
          <w:lang w:val="en-US"/>
        </w:rPr>
        <w:lastRenderedPageBreak/>
        <w:t>Storing level data in the database</w:t>
      </w:r>
      <w:bookmarkEnd w:id="42"/>
      <w:bookmarkEnd w:id="43"/>
    </w:p>
    <w:p w14:paraId="0154725E" w14:textId="77777777" w:rsidR="00DB7B86" w:rsidRDefault="00DB7B86" w:rsidP="00DB7B86">
      <w:pPr>
        <w:pStyle w:val="Heading2"/>
      </w:pPr>
      <w:bookmarkStart w:id="44" w:name="_Toc6464761"/>
      <w:bookmarkStart w:id="45" w:name="_Toc8028903"/>
      <w:r>
        <w:t>Requirements</w:t>
      </w:r>
      <w:bookmarkEnd w:id="44"/>
      <w:bookmarkEnd w:id="45"/>
    </w:p>
    <w:p w14:paraId="1FB42ED5" w14:textId="77777777" w:rsidR="00DB7B86" w:rsidRDefault="00DB7B86" w:rsidP="00DB7B86"/>
    <w:p w14:paraId="5E755B13" w14:textId="77777777" w:rsidR="00DB7B86" w:rsidRDefault="00DB7B86" w:rsidP="00DB7B86">
      <w:r>
        <w:t>There was no detailed design on how the storing and sharing of the level data would happen between users. The main requirements were that the level data, in which ever form, could be saved directly from the game onto a server and that this level data could later be retrieved and the level recreated.</w:t>
      </w:r>
    </w:p>
    <w:p w14:paraId="5733C7FF" w14:textId="77777777" w:rsidR="00DB7B86" w:rsidRDefault="00DB7B86" w:rsidP="00DB7B86"/>
    <w:p w14:paraId="788C6CEE" w14:textId="577DDAC0" w:rsidR="00DB7B86" w:rsidRDefault="00DB7B86" w:rsidP="00DB7B86">
      <w:r>
        <w:t xml:space="preserve">A good example of a game that would work like this would be </w:t>
      </w:r>
      <w:proofErr w:type="spellStart"/>
      <w:r w:rsidR="00DD0319">
        <w:t>RobTop</w:t>
      </w:r>
      <w:proofErr w:type="spellEnd"/>
      <w:r w:rsidR="00DD0319">
        <w:t xml:space="preserve"> Games’ </w:t>
      </w:r>
      <w:r>
        <w:t>Geometry Dash. Both the paid mobile version and the PC version include a level editor and an option to search and play other people’s levels.</w:t>
      </w:r>
      <w:r w:rsidR="001F3A6C">
        <w:t xml:space="preserve"> The free mobile version doesn’t offer the editor nor the possibility of playing user made content.</w:t>
      </w:r>
    </w:p>
    <w:p w14:paraId="3A3EF0F4" w14:textId="1BAE8F9E" w:rsidR="00DD0319" w:rsidRDefault="00DD0319" w:rsidP="00DB7B86"/>
    <w:p w14:paraId="12C8651C" w14:textId="33D31D18" w:rsidR="00DD0319" w:rsidRDefault="00217C58" w:rsidP="00DB7B86">
      <w:r>
        <w:t>Figure 14</w:t>
      </w:r>
      <w:r w:rsidR="00DD0319">
        <w:t xml:space="preserve"> show</w:t>
      </w:r>
      <w:r>
        <w:t>s</w:t>
      </w:r>
      <w:r w:rsidR="00DD0319">
        <w:t xml:space="preserve"> what the level editor looks like to the player in Geometry Dash.</w:t>
      </w:r>
      <w:r>
        <w:t xml:space="preserve"> Users have the possibility to create new levels by clicking on the “Create” button, or to browse for levels created by other users by clicking on the “Search” button. </w:t>
      </w:r>
    </w:p>
    <w:p w14:paraId="3E3BEADC" w14:textId="77777777" w:rsidR="00DB7B86" w:rsidRDefault="00DB7B86" w:rsidP="00DB7B86"/>
    <w:p w14:paraId="1BADD244" w14:textId="77777777" w:rsidR="00DB7B86" w:rsidRDefault="00DB7B86" w:rsidP="00DB7B86">
      <w:pPr>
        <w:keepNext/>
      </w:pPr>
      <w:r>
        <w:rPr>
          <w:noProof/>
        </w:rPr>
        <w:drawing>
          <wp:inline distT="0" distB="0" distL="0" distR="0" wp14:anchorId="3AC6A916" wp14:editId="6F8E8330">
            <wp:extent cx="5336275" cy="3001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0498" cy="3004031"/>
                    </a:xfrm>
                    <a:prstGeom prst="rect">
                      <a:avLst/>
                    </a:prstGeom>
                  </pic:spPr>
                </pic:pic>
              </a:graphicData>
            </a:graphic>
          </wp:inline>
        </w:drawing>
      </w:r>
    </w:p>
    <w:p w14:paraId="76683418" w14:textId="1382BAB9"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14</w:t>
      </w:r>
      <w:r w:rsidR="00DB7B86">
        <w:fldChar w:fldCharType="end"/>
      </w:r>
      <w:r w:rsidR="001F3A6C">
        <w:t xml:space="preserve"> Level editor main menu in Geometry Dash</w:t>
      </w:r>
    </w:p>
    <w:p w14:paraId="7C06BC0D" w14:textId="14726A23" w:rsidR="00217C58" w:rsidRDefault="00217C58" w:rsidP="00DB7B86">
      <w:pPr>
        <w:keepNext/>
      </w:pPr>
      <w:r>
        <w:lastRenderedPageBreak/>
        <w:t xml:space="preserve">Figure 15 shows the different ways that users can search and browse for levels made by other users. When looking for the most downloaded or most liked levels, the game displays them as a paginated list, as shown in </w:t>
      </w:r>
      <w:r w:rsidR="00001937">
        <w:t>f</w:t>
      </w:r>
      <w:r>
        <w:t>igure 16.</w:t>
      </w:r>
    </w:p>
    <w:p w14:paraId="1AC285EE" w14:textId="77777777" w:rsidR="00217C58" w:rsidRDefault="00217C58" w:rsidP="00DB7B86">
      <w:pPr>
        <w:keepNext/>
      </w:pPr>
    </w:p>
    <w:p w14:paraId="16A3822B" w14:textId="197015F3" w:rsidR="00DB7B86" w:rsidRDefault="00DB7B86" w:rsidP="00DB7B86">
      <w:pPr>
        <w:keepNext/>
      </w:pPr>
      <w:r>
        <w:rPr>
          <w:noProof/>
        </w:rPr>
        <w:drawing>
          <wp:inline distT="0" distB="0" distL="0" distR="0" wp14:anchorId="3BE08F38" wp14:editId="2A0623AF">
            <wp:extent cx="5412702" cy="304464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6069" cy="3052164"/>
                    </a:xfrm>
                    <a:prstGeom prst="rect">
                      <a:avLst/>
                    </a:prstGeom>
                  </pic:spPr>
                </pic:pic>
              </a:graphicData>
            </a:graphic>
          </wp:inline>
        </w:drawing>
      </w:r>
    </w:p>
    <w:p w14:paraId="19C5726E" w14:textId="773BF76F" w:rsidR="00DB7B86" w:rsidRPr="00C81199"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15</w:t>
      </w:r>
      <w:r w:rsidR="00DB7B86">
        <w:fldChar w:fldCharType="end"/>
      </w:r>
      <w:r w:rsidR="001F3A6C">
        <w:t xml:space="preserve"> Options for browsing levels on Geometry Dash</w:t>
      </w:r>
    </w:p>
    <w:p w14:paraId="46C3B263" w14:textId="77777777" w:rsidR="00DB7B86" w:rsidRDefault="00DB7B86" w:rsidP="00DB7B86">
      <w:pPr>
        <w:keepNext/>
      </w:pPr>
      <w:r>
        <w:rPr>
          <w:noProof/>
        </w:rPr>
        <w:drawing>
          <wp:inline distT="0" distB="0" distL="0" distR="0" wp14:anchorId="138A104A" wp14:editId="67E0000A">
            <wp:extent cx="5412702" cy="304464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9824" cy="3059901"/>
                    </a:xfrm>
                    <a:prstGeom prst="rect">
                      <a:avLst/>
                    </a:prstGeom>
                  </pic:spPr>
                </pic:pic>
              </a:graphicData>
            </a:graphic>
          </wp:inline>
        </w:drawing>
      </w:r>
    </w:p>
    <w:p w14:paraId="5C9F644B" w14:textId="0E2BB202"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16</w:t>
      </w:r>
      <w:r w:rsidR="00DB7B86">
        <w:fldChar w:fldCharType="end"/>
      </w:r>
      <w:r w:rsidR="001F3A6C">
        <w:t xml:space="preserve"> The third page of the most downloaded levels list</w:t>
      </w:r>
    </w:p>
    <w:p w14:paraId="69D77366" w14:textId="77777777" w:rsidR="00DB7B86" w:rsidRDefault="00DB7B86" w:rsidP="00DB7B86"/>
    <w:p w14:paraId="1DF8C903" w14:textId="77777777" w:rsidR="00DB7B86" w:rsidRDefault="00DB7B86" w:rsidP="00DB7B86">
      <w:r>
        <w:lastRenderedPageBreak/>
        <w:t>Since there was very little previous 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6C444989" w14:textId="77777777" w:rsidR="00DB7B86" w:rsidRPr="00405C96" w:rsidRDefault="00DB7B86" w:rsidP="00DB7B86"/>
    <w:p w14:paraId="12C5F79F" w14:textId="77777777" w:rsidR="00DB7B86" w:rsidRDefault="00DB7B86" w:rsidP="00DB7B86">
      <w:pPr>
        <w:pStyle w:val="Heading2"/>
      </w:pPr>
      <w:bookmarkStart w:id="46" w:name="_Toc6464762"/>
      <w:bookmarkStart w:id="47" w:name="_Toc8028904"/>
      <w:r>
        <w:t>Using a BaaS</w:t>
      </w:r>
      <w:bookmarkEnd w:id="46"/>
      <w:bookmarkEnd w:id="47"/>
    </w:p>
    <w:p w14:paraId="4FB94323" w14:textId="77777777" w:rsidR="00DB7B86" w:rsidRDefault="00DB7B86" w:rsidP="00DB7B86"/>
    <w:p w14:paraId="11516E49" w14:textId="77777777" w:rsidR="00DB7B86" w:rsidRDefault="00DB7B86" w:rsidP="00DB7B86">
      <w:r>
        <w:t xml:space="preserve">BaaS, an acronym for Backend-as-a-Service, is a cloud-based service model. It allows software and application developers to connect to backend systems through an API. A backend service aimed at mobile developers can also be called </w:t>
      </w:r>
      <w:proofErr w:type="spellStart"/>
      <w:r>
        <w:t>MBaaS</w:t>
      </w:r>
      <w:proofErr w:type="spellEnd"/>
      <w:r>
        <w:t>, or Mobile Backend-as-a-Service.</w:t>
      </w:r>
    </w:p>
    <w:p w14:paraId="7C008E74" w14:textId="77777777" w:rsidR="00DB7B86" w:rsidRDefault="00DB7B86" w:rsidP="00DB7B86"/>
    <w:p w14:paraId="3C65F13A" w14:textId="45649C16" w:rsidR="00DB7B86" w:rsidRDefault="00DB7B86" w:rsidP="00DB7B86">
      <w:r>
        <w:t>BaaS often includes services like cloud storage, push notifications, user and file management, social networking integration and user management.</w:t>
      </w:r>
      <w:r w:rsidR="00217C58">
        <w:t xml:space="preserve"> (</w:t>
      </w:r>
      <w:r w:rsidR="00217C58">
        <w:fldChar w:fldCharType="begin"/>
      </w:r>
      <w:r w:rsidR="00217C58">
        <w:instrText xml:space="preserve"> REF _Ref6308440 \r \h </w:instrText>
      </w:r>
      <w:r w:rsidR="00217C58">
        <w:fldChar w:fldCharType="separate"/>
      </w:r>
      <w:r w:rsidR="00217C58">
        <w:rPr>
          <w:rFonts w:ascii="Arial" w:hAnsi="Arial" w:cs="Arial" w:hint="cs"/>
          <w:cs/>
        </w:rPr>
        <w:t>‎</w:t>
      </w:r>
      <w:r w:rsidR="00217C58">
        <w:t>5</w:t>
      </w:r>
      <w:r w:rsidR="00217C58">
        <w:fldChar w:fldCharType="end"/>
      </w:r>
      <w:r w:rsidR="00217C58">
        <w:t>.)</w:t>
      </w:r>
    </w:p>
    <w:p w14:paraId="2DE405EE" w14:textId="77777777" w:rsidR="00DB7B86" w:rsidRPr="008E1228" w:rsidRDefault="00DB7B86" w:rsidP="00DB7B86"/>
    <w:p w14:paraId="1FC4365B" w14:textId="77777777" w:rsidR="00DB7B86" w:rsidRDefault="00DB7B86" w:rsidP="00DB7B86">
      <w:pPr>
        <w:rPr>
          <w:rFonts w:asciiTheme="majorHAnsi" w:eastAsiaTheme="majorEastAsia" w:hAnsiTheme="majorHAnsi" w:cstheme="majorBidi"/>
          <w:color w:val="365F91" w:themeColor="accent1" w:themeShade="BF"/>
          <w:sz w:val="26"/>
          <w:szCs w:val="26"/>
        </w:rPr>
      </w:pPr>
      <w:r>
        <w:br w:type="page"/>
      </w:r>
    </w:p>
    <w:p w14:paraId="4566120E" w14:textId="77777777" w:rsidR="00DB7B86" w:rsidRPr="004237A6" w:rsidRDefault="00DB7B86" w:rsidP="00DB7B86">
      <w:pPr>
        <w:pStyle w:val="Heading2"/>
      </w:pPr>
      <w:bookmarkStart w:id="48" w:name="_Toc6464763"/>
      <w:bookmarkStart w:id="49" w:name="_Toc8028905"/>
      <w:r w:rsidRPr="004237A6">
        <w:lastRenderedPageBreak/>
        <w:t xml:space="preserve">Choosing the </w:t>
      </w:r>
      <w:r>
        <w:t>service</w:t>
      </w:r>
      <w:bookmarkEnd w:id="48"/>
      <w:bookmarkEnd w:id="49"/>
    </w:p>
    <w:p w14:paraId="77CF8A7C" w14:textId="77777777" w:rsidR="00DB7B86" w:rsidRPr="00405C96" w:rsidRDefault="00DB7B86" w:rsidP="00DB7B86"/>
    <w:p w14:paraId="7000AA5C" w14:textId="77777777" w:rsidR="00DB7B86" w:rsidRPr="00405C96" w:rsidRDefault="00DB7B86" w:rsidP="00DB7B86">
      <w:r w:rsidRPr="00405C96">
        <w:t>Different service providers were considered to be used for storing the level data on a server. The main criteria for the service were as follows:</w:t>
      </w:r>
    </w:p>
    <w:p w14:paraId="64947A3D" w14:textId="77777777" w:rsidR="00DB7B86" w:rsidRPr="00405C96" w:rsidRDefault="00DB7B86" w:rsidP="00DB7B86"/>
    <w:p w14:paraId="2F2268E0" w14:textId="77777777" w:rsidR="00DB7B86" w:rsidRPr="00405C96" w:rsidRDefault="00DB7B86" w:rsidP="00DB7B86">
      <w:pPr>
        <w:pStyle w:val="ListParagraph"/>
        <w:numPr>
          <w:ilvl w:val="0"/>
          <w:numId w:val="44"/>
        </w:numPr>
        <w:spacing w:line="240" w:lineRule="auto"/>
        <w:jc w:val="left"/>
      </w:pPr>
      <w:r w:rsidRPr="00405C96">
        <w:t xml:space="preserve">being able to store and retrieve data </w:t>
      </w:r>
      <w:r>
        <w:t>in a game made with</w:t>
      </w:r>
      <w:r w:rsidRPr="00405C96">
        <w:t xml:space="preserve"> Unity3D</w:t>
      </w:r>
    </w:p>
    <w:p w14:paraId="561E36BC" w14:textId="77777777" w:rsidR="00DB7B86" w:rsidRPr="00405C96" w:rsidRDefault="00DB7B86" w:rsidP="00DB7B86">
      <w:pPr>
        <w:pStyle w:val="ListParagraph"/>
        <w:numPr>
          <w:ilvl w:val="0"/>
          <w:numId w:val="44"/>
        </w:numPr>
        <w:spacing w:line="240" w:lineRule="auto"/>
        <w:jc w:val="left"/>
      </w:pPr>
      <w:r w:rsidRPr="00405C96">
        <w:t>free tier for testing and for a game that doesn’t have many players yet</w:t>
      </w:r>
    </w:p>
    <w:p w14:paraId="6026B093" w14:textId="77777777" w:rsidR="00DB7B86" w:rsidRPr="00405C96" w:rsidRDefault="00DB7B86" w:rsidP="00DB7B86">
      <w:pPr>
        <w:pStyle w:val="ListParagraph"/>
        <w:numPr>
          <w:ilvl w:val="0"/>
          <w:numId w:val="44"/>
        </w:numPr>
        <w:spacing w:line="240" w:lineRule="auto"/>
        <w:jc w:val="left"/>
      </w:pPr>
      <w:r w:rsidRPr="00405C96">
        <w:t>ease of use and maintenance; something that one person can handle</w:t>
      </w:r>
    </w:p>
    <w:p w14:paraId="4750CEEB" w14:textId="77777777" w:rsidR="00DB7B86" w:rsidRPr="00405C96" w:rsidRDefault="00DB7B86" w:rsidP="00DB7B86">
      <w:pPr>
        <w:pStyle w:val="ListParagraph"/>
        <w:numPr>
          <w:ilvl w:val="0"/>
          <w:numId w:val="44"/>
        </w:numPr>
        <w:spacing w:line="240" w:lineRule="auto"/>
        <w:jc w:val="left"/>
      </w:pPr>
      <w:r w:rsidRPr="00405C96">
        <w:t>safe to use</w:t>
      </w:r>
    </w:p>
    <w:p w14:paraId="021EED35" w14:textId="77777777" w:rsidR="00DB7B86" w:rsidRPr="00405C96" w:rsidRDefault="00DB7B86" w:rsidP="00DB7B86"/>
    <w:p w14:paraId="777EC9F1" w14:textId="77777777" w:rsidR="00DB7B86" w:rsidRPr="00405C96" w:rsidRDefault="00DB7B86" w:rsidP="00DB7B86">
      <w:r w:rsidRPr="00405C96">
        <w:t>The following service providers were considered:</w:t>
      </w:r>
    </w:p>
    <w:p w14:paraId="56160B87" w14:textId="77777777" w:rsidR="00DB7B86" w:rsidRPr="00405C96" w:rsidRDefault="00DB7B86" w:rsidP="00DB7B86"/>
    <w:p w14:paraId="26C516E2" w14:textId="77777777" w:rsidR="00DB7B86" w:rsidRPr="00405C96" w:rsidRDefault="00DB7B86" w:rsidP="00DB7B86">
      <w:pPr>
        <w:pStyle w:val="ListParagraph"/>
        <w:numPr>
          <w:ilvl w:val="0"/>
          <w:numId w:val="45"/>
        </w:numPr>
        <w:spacing w:line="240" w:lineRule="auto"/>
        <w:jc w:val="left"/>
      </w:pPr>
      <w:r w:rsidRPr="00405C96">
        <w:t>Amazon AWS</w:t>
      </w:r>
    </w:p>
    <w:p w14:paraId="720B9199" w14:textId="77777777" w:rsidR="00DB7B86" w:rsidRPr="00405C96" w:rsidRDefault="00DB7B86" w:rsidP="00DB7B86">
      <w:pPr>
        <w:pStyle w:val="ListParagraph"/>
        <w:numPr>
          <w:ilvl w:val="0"/>
          <w:numId w:val="45"/>
        </w:numPr>
        <w:spacing w:line="240" w:lineRule="auto"/>
        <w:jc w:val="left"/>
      </w:pPr>
      <w:r w:rsidRPr="00405C96">
        <w:t>Google Cloud</w:t>
      </w:r>
    </w:p>
    <w:p w14:paraId="40DD8EF2" w14:textId="77777777" w:rsidR="00DB7B86" w:rsidRPr="00405C96" w:rsidRDefault="00DB7B86" w:rsidP="00DB7B86">
      <w:pPr>
        <w:pStyle w:val="ListParagraph"/>
        <w:numPr>
          <w:ilvl w:val="0"/>
          <w:numId w:val="45"/>
        </w:numPr>
        <w:spacing w:line="240" w:lineRule="auto"/>
        <w:jc w:val="left"/>
      </w:pPr>
      <w:r w:rsidRPr="00405C96">
        <w:t>Google Firebase</w:t>
      </w:r>
    </w:p>
    <w:p w14:paraId="0EC1B734" w14:textId="77777777" w:rsidR="00DB7B86" w:rsidRPr="00405C96" w:rsidRDefault="00DB7B86" w:rsidP="00DB7B86">
      <w:pPr>
        <w:pStyle w:val="ListParagraph"/>
        <w:numPr>
          <w:ilvl w:val="0"/>
          <w:numId w:val="45"/>
        </w:numPr>
        <w:spacing w:line="240" w:lineRule="auto"/>
        <w:jc w:val="left"/>
      </w:pPr>
      <w:r w:rsidRPr="00405C96">
        <w:t>Microsoft Azure</w:t>
      </w:r>
    </w:p>
    <w:p w14:paraId="389DFED6" w14:textId="77777777" w:rsidR="00DB7B86" w:rsidRPr="00405C96" w:rsidRDefault="00DB7B86" w:rsidP="00DB7B86">
      <w:pPr>
        <w:pStyle w:val="ListParagraph"/>
        <w:numPr>
          <w:ilvl w:val="0"/>
          <w:numId w:val="45"/>
        </w:numPr>
        <w:spacing w:line="240" w:lineRule="auto"/>
        <w:jc w:val="left"/>
      </w:pPr>
      <w:r w:rsidRPr="00405C96">
        <w:t>Heroku</w:t>
      </w:r>
    </w:p>
    <w:p w14:paraId="20463362" w14:textId="77777777" w:rsidR="00DB7B86" w:rsidRPr="00405C96" w:rsidRDefault="00DB7B86" w:rsidP="00DB7B86"/>
    <w:tbl>
      <w:tblPr>
        <w:tblStyle w:val="TableGrid"/>
        <w:tblW w:w="0" w:type="auto"/>
        <w:tblLook w:val="04A0" w:firstRow="1" w:lastRow="0" w:firstColumn="1" w:lastColumn="0" w:noHBand="0" w:noVBand="1"/>
      </w:tblPr>
      <w:tblGrid>
        <w:gridCol w:w="2830"/>
        <w:gridCol w:w="2841"/>
        <w:gridCol w:w="2824"/>
      </w:tblGrid>
      <w:tr w:rsidR="00DB7B86" w:rsidRPr="00405C96" w14:paraId="4BC9ED33" w14:textId="77777777" w:rsidTr="00AB6F39">
        <w:tc>
          <w:tcPr>
            <w:tcW w:w="3207" w:type="dxa"/>
          </w:tcPr>
          <w:p w14:paraId="402DEFB2" w14:textId="77777777" w:rsidR="00DB7B86" w:rsidRPr="0065327E" w:rsidRDefault="00DB7B86" w:rsidP="00AB6F39">
            <w:pPr>
              <w:rPr>
                <w:b/>
                <w:bCs/>
              </w:rPr>
            </w:pPr>
            <w:r w:rsidRPr="0065327E">
              <w:rPr>
                <w:b/>
                <w:bCs/>
              </w:rPr>
              <w:t>Service provider</w:t>
            </w:r>
          </w:p>
        </w:tc>
        <w:tc>
          <w:tcPr>
            <w:tcW w:w="3207" w:type="dxa"/>
          </w:tcPr>
          <w:p w14:paraId="3D51693D" w14:textId="77777777" w:rsidR="00DB7B86" w:rsidRPr="0065327E" w:rsidRDefault="00DB7B86" w:rsidP="00AB6F39">
            <w:pPr>
              <w:rPr>
                <w:b/>
                <w:bCs/>
              </w:rPr>
            </w:pPr>
            <w:r w:rsidRPr="0065327E">
              <w:rPr>
                <w:b/>
                <w:bCs/>
              </w:rPr>
              <w:t>Positives</w:t>
            </w:r>
          </w:p>
        </w:tc>
        <w:tc>
          <w:tcPr>
            <w:tcW w:w="3208" w:type="dxa"/>
          </w:tcPr>
          <w:p w14:paraId="773F2060" w14:textId="77777777" w:rsidR="00DB7B86" w:rsidRPr="0065327E" w:rsidRDefault="00DB7B86" w:rsidP="00AB6F39">
            <w:pPr>
              <w:rPr>
                <w:b/>
                <w:bCs/>
              </w:rPr>
            </w:pPr>
            <w:r w:rsidRPr="0065327E">
              <w:rPr>
                <w:b/>
                <w:bCs/>
              </w:rPr>
              <w:t>Negatives</w:t>
            </w:r>
          </w:p>
        </w:tc>
      </w:tr>
      <w:tr w:rsidR="00DB7B86" w:rsidRPr="00405C96" w14:paraId="14A63434" w14:textId="77777777" w:rsidTr="00AB6F39">
        <w:tc>
          <w:tcPr>
            <w:tcW w:w="3207" w:type="dxa"/>
          </w:tcPr>
          <w:p w14:paraId="1C9D8DC7" w14:textId="77777777" w:rsidR="00DB7B86" w:rsidRPr="00405C96" w:rsidRDefault="00DB7B86" w:rsidP="00AB6F39">
            <w:r w:rsidRPr="00405C96">
              <w:t>Amazon AWS</w:t>
            </w:r>
          </w:p>
        </w:tc>
        <w:tc>
          <w:tcPr>
            <w:tcW w:w="3207" w:type="dxa"/>
          </w:tcPr>
          <w:p w14:paraId="6354D35F" w14:textId="77777777" w:rsidR="00DB7B86" w:rsidRDefault="00DB7B86" w:rsidP="00AB6F39">
            <w:r w:rsidRPr="00405C96">
              <w:t>huge amount of different services</w:t>
            </w:r>
          </w:p>
          <w:p w14:paraId="483DD9AC" w14:textId="77777777" w:rsidR="00DB7B86" w:rsidRPr="00405C96" w:rsidRDefault="00DB7B86" w:rsidP="00AB6F39"/>
          <w:p w14:paraId="07D4867C" w14:textId="77777777" w:rsidR="00DB7B86" w:rsidRPr="00405C96" w:rsidRDefault="00DB7B86" w:rsidP="00AB6F39">
            <w:r w:rsidRPr="00405C96">
              <w:t>possibilities for expansion</w:t>
            </w:r>
          </w:p>
          <w:p w14:paraId="7F380534" w14:textId="77777777" w:rsidR="00DB7B86" w:rsidRPr="00405C96" w:rsidRDefault="00DB7B86" w:rsidP="00AB6F39"/>
        </w:tc>
        <w:tc>
          <w:tcPr>
            <w:tcW w:w="3208" w:type="dxa"/>
          </w:tcPr>
          <w:p w14:paraId="232CAB01" w14:textId="77777777" w:rsidR="00DB7B86" w:rsidRPr="00405C96" w:rsidRDefault="00DB7B86" w:rsidP="00AB6F39">
            <w:r w:rsidRPr="00405C96">
              <w:t>big learning curve</w:t>
            </w:r>
          </w:p>
          <w:p w14:paraId="03A91CCF" w14:textId="77777777" w:rsidR="00DB7B86" w:rsidRDefault="00DB7B86" w:rsidP="00AB6F39"/>
          <w:p w14:paraId="09C2E3B4" w14:textId="77777777" w:rsidR="00DB7B86" w:rsidRPr="00405C96" w:rsidRDefault="00DB7B86" w:rsidP="00AB6F39">
            <w:r w:rsidRPr="00405C96">
              <w:t xml:space="preserve">difficult to determine costs </w:t>
            </w:r>
          </w:p>
        </w:tc>
      </w:tr>
      <w:tr w:rsidR="00DB7B86" w:rsidRPr="00405C96" w14:paraId="341D4F62" w14:textId="77777777" w:rsidTr="00AB6F39">
        <w:tc>
          <w:tcPr>
            <w:tcW w:w="3207" w:type="dxa"/>
          </w:tcPr>
          <w:p w14:paraId="472D7121" w14:textId="77777777" w:rsidR="00DB7B86" w:rsidRPr="00405C96" w:rsidRDefault="00DB7B86" w:rsidP="00AB6F39">
            <w:r w:rsidRPr="00405C96">
              <w:t>Google Cloud</w:t>
            </w:r>
          </w:p>
        </w:tc>
        <w:tc>
          <w:tcPr>
            <w:tcW w:w="3207" w:type="dxa"/>
          </w:tcPr>
          <w:p w14:paraId="3559C858" w14:textId="77777777" w:rsidR="00DB7B86" w:rsidRPr="00405C96" w:rsidRDefault="00DB7B86" w:rsidP="00AB6F39">
            <w:r w:rsidRPr="00405C96">
              <w:t>easier to understand than Amazon AWS</w:t>
            </w:r>
          </w:p>
        </w:tc>
        <w:tc>
          <w:tcPr>
            <w:tcW w:w="3208" w:type="dxa"/>
          </w:tcPr>
          <w:p w14:paraId="5067AB23" w14:textId="77777777" w:rsidR="00DB7B86" w:rsidRPr="00405C96" w:rsidRDefault="00DB7B86" w:rsidP="00AB6F39">
            <w:r w:rsidRPr="00405C96">
              <w:t>only usable for registered companies within the EU</w:t>
            </w:r>
          </w:p>
        </w:tc>
      </w:tr>
      <w:tr w:rsidR="00DB7B86" w:rsidRPr="00405C96" w14:paraId="210DF871" w14:textId="77777777" w:rsidTr="00AB6F39">
        <w:tc>
          <w:tcPr>
            <w:tcW w:w="3207" w:type="dxa"/>
          </w:tcPr>
          <w:p w14:paraId="637B2B21" w14:textId="77777777" w:rsidR="00DB7B86" w:rsidRPr="00405C96" w:rsidRDefault="00DB7B86" w:rsidP="00AB6F39">
            <w:r w:rsidRPr="00405C96">
              <w:t>Google Firebase</w:t>
            </w:r>
          </w:p>
        </w:tc>
        <w:tc>
          <w:tcPr>
            <w:tcW w:w="3207" w:type="dxa"/>
          </w:tcPr>
          <w:p w14:paraId="07328A9A" w14:textId="77777777" w:rsidR="00DB7B86" w:rsidRDefault="00DB7B86" w:rsidP="00AB6F39">
            <w:r w:rsidRPr="00405C96">
              <w:t>designed to be used with games</w:t>
            </w:r>
            <w:r>
              <w:t xml:space="preserve"> and has an SDK for Unity3D</w:t>
            </w:r>
          </w:p>
          <w:p w14:paraId="38FBE1DB" w14:textId="77777777" w:rsidR="00DB7B86" w:rsidRPr="00405C96" w:rsidRDefault="00DB7B86" w:rsidP="00AB6F39"/>
          <w:p w14:paraId="321452F8" w14:textId="77777777" w:rsidR="00DB7B86" w:rsidRPr="00405C96" w:rsidRDefault="00DB7B86" w:rsidP="00AB6F39">
            <w:r w:rsidRPr="00405C96">
              <w:t>easy to use</w:t>
            </w:r>
          </w:p>
        </w:tc>
        <w:tc>
          <w:tcPr>
            <w:tcW w:w="3208" w:type="dxa"/>
          </w:tcPr>
          <w:p w14:paraId="50BFC7B7" w14:textId="77777777" w:rsidR="00DB7B86" w:rsidRPr="00405C96" w:rsidRDefault="00DB7B86" w:rsidP="00AB6F39">
            <w:r w:rsidRPr="00405C96">
              <w:t>currently only for mobile and web player games</w:t>
            </w:r>
          </w:p>
          <w:p w14:paraId="685D863A" w14:textId="77777777" w:rsidR="00DB7B86" w:rsidRDefault="00DB7B86" w:rsidP="00AB6F39"/>
          <w:p w14:paraId="66F35B99" w14:textId="77777777" w:rsidR="00DB7B86" w:rsidRPr="00405C96" w:rsidRDefault="00DB7B86" w:rsidP="00AB6F39">
            <w:r w:rsidRPr="00405C96">
              <w:t>client driven, not server driven</w:t>
            </w:r>
          </w:p>
        </w:tc>
      </w:tr>
      <w:tr w:rsidR="00DB7B86" w:rsidRPr="00405C96" w14:paraId="12A3C266" w14:textId="77777777" w:rsidTr="00AB6F39">
        <w:tc>
          <w:tcPr>
            <w:tcW w:w="3207" w:type="dxa"/>
          </w:tcPr>
          <w:p w14:paraId="3000C432" w14:textId="77777777" w:rsidR="00DB7B86" w:rsidRPr="00405C96" w:rsidRDefault="00DB7B86" w:rsidP="00AB6F39">
            <w:r w:rsidRPr="00405C96">
              <w:t>Microsoft Azure</w:t>
            </w:r>
          </w:p>
        </w:tc>
        <w:tc>
          <w:tcPr>
            <w:tcW w:w="3207" w:type="dxa"/>
          </w:tcPr>
          <w:p w14:paraId="28736E09" w14:textId="77777777" w:rsidR="00DB7B86" w:rsidRPr="00405C96" w:rsidRDefault="00DB7B86" w:rsidP="00AB6F39"/>
        </w:tc>
        <w:tc>
          <w:tcPr>
            <w:tcW w:w="3208" w:type="dxa"/>
          </w:tcPr>
          <w:p w14:paraId="6F5107C3" w14:textId="77777777" w:rsidR="00DB7B86" w:rsidRPr="00405C96" w:rsidRDefault="00DB7B86" w:rsidP="00AB6F39">
            <w:r w:rsidRPr="00405C96">
              <w:t>big learning curve</w:t>
            </w:r>
          </w:p>
        </w:tc>
      </w:tr>
      <w:tr w:rsidR="00DB7B86" w:rsidRPr="00405C96" w14:paraId="3C4196C4" w14:textId="77777777" w:rsidTr="00AB6F39">
        <w:tc>
          <w:tcPr>
            <w:tcW w:w="3207" w:type="dxa"/>
          </w:tcPr>
          <w:p w14:paraId="2F656E97" w14:textId="77777777" w:rsidR="00DB7B86" w:rsidRPr="00405C96" w:rsidRDefault="00DB7B86" w:rsidP="00AB6F39">
            <w:r w:rsidRPr="00405C96">
              <w:t>Heroku</w:t>
            </w:r>
          </w:p>
        </w:tc>
        <w:tc>
          <w:tcPr>
            <w:tcW w:w="3207" w:type="dxa"/>
          </w:tcPr>
          <w:p w14:paraId="61505EC9" w14:textId="77777777" w:rsidR="00DB7B86" w:rsidRPr="00405C96" w:rsidRDefault="00DB7B86" w:rsidP="00AB6F39">
            <w:r w:rsidRPr="00405C96">
              <w:t>cheap</w:t>
            </w:r>
          </w:p>
        </w:tc>
        <w:tc>
          <w:tcPr>
            <w:tcW w:w="3208" w:type="dxa"/>
          </w:tcPr>
          <w:p w14:paraId="63512D3E" w14:textId="77777777" w:rsidR="00DB7B86" w:rsidRPr="00405C96" w:rsidRDefault="00DB7B86" w:rsidP="00AB6F39">
            <w:r w:rsidRPr="00405C96">
              <w:t>not a lot of ready-made solutions</w:t>
            </w:r>
          </w:p>
        </w:tc>
      </w:tr>
    </w:tbl>
    <w:p w14:paraId="3B419E9E" w14:textId="77777777" w:rsidR="00DB7B86" w:rsidRPr="00405C96" w:rsidRDefault="00DB7B86" w:rsidP="00DB7B86"/>
    <w:p w14:paraId="5F6EDCD4" w14:textId="77777777" w:rsidR="00DB7B86" w:rsidRPr="00405C96" w:rsidRDefault="00DB7B86" w:rsidP="00DB7B86">
      <w:r w:rsidRPr="00405C96">
        <w:lastRenderedPageBreak/>
        <w:t>In the end, Google Firebase was chosen mainly because of the ease of use. All other services would’ve required a lot of time to be spent on learning how to use and create cloud services. For just one person that would’ve been too big of an overtaking</w:t>
      </w:r>
      <w:r>
        <w:t xml:space="preserve">, especially </w:t>
      </w:r>
      <w:r w:rsidRPr="00405C96">
        <w:t>considering that the service has to have proper security measures when taken to production.</w:t>
      </w:r>
    </w:p>
    <w:p w14:paraId="3B1A8B28" w14:textId="77777777" w:rsidR="00DB7B86" w:rsidRPr="00405C96" w:rsidRDefault="00DB7B86" w:rsidP="00DB7B86"/>
    <w:p w14:paraId="045944B8" w14:textId="77777777" w:rsidR="00DB7B86" w:rsidRPr="00405C96" w:rsidRDefault="00DB7B86" w:rsidP="00DB7B86">
      <w:r w:rsidRPr="00405C96">
        <w:t xml:space="preserve">Google Firebase offers solutions that are aimed at game developers and has built-in authentication. At the time of writing this thesis, Google Firebase was designed to only work with mobile and web-player games made in Unity3D. This was acceptable, as the game was designed to be released </w:t>
      </w:r>
      <w:r>
        <w:t>as a mobile game</w:t>
      </w:r>
      <w:r w:rsidRPr="00405C96">
        <w:t>.</w:t>
      </w:r>
    </w:p>
    <w:p w14:paraId="6FADE962" w14:textId="77777777" w:rsidR="00DB7B86" w:rsidRPr="00405C96" w:rsidRDefault="00DB7B86" w:rsidP="00DB7B86"/>
    <w:p w14:paraId="7DDF4AAF" w14:textId="77777777" w:rsidR="00DB7B86" w:rsidRPr="00405C96" w:rsidRDefault="00DB7B86" w:rsidP="00DB7B86">
      <w:pPr>
        <w:rPr>
          <w:rFonts w:asciiTheme="majorHAnsi" w:eastAsiaTheme="majorEastAsia" w:hAnsiTheme="majorHAnsi" w:cstheme="majorBidi"/>
          <w:color w:val="365F91" w:themeColor="accent1" w:themeShade="BF"/>
          <w:sz w:val="26"/>
          <w:szCs w:val="26"/>
        </w:rPr>
      </w:pPr>
      <w:r w:rsidRPr="00405C96">
        <w:br w:type="page"/>
      </w:r>
    </w:p>
    <w:p w14:paraId="7A4125F7" w14:textId="77777777" w:rsidR="00DB7B86" w:rsidRPr="00405C96" w:rsidRDefault="00DB7B86" w:rsidP="00DB7B86">
      <w:pPr>
        <w:pStyle w:val="Heading2"/>
      </w:pPr>
      <w:bookmarkStart w:id="50" w:name="_Toc6464764"/>
      <w:bookmarkStart w:id="51" w:name="_Toc8028906"/>
      <w:r w:rsidRPr="00405C96">
        <w:lastRenderedPageBreak/>
        <w:t xml:space="preserve">Google Firebase </w:t>
      </w:r>
      <w:r>
        <w:t>products</w:t>
      </w:r>
      <w:bookmarkEnd w:id="50"/>
      <w:bookmarkEnd w:id="51"/>
    </w:p>
    <w:p w14:paraId="305A6174" w14:textId="77777777" w:rsidR="00DB7B86" w:rsidRDefault="00DB7B86" w:rsidP="00DB7B86"/>
    <w:p w14:paraId="16596833" w14:textId="77777777" w:rsidR="00DB7B86" w:rsidRDefault="00DB7B86" w:rsidP="00DB7B86">
      <w:r>
        <w:t>Products and services offered by Google Firebase are mainly aimed at mobile app developers. Firebase offers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7EFF23D2" w14:textId="77777777" w:rsidR="00DB7B86" w:rsidRDefault="00DB7B86" w:rsidP="00DB7B86"/>
    <w:p w14:paraId="1D0E3171" w14:textId="0F16F34A" w:rsidR="00DB7B86" w:rsidRDefault="00DB7B86" w:rsidP="00DB7B86">
      <w:r>
        <w:t>Google Firebase offers pricing tiers for different needs. The free "Spark Plan" was used for the prototype developed in this thesis</w:t>
      </w:r>
      <w:r w:rsidR="00217C58">
        <w:t>. (</w:t>
      </w:r>
      <w:r w:rsidR="00217C58">
        <w:fldChar w:fldCharType="begin"/>
      </w:r>
      <w:r w:rsidR="00217C58">
        <w:instrText xml:space="preserve"> REF _Ref5467863 \r \h </w:instrText>
      </w:r>
      <w:r w:rsidR="00217C58">
        <w:fldChar w:fldCharType="separate"/>
      </w:r>
      <w:r w:rsidR="00217C58">
        <w:rPr>
          <w:rFonts w:ascii="Arial" w:hAnsi="Arial" w:cs="Arial" w:hint="cs"/>
          <w:cs/>
        </w:rPr>
        <w:t>‎</w:t>
      </w:r>
      <w:r w:rsidR="00217C58">
        <w:t>9</w:t>
      </w:r>
      <w:r w:rsidR="00217C58">
        <w:fldChar w:fldCharType="end"/>
      </w:r>
      <w:r w:rsidR="00217C58">
        <w:t>.)</w:t>
      </w:r>
    </w:p>
    <w:p w14:paraId="448B8328" w14:textId="77777777" w:rsidR="00DB7B86" w:rsidRDefault="00DB7B86" w:rsidP="00DB7B86"/>
    <w:p w14:paraId="37337DD5" w14:textId="77777777" w:rsidR="00DB7B86" w:rsidRDefault="00DB7B86" w:rsidP="00DB7B86">
      <w:r>
        <w:t>Out of the different services offered, Realtime Database and Authentication was used with the prototype created during this thesis.</w:t>
      </w:r>
    </w:p>
    <w:p w14:paraId="4D6F2839" w14:textId="77777777" w:rsidR="00DB7B86" w:rsidRDefault="00DB7B86" w:rsidP="00DB7B86"/>
    <w:p w14:paraId="3C66F65D" w14:textId="77777777" w:rsidR="00DB7B86" w:rsidRDefault="00DB7B86" w:rsidP="00DB7B86">
      <w:pPr>
        <w:pStyle w:val="Heading3"/>
      </w:pPr>
      <w:bookmarkStart w:id="52" w:name="_Toc6464765"/>
      <w:bookmarkStart w:id="53" w:name="_Toc8028907"/>
      <w:r>
        <w:t>Realtime Database</w:t>
      </w:r>
      <w:bookmarkEnd w:id="52"/>
      <w:bookmarkEnd w:id="53"/>
    </w:p>
    <w:p w14:paraId="55061797" w14:textId="77777777" w:rsidR="00DB7B86" w:rsidRDefault="00DB7B86" w:rsidP="00DB7B86"/>
    <w:p w14:paraId="61509750" w14:textId="1987F58C" w:rsidR="00DB7B86" w:rsidRPr="00217C58" w:rsidRDefault="00DB7B86" w:rsidP="00217C58">
      <w:r>
        <w:t xml:space="preserve">The Firebase Realtime Database is a NoSQL database hosted in Google Firebase’s cloud. </w:t>
      </w:r>
      <w:r w:rsidR="00217C58">
        <w:t>Data can be synced between the cloud database and the client so, that even if the client goes offline, they can still access the data.</w:t>
      </w:r>
      <w:r w:rsidRPr="00405C96">
        <w:br w:type="page"/>
      </w:r>
    </w:p>
    <w:p w14:paraId="6BC9C010" w14:textId="77777777" w:rsidR="00DB7B86" w:rsidRPr="00405C96" w:rsidRDefault="00DB7B86" w:rsidP="00DB7B86">
      <w:pPr>
        <w:pStyle w:val="Heading3"/>
      </w:pPr>
      <w:bookmarkStart w:id="54" w:name="_Toc6464766"/>
      <w:bookmarkStart w:id="55" w:name="_Toc8028908"/>
      <w:r w:rsidRPr="00405C96">
        <w:lastRenderedPageBreak/>
        <w:t>Authentication</w:t>
      </w:r>
      <w:bookmarkEnd w:id="54"/>
      <w:bookmarkEnd w:id="55"/>
    </w:p>
    <w:p w14:paraId="35DA0426" w14:textId="77777777" w:rsidR="00DB7B86" w:rsidRPr="004852AD" w:rsidRDefault="00DB7B86" w:rsidP="00DB7B86"/>
    <w:p w14:paraId="308C1394" w14:textId="46175DD9" w:rsidR="00036561" w:rsidRDefault="00DB7B86" w:rsidP="00DB7B86">
      <w:r w:rsidRPr="00405C96">
        <w:t>Google Firebase offers different types of authentication for identifying end-users</w:t>
      </w:r>
      <w:r w:rsidR="00217C58">
        <w:t xml:space="preserve"> as shown in </w:t>
      </w:r>
      <w:r w:rsidR="00001937">
        <w:t>fi</w:t>
      </w:r>
      <w:r w:rsidR="00217C58">
        <w:t>gure 17</w:t>
      </w:r>
      <w:r w:rsidRPr="00405C96">
        <w:t>. For the sake of simplifying the process, the prototype created during this thesis uses email and password pairs for authentication</w:t>
      </w:r>
      <w:r w:rsidR="00036561">
        <w:t xml:space="preserve"> as shown in </w:t>
      </w:r>
      <w:r w:rsidR="00001937">
        <w:t>f</w:t>
      </w:r>
      <w:r w:rsidR="00036561">
        <w:t>igure 18.</w:t>
      </w:r>
    </w:p>
    <w:p w14:paraId="5B434C03" w14:textId="77777777" w:rsidR="00036561" w:rsidRDefault="00036561" w:rsidP="00DB7B86"/>
    <w:p w14:paraId="07DDF3A9" w14:textId="08D7D642" w:rsidR="00DB7B86" w:rsidRPr="00405C96" w:rsidRDefault="00DB7B86" w:rsidP="00DB7B86">
      <w:r w:rsidRPr="00405C96">
        <w:t xml:space="preserve">A possible end-product would </w:t>
      </w:r>
      <w:r>
        <w:t>most</w:t>
      </w:r>
      <w:r w:rsidRPr="00405C96">
        <w:t xml:space="preserve"> likely use Game </w:t>
      </w:r>
      <w:proofErr w:type="spellStart"/>
      <w:r w:rsidRPr="00405C96">
        <w:t>Center</w:t>
      </w:r>
      <w:proofErr w:type="spellEnd"/>
      <w:r w:rsidRPr="00405C96">
        <w:t xml:space="preserve"> on iOS and Google on Android</w:t>
      </w:r>
      <w:r>
        <w:t xml:space="preserve"> for authentication.</w:t>
      </w:r>
    </w:p>
    <w:p w14:paraId="68D9434E" w14:textId="77777777" w:rsidR="00DB7B86" w:rsidRPr="00405C96" w:rsidRDefault="00DB7B86" w:rsidP="00DB7B86"/>
    <w:p w14:paraId="71F7E7EA" w14:textId="77777777" w:rsidR="00DB7B86" w:rsidRDefault="00DB7B86" w:rsidP="00DB7B86">
      <w:r w:rsidRPr="00405C96">
        <w:t>The purpose of the authentication is to allow end-users to create and manage their own level designs. Authentication can also be used for other purposes, such as storing information on any in-app purchases.</w:t>
      </w:r>
    </w:p>
    <w:p w14:paraId="4E890161" w14:textId="77777777" w:rsidR="00DB7B86" w:rsidRDefault="00DB7B86" w:rsidP="00DB7B86"/>
    <w:p w14:paraId="7906CC5D" w14:textId="77777777" w:rsidR="00DB7B86" w:rsidRDefault="00DB7B86" w:rsidP="00DB7B86">
      <w:pPr>
        <w:keepNext/>
      </w:pPr>
      <w:r>
        <w:rPr>
          <w:noProof/>
        </w:rPr>
        <w:drawing>
          <wp:inline distT="0" distB="0" distL="0" distR="0" wp14:anchorId="2FF18D18" wp14:editId="6227E7CE">
            <wp:extent cx="5373035" cy="4143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27">
                      <a:extLst>
                        <a:ext uri="{28A0092B-C50C-407E-A947-70E740481C1C}">
                          <a14:useLocalDpi xmlns:a14="http://schemas.microsoft.com/office/drawing/2010/main" val="0"/>
                        </a:ext>
                      </a:extLst>
                    </a:blip>
                    <a:stretch>
                      <a:fillRect/>
                    </a:stretch>
                  </pic:blipFill>
                  <pic:spPr>
                    <a:xfrm>
                      <a:off x="0" y="0"/>
                      <a:ext cx="5387586" cy="4154795"/>
                    </a:xfrm>
                    <a:prstGeom prst="rect">
                      <a:avLst/>
                    </a:prstGeom>
                  </pic:spPr>
                </pic:pic>
              </a:graphicData>
            </a:graphic>
          </wp:inline>
        </w:drawing>
      </w:r>
    </w:p>
    <w:p w14:paraId="14DAFBBB" w14:textId="56157539" w:rsidR="00DB7B86" w:rsidRPr="001F3A6C" w:rsidRDefault="00001937" w:rsidP="00DB7B86">
      <w:pPr>
        <w:pStyle w:val="Caption"/>
        <w:rPr>
          <w:lang w:val="en-US"/>
        </w:rPr>
      </w:pPr>
      <w:r>
        <w:rPr>
          <w:lang w:val="en-US"/>
        </w:rPr>
        <w:t>FIGURE</w:t>
      </w:r>
      <w:r w:rsidR="00DB7B86" w:rsidRPr="001F3A6C">
        <w:rPr>
          <w:lang w:val="en-US"/>
        </w:rPr>
        <w:t xml:space="preserve"> </w:t>
      </w:r>
      <w:r w:rsidR="00DB7B86">
        <w:fldChar w:fldCharType="begin"/>
      </w:r>
      <w:r w:rsidR="00DB7B86" w:rsidRPr="001F3A6C">
        <w:rPr>
          <w:lang w:val="en-US"/>
        </w:rPr>
        <w:instrText xml:space="preserve"> SEQ Figure \* ARABIC </w:instrText>
      </w:r>
      <w:r w:rsidR="00DB7B86">
        <w:fldChar w:fldCharType="separate"/>
      </w:r>
      <w:r w:rsidR="00AB6F39" w:rsidRPr="001F3A6C">
        <w:rPr>
          <w:noProof/>
          <w:lang w:val="en-US"/>
        </w:rPr>
        <w:t>17</w:t>
      </w:r>
      <w:r w:rsidR="00DB7B86">
        <w:fldChar w:fldCharType="end"/>
      </w:r>
      <w:r w:rsidR="001F3A6C">
        <w:t xml:space="preserve"> Authentication options in the Google Firebase dashboard</w:t>
      </w:r>
    </w:p>
    <w:p w14:paraId="2FF7F6CC" w14:textId="77777777" w:rsidR="00DB7B86" w:rsidRPr="001F3A6C" w:rsidRDefault="00DB7B86" w:rsidP="00DB7B86">
      <w:pPr>
        <w:rPr>
          <w:i/>
          <w:iCs/>
          <w:lang w:val="en-US"/>
        </w:rPr>
      </w:pPr>
    </w:p>
    <w:p w14:paraId="56C3BCFC" w14:textId="77777777" w:rsidR="00DB7B86" w:rsidRDefault="00DB7B86" w:rsidP="00DB7B86">
      <w:pPr>
        <w:keepNext/>
      </w:pPr>
      <w:r>
        <w:rPr>
          <w:noProof/>
          <w:lang w:val="fi-FI"/>
        </w:rPr>
        <w:lastRenderedPageBreak/>
        <w:drawing>
          <wp:inline distT="0" distB="0" distL="0" distR="0" wp14:anchorId="0DB71F67" wp14:editId="6019F4D7">
            <wp:extent cx="5406740" cy="3223724"/>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28">
                      <a:extLst>
                        <a:ext uri="{28A0092B-C50C-407E-A947-70E740481C1C}">
                          <a14:useLocalDpi xmlns:a14="http://schemas.microsoft.com/office/drawing/2010/main" val="0"/>
                        </a:ext>
                      </a:extLst>
                    </a:blip>
                    <a:stretch>
                      <a:fillRect/>
                    </a:stretch>
                  </pic:blipFill>
                  <pic:spPr>
                    <a:xfrm>
                      <a:off x="0" y="0"/>
                      <a:ext cx="5417804" cy="3230321"/>
                    </a:xfrm>
                    <a:prstGeom prst="rect">
                      <a:avLst/>
                    </a:prstGeom>
                  </pic:spPr>
                </pic:pic>
              </a:graphicData>
            </a:graphic>
          </wp:inline>
        </w:drawing>
      </w:r>
    </w:p>
    <w:p w14:paraId="2E35F753" w14:textId="2C6C0885" w:rsidR="00DB7B86" w:rsidRPr="004F627C" w:rsidRDefault="00001937" w:rsidP="00DB7B86">
      <w:pPr>
        <w:pStyle w:val="Caption"/>
        <w:rPr>
          <w:lang w:val="en-US"/>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18</w:t>
      </w:r>
      <w:r w:rsidR="00DB7B86">
        <w:fldChar w:fldCharType="end"/>
      </w:r>
      <w:r w:rsidR="001F3A6C">
        <w:t xml:space="preserve"> Two registered e-mail addresses shown on the Google Firebase dashboard</w:t>
      </w:r>
    </w:p>
    <w:p w14:paraId="1A7CD245" w14:textId="77777777" w:rsidR="00DB7B86" w:rsidRDefault="00DB7B86" w:rsidP="00DB7B86">
      <w:pPr>
        <w:pStyle w:val="Heading2"/>
      </w:pPr>
      <w:bookmarkStart w:id="56" w:name="_Toc6464767"/>
      <w:bookmarkStart w:id="57" w:name="_Toc8028909"/>
      <w:r>
        <w:t>Integrating Firebase with Unity3D</w:t>
      </w:r>
      <w:bookmarkEnd w:id="56"/>
      <w:bookmarkEnd w:id="57"/>
    </w:p>
    <w:p w14:paraId="419B6840" w14:textId="77777777" w:rsidR="00DB7B86" w:rsidRDefault="00DB7B86" w:rsidP="00DB7B86"/>
    <w:p w14:paraId="01FB2829" w14:textId="327635F7" w:rsidR="00DB7B86" w:rsidRDefault="00DB7B86" w:rsidP="00DB7B86">
      <w: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w:t>
      </w:r>
      <w:r w:rsidR="00036561">
        <w:t xml:space="preserve"> (</w:t>
      </w:r>
      <w:r w:rsidR="00843D92">
        <w:fldChar w:fldCharType="begin"/>
      </w:r>
      <w:r w:rsidR="00843D92">
        <w:instrText xml:space="preserve"> REF _Ref8026176 \r \h </w:instrText>
      </w:r>
      <w:r w:rsidR="00843D92">
        <w:fldChar w:fldCharType="separate"/>
      </w:r>
      <w:r w:rsidR="00843D92">
        <w:rPr>
          <w:rFonts w:ascii="Arial" w:hAnsi="Arial" w:cs="Arial" w:hint="cs"/>
          <w:cs/>
        </w:rPr>
        <w:t>‎</w:t>
      </w:r>
      <w:r w:rsidR="00843D92">
        <w:t>10</w:t>
      </w:r>
      <w:r w:rsidR="00843D92">
        <w:fldChar w:fldCharType="end"/>
      </w:r>
      <w:r w:rsidR="00843D92">
        <w:t>.)</w:t>
      </w:r>
    </w:p>
    <w:p w14:paraId="1B405642" w14:textId="77777777" w:rsidR="00DB7B86" w:rsidRDefault="00DB7B86" w:rsidP="00DB7B86"/>
    <w:p w14:paraId="0E39DFA6" w14:textId="134109FC" w:rsidR="00DB7B86" w:rsidRDefault="00DB7B86" w:rsidP="00DB7B86">
      <w:r>
        <w:t>When integrating the Firebase SDK, a tutorial from Lynda.com (now known as LinkedIn Learning) was used as a guide through the process). The tutorial stored different kind of data, but it was helpful in understanding how to use the authentication and storing the data in the Realtime Database.</w:t>
      </w:r>
      <w:r w:rsidR="00036561">
        <w:t xml:space="preserve"> (</w:t>
      </w:r>
      <w:r w:rsidR="00843D92">
        <w:fldChar w:fldCharType="begin"/>
      </w:r>
      <w:r w:rsidR="00843D92">
        <w:instrText xml:space="preserve"> REF _Ref8026194 \r \h </w:instrText>
      </w:r>
      <w:r w:rsidR="00843D92">
        <w:fldChar w:fldCharType="separate"/>
      </w:r>
      <w:r w:rsidR="00843D92">
        <w:rPr>
          <w:rFonts w:ascii="Arial" w:hAnsi="Arial" w:cs="Arial" w:hint="cs"/>
          <w:cs/>
        </w:rPr>
        <w:t>‎</w:t>
      </w:r>
      <w:r w:rsidR="00843D92">
        <w:t>11</w:t>
      </w:r>
      <w:r w:rsidR="00843D92">
        <w:fldChar w:fldCharType="end"/>
      </w:r>
      <w:r w:rsidR="00843D92">
        <w:t>.)</w:t>
      </w:r>
    </w:p>
    <w:p w14:paraId="5D459A3A" w14:textId="77777777" w:rsidR="00DB7B86" w:rsidRDefault="00DB7B86" w:rsidP="00DB7B86">
      <w:pPr>
        <w:rPr>
          <w:rFonts w:asciiTheme="majorHAnsi" w:eastAsiaTheme="majorEastAsia" w:hAnsiTheme="majorHAnsi" w:cstheme="majorBidi"/>
          <w:color w:val="365F91" w:themeColor="accent1" w:themeShade="BF"/>
          <w:sz w:val="26"/>
          <w:szCs w:val="26"/>
        </w:rPr>
      </w:pPr>
      <w:r>
        <w:br w:type="page"/>
      </w:r>
    </w:p>
    <w:p w14:paraId="523A8261" w14:textId="77777777" w:rsidR="00DB7B86" w:rsidRDefault="00DB7B86" w:rsidP="00DB7B86">
      <w:pPr>
        <w:pStyle w:val="Heading2"/>
      </w:pPr>
      <w:bookmarkStart w:id="58" w:name="_Toc6464770"/>
      <w:bookmarkStart w:id="59" w:name="_Toc8028910"/>
      <w:r>
        <w:lastRenderedPageBreak/>
        <w:t>Structuring the data</w:t>
      </w:r>
      <w:bookmarkEnd w:id="58"/>
      <w:bookmarkEnd w:id="59"/>
    </w:p>
    <w:p w14:paraId="29A89EE1" w14:textId="77777777" w:rsidR="00DB7B86" w:rsidRDefault="00DB7B86" w:rsidP="00DB7B86"/>
    <w:p w14:paraId="44E3D6D5" w14:textId="77777777" w:rsidR="00DB7B86" w:rsidRDefault="00DB7B86" w:rsidP="00DB7B86">
      <w:r>
        <w:t>Designing the data structure is one of the most challenging parts of creating and using a database. This became evident as the lack of clearly defined requirements made it very difficult to plan how the data structure should be designed. A tentative research was still made to see what kind of possibilities using the Firebase Realtime Database would offer.</w:t>
      </w:r>
    </w:p>
    <w:p w14:paraId="73B592F3" w14:textId="77777777" w:rsidR="00DB7B86" w:rsidRDefault="00DB7B86" w:rsidP="00DB7B86"/>
    <w:p w14:paraId="17D371DC" w14:textId="77777777" w:rsidR="00DB7B86" w:rsidRDefault="00DB7B86" w:rsidP="00DB7B86">
      <w:r>
        <w:t>When designing a relational database, data redundancy is avoided when possible. This isn’t necessarily the case with the Firebase Realtime Database. The database is a JSON tree, which should be kept as flat as possible. This means that even though the database JSON tree can have up to 32 levels of nested data, every time a node is retrieved, all its child nodes are also retrieved.</w:t>
      </w:r>
    </w:p>
    <w:p w14:paraId="25C3C8E2" w14:textId="77777777" w:rsidR="00DB7B86" w:rsidRDefault="00DB7B86" w:rsidP="00DB7B86"/>
    <w:p w14:paraId="37035F19" w14:textId="68DE4F40" w:rsidR="00DB7B86" w:rsidRDefault="00DB7B86" w:rsidP="00D25CFE">
      <w:r>
        <w:t>The security of the Realtime Database heavily relies on rules, which are combined with authentication. If a person has access to one node, they will have access to all the child nodes as well.</w:t>
      </w:r>
      <w:r w:rsidR="00D25CFE">
        <w:t xml:space="preserve"> </w:t>
      </w:r>
      <w:r>
        <w:t xml:space="preserve">To avoid too much nested data, some data needs to be duplicated. This enhances the security of the database, as well as </w:t>
      </w:r>
      <w:r w:rsidR="000348C8">
        <w:t xml:space="preserve">the </w:t>
      </w:r>
      <w:r>
        <w:t>performance. (</w:t>
      </w:r>
      <w:r w:rsidR="00912357">
        <w:fldChar w:fldCharType="begin"/>
      </w:r>
      <w:r w:rsidR="00912357">
        <w:instrText xml:space="preserve"> REF _Ref8026362 \r \h </w:instrText>
      </w:r>
      <w:r w:rsidR="00912357">
        <w:fldChar w:fldCharType="separate"/>
      </w:r>
      <w:r w:rsidR="00912357">
        <w:rPr>
          <w:rFonts w:ascii="Arial" w:hAnsi="Arial" w:cs="Arial" w:hint="cs"/>
          <w:cs/>
        </w:rPr>
        <w:t>‎</w:t>
      </w:r>
      <w:r w:rsidR="00912357">
        <w:t>12</w:t>
      </w:r>
      <w:r w:rsidR="00912357">
        <w:fldChar w:fldCharType="end"/>
      </w:r>
      <w:r w:rsidR="00912357">
        <w:t>.)</w:t>
      </w:r>
    </w:p>
    <w:p w14:paraId="17641F5F" w14:textId="77777777" w:rsidR="00DB7B86" w:rsidRDefault="00DB7B86" w:rsidP="00DB7B86"/>
    <w:p w14:paraId="77143874" w14:textId="77777777" w:rsidR="00DB7B86" w:rsidRDefault="00DB7B86" w:rsidP="00DB7B86">
      <w:r>
        <w:t xml:space="preserve">Because of these requirements for the data structure, it was decided that the user data would be in its own node and the levels in a separate node. If each user’s own levels would’ve only resided within the user nodes, other users would not have been able to access that data without also having access to other user data. This would’ve posed a potential security risk. </w:t>
      </w:r>
    </w:p>
    <w:p w14:paraId="5DC6BC24" w14:textId="77777777" w:rsidR="00DB7B86" w:rsidRDefault="00DB7B86" w:rsidP="00DB7B86"/>
    <w:p w14:paraId="2C2C909D" w14:textId="77777777" w:rsidR="00DB7B86" w:rsidRDefault="00DB7B86" w:rsidP="00DB7B86">
      <w: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44B4A137" w14:textId="77777777" w:rsidR="00DB7B86" w:rsidRDefault="00DB7B86" w:rsidP="00DB7B86"/>
    <w:p w14:paraId="60998E13" w14:textId="77777777" w:rsidR="00DB7B86" w:rsidRDefault="00DB7B86" w:rsidP="00DB7B86">
      <w:r>
        <w:t xml:space="preserve">Another idea was to just get the first 10 levels from a list of levels, and later the next 10 and so on. This could be done by using the </w:t>
      </w:r>
      <w:proofErr w:type="spellStart"/>
      <w:proofErr w:type="gramStart"/>
      <w:r>
        <w:t>startAt</w:t>
      </w:r>
      <w:proofErr w:type="spellEnd"/>
      <w:r>
        <w:t>(</w:t>
      </w:r>
      <w:proofErr w:type="gramEnd"/>
      <w:r>
        <w:t xml:space="preserve">) and </w:t>
      </w:r>
      <w:proofErr w:type="spellStart"/>
      <w:r>
        <w:t>endAt</w:t>
      </w:r>
      <w:proofErr w:type="spellEnd"/>
      <w:r>
        <w:t xml:space="preserve">() queries. This would be similar to how Geometry Dash lists levels and paginates the lists. The issue with this is that people would again download a lot of data without necessarily using it. In a premium game like Geometry Dash the usage </w:t>
      </w:r>
      <w:r>
        <w:lastRenderedPageBreak/>
        <w:t>has already been paid in advance. When designing a free to play game with only advertising monetisation, all cloud data usage should be minimal or offered as a reward for watching advertisements.</w:t>
      </w:r>
    </w:p>
    <w:p w14:paraId="7DEC5999" w14:textId="77777777" w:rsidR="00DB7B86" w:rsidRPr="00713048" w:rsidRDefault="00DB7B86" w:rsidP="00DB7B86">
      <w:pPr>
        <w:rPr>
          <w:lang w:val="en-US"/>
        </w:rPr>
      </w:pPr>
    </w:p>
    <w:p w14:paraId="6F363598" w14:textId="77777777" w:rsidR="00DB7B86" w:rsidRPr="00296800" w:rsidRDefault="00DB7B86" w:rsidP="00DB7B86">
      <w:pPr>
        <w:rPr>
          <w:lang w:val="en-US"/>
        </w:rPr>
      </w:pPr>
      <w:r w:rsidRPr="00296800">
        <w:rPr>
          <w:lang w:val="en-US"/>
        </w:rPr>
        <w:t xml:space="preserve">One way to get </w:t>
      </w:r>
      <w:r>
        <w:rPr>
          <w:lang w:val="en-US"/>
        </w:rPr>
        <w:t>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end up playing the game or not. Since the game would be a free to play game, there would be no guarantee that the advertising revenue would cover the costs of the Realtime Database service.</w:t>
      </w:r>
    </w:p>
    <w:p w14:paraId="391E5CF2" w14:textId="77777777" w:rsidR="00DB7B86" w:rsidRPr="002E4FBD" w:rsidRDefault="00DB7B86" w:rsidP="00DB7B86">
      <w:pPr>
        <w:pStyle w:val="Heading2"/>
      </w:pPr>
      <w:bookmarkStart w:id="60" w:name="_Toc6464771"/>
      <w:bookmarkStart w:id="61" w:name="_Toc8028911"/>
      <w:r>
        <w:t>Security considerations</w:t>
      </w:r>
      <w:bookmarkEnd w:id="60"/>
      <w:bookmarkEnd w:id="61"/>
    </w:p>
    <w:p w14:paraId="5CE08D20" w14:textId="77777777" w:rsidR="00DB7B86" w:rsidRDefault="00DB7B86" w:rsidP="00DB7B86"/>
    <w:p w14:paraId="2D92DCF8" w14:textId="1E7D5F50" w:rsidR="00DB7B86" w:rsidRDefault="00DB7B86" w:rsidP="00DB7B86">
      <w:r>
        <w:t xml:space="preserve">Due to the way Google Firebase has been designed to work, certain security measures should be taken into consideration before moving into production. The reference to the database and its API key </w:t>
      </w:r>
      <w:proofErr w:type="gramStart"/>
      <w:r>
        <w:t>are</w:t>
      </w:r>
      <w:proofErr w:type="gramEnd"/>
      <w:r>
        <w:t xml:space="preserve"> stored on the client. A knowledgeable hacker can access that information and use it for accessing and tampering with the database</w:t>
      </w:r>
      <w:r w:rsidR="000348C8">
        <w:t>, as demonstrated by Elliot Alderson, who hacked the “Donald Daters App”</w:t>
      </w:r>
      <w:r>
        <w:t>. Because of this, the way to secure the database is to use the Firebase Realtime Database Rules.</w:t>
      </w:r>
      <w:r w:rsidR="00912357">
        <w:t xml:space="preserve"> (</w:t>
      </w:r>
      <w:r w:rsidR="00912357">
        <w:fldChar w:fldCharType="begin"/>
      </w:r>
      <w:r w:rsidR="00912357">
        <w:instrText xml:space="preserve"> REF _Ref8026379 \r \h </w:instrText>
      </w:r>
      <w:r w:rsidR="00912357">
        <w:fldChar w:fldCharType="separate"/>
      </w:r>
      <w:r w:rsidR="00912357">
        <w:rPr>
          <w:rFonts w:ascii="Arial" w:hAnsi="Arial" w:cs="Arial" w:hint="cs"/>
          <w:cs/>
        </w:rPr>
        <w:t>‎</w:t>
      </w:r>
      <w:r w:rsidR="00912357">
        <w:t>13</w:t>
      </w:r>
      <w:r w:rsidR="00912357">
        <w:fldChar w:fldCharType="end"/>
      </w:r>
      <w:r w:rsidR="00912357">
        <w:t>.)</w:t>
      </w:r>
    </w:p>
    <w:p w14:paraId="7633CF7C" w14:textId="77777777" w:rsidR="00DB7B86" w:rsidRDefault="00DB7B86" w:rsidP="00DB7B86"/>
    <w:p w14:paraId="3CABCD7F" w14:textId="387C8E2B" w:rsidR="00DB7B86" w:rsidRDefault="00DB7B86" w:rsidP="00DB7B86">
      <w:r>
        <w:t>The Firebase Realtime Database Rules determine who can read and write data in the database, what indexes exist and how the data is structured</w:t>
      </w:r>
      <w:r w:rsidR="006167C5">
        <w:t>.</w:t>
      </w:r>
      <w:r>
        <w:t xml:space="preserve"> By default, the rules do not allow anyone to access the database. When creating a new database, it's also possible to start in "test mode", which enables all access to the database</w:t>
      </w:r>
      <w:r w:rsidR="00D25CFE">
        <w:t xml:space="preserve">, as shown in </w:t>
      </w:r>
      <w:r w:rsidR="00001937">
        <w:t>f</w:t>
      </w:r>
      <w:r w:rsidR="00D25CFE">
        <w:t>igure 19</w:t>
      </w:r>
      <w:r>
        <w:t xml:space="preserve">. Using the test mode can make it easier to focus on developing the data structure and the </w:t>
      </w:r>
      <w:r w:rsidR="00D25CFE">
        <w:t>client-side</w:t>
      </w:r>
      <w:r>
        <w:t xml:space="preserve"> functionality. However, before moving into production, the rules should be set to only allow authorised clients to access their own data.</w:t>
      </w:r>
    </w:p>
    <w:p w14:paraId="25F747F2" w14:textId="77777777" w:rsidR="00DB7B86" w:rsidRDefault="00DB7B86" w:rsidP="00DB7B86"/>
    <w:p w14:paraId="1A8FDB58" w14:textId="77777777" w:rsidR="00DB7B86" w:rsidRDefault="00DB7B86" w:rsidP="00DB7B86">
      <w:pPr>
        <w:keepNext/>
        <w:jc w:val="center"/>
      </w:pPr>
      <w:r>
        <w:rPr>
          <w:rFonts w:asciiTheme="majorHAnsi" w:eastAsiaTheme="majorEastAsia" w:hAnsiTheme="majorHAnsi" w:cstheme="majorBidi"/>
          <w:noProof/>
          <w:color w:val="365F91" w:themeColor="accent1" w:themeShade="BF"/>
          <w:sz w:val="32"/>
          <w:szCs w:val="32"/>
        </w:rPr>
        <w:lastRenderedPageBreak/>
        <w:drawing>
          <wp:inline distT="0" distB="0" distL="0" distR="0" wp14:anchorId="37016C2D" wp14:editId="10EBEB71">
            <wp:extent cx="5538917" cy="353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29">
                      <a:extLst>
                        <a:ext uri="{28A0092B-C50C-407E-A947-70E740481C1C}">
                          <a14:useLocalDpi xmlns:a14="http://schemas.microsoft.com/office/drawing/2010/main" val="0"/>
                        </a:ext>
                      </a:extLst>
                    </a:blip>
                    <a:stretch>
                      <a:fillRect/>
                    </a:stretch>
                  </pic:blipFill>
                  <pic:spPr>
                    <a:xfrm>
                      <a:off x="0" y="0"/>
                      <a:ext cx="5560630" cy="3548712"/>
                    </a:xfrm>
                    <a:prstGeom prst="rect">
                      <a:avLst/>
                    </a:prstGeom>
                  </pic:spPr>
                </pic:pic>
              </a:graphicData>
            </a:graphic>
          </wp:inline>
        </w:drawing>
      </w:r>
    </w:p>
    <w:p w14:paraId="1BDE7CF0" w14:textId="2961EDA8"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19</w:t>
      </w:r>
      <w:r w:rsidR="00DB7B86">
        <w:fldChar w:fldCharType="end"/>
      </w:r>
      <w:r w:rsidR="00D25CFE">
        <w:t xml:space="preserve"> Security rules for Realtime Database</w:t>
      </w:r>
    </w:p>
    <w:p w14:paraId="416BBEFB" w14:textId="77777777" w:rsidR="00DB7B86" w:rsidRDefault="00DB7B86" w:rsidP="00DB7B86">
      <w:pPr>
        <w:jc w:val="center"/>
        <w:rPr>
          <w:rFonts w:asciiTheme="majorHAnsi" w:eastAsiaTheme="majorEastAsia" w:hAnsiTheme="majorHAnsi" w:cstheme="majorBidi"/>
          <w:color w:val="365F91" w:themeColor="accent1" w:themeShade="BF"/>
          <w:sz w:val="32"/>
          <w:szCs w:val="32"/>
        </w:rPr>
      </w:pPr>
      <w:r>
        <w:br w:type="page"/>
      </w:r>
    </w:p>
    <w:p w14:paraId="0FF099D2" w14:textId="77777777" w:rsidR="00DB7B86" w:rsidRDefault="00DB7B86" w:rsidP="00DB7B86">
      <w:pPr>
        <w:pStyle w:val="Heading1"/>
      </w:pPr>
      <w:bookmarkStart w:id="62" w:name="_Toc6464773"/>
      <w:bookmarkStart w:id="63" w:name="_Toc8028912"/>
      <w:r w:rsidRPr="00405C96">
        <w:lastRenderedPageBreak/>
        <w:t>Conclusion</w:t>
      </w:r>
      <w:bookmarkEnd w:id="62"/>
      <w:bookmarkEnd w:id="63"/>
    </w:p>
    <w:p w14:paraId="49E1A662" w14:textId="57FEDD02" w:rsidR="004B08FC" w:rsidRDefault="004B08FC" w:rsidP="004B08FC">
      <w:r>
        <w:t>In general, the thesis gave a good insight into what would be required to develop a game with a level sharing mechanic. It did not, however, give a clear answer to how it should be done. Just designing the data structure would've been a large undertaking, worthy of a thesis of its own.</w:t>
      </w:r>
    </w:p>
    <w:p w14:paraId="70B8DD95" w14:textId="77777777" w:rsidR="004B08FC" w:rsidRDefault="004B08FC" w:rsidP="004B08FC"/>
    <w:p w14:paraId="7F19911D" w14:textId="77777777" w:rsidR="004B08FC" w:rsidRDefault="004B08FC" w:rsidP="004B08FC">
      <w:r>
        <w:t>Using the Unity3D’s native JSON serialisation seemed like a very clear and easy way to store data in games. The stored data size could be made smaller by using a custom serialisation method. However, a further research should be made to determine whether the custom serialisation would be more efficient than the native JSON serialisation, when used in a simple mobile game.</w:t>
      </w:r>
    </w:p>
    <w:p w14:paraId="12E10CA2" w14:textId="77777777" w:rsidR="004B08FC" w:rsidRDefault="004B08FC" w:rsidP="004B08FC"/>
    <w:p w14:paraId="5EAE6982" w14:textId="77777777" w:rsidR="004B08FC" w:rsidRDefault="004B08FC" w:rsidP="004B08FC">
      <w:r>
        <w:t>While storing the data to and retrieving it from a Google Firebase Realtime Database is fairly simple, sharing the levels as originally planned didn't seem as straightforward. Unlike a relational database, a JSON database doesn’t work well with complex search and filtering algorithms. In general, a much more elaborate planning is needed when designing the data structuring for a mobile game backend.</w:t>
      </w:r>
    </w:p>
    <w:p w14:paraId="64128514" w14:textId="77777777" w:rsidR="004B08FC" w:rsidRDefault="004B08FC" w:rsidP="004B08FC"/>
    <w:p w14:paraId="35883CD6" w14:textId="77777777" w:rsidR="004B08FC" w:rsidRDefault="004B08FC" w:rsidP="004B08FC">
      <w:r>
        <w:t>One of the main concerns for using cloud services for sharing user created content was the service costs. In the case of a premium mobile game, where the user pays for downloading the game, it is already known how much revenue each user will create. The money is also paid before the service will be used. This is not the case with the so called freemium and free to play games. Freemium games are free to download and play, but they offer in-app purchases as a way to monetise the game. The risk with these games is that a large portion of the users might never spend money on the game, but would still use the cloud computing, which costs money.</w:t>
      </w:r>
    </w:p>
    <w:p w14:paraId="4692BF26" w14:textId="77777777" w:rsidR="004B08FC" w:rsidRDefault="004B08FC" w:rsidP="004B08FC"/>
    <w:p w14:paraId="06BBF3BE" w14:textId="77777777" w:rsidR="004B08FC" w:rsidRDefault="004B08FC" w:rsidP="004B08FC">
      <w:r>
        <w:t>As the original plan was to publish “</w:t>
      </w:r>
      <w:proofErr w:type="spellStart"/>
      <w:r>
        <w:t>Interdimentional</w:t>
      </w:r>
      <w:proofErr w:type="spellEnd"/>
      <w:r>
        <w:t xml:space="preserve"> Nuisance” as a free to play game with only advertisements as it’s monetisation, this would produce a conundrum on how to make it financially feasible to use cloud computing while allowing the users to play for free. Since the users would “pay” by watching video advertisements, the cloud computing usage should be designed so that most usage would be only allowed after watching a video ad.</w:t>
      </w:r>
    </w:p>
    <w:p w14:paraId="738278D1" w14:textId="77777777" w:rsidR="004B08FC" w:rsidRDefault="004B08FC" w:rsidP="004B08FC"/>
    <w:p w14:paraId="1C49B8E6" w14:textId="6F61DDFD" w:rsidR="00DB7B86" w:rsidRPr="004F31CC" w:rsidRDefault="004B08FC" w:rsidP="004B08FC">
      <w:r>
        <w:t>Whether it would be feasible to include level sharing using cloud services in a free to play game would require a very clear plan on what actually would be offered and how.</w:t>
      </w:r>
    </w:p>
    <w:p w14:paraId="35F74B2B" w14:textId="77777777" w:rsidR="00DB7B86" w:rsidRDefault="00DB7B86" w:rsidP="007706C2">
      <w:pPr>
        <w:pStyle w:val="Heading1ilmannumerointia"/>
      </w:pPr>
      <w:bookmarkStart w:id="64" w:name="_Toc6464774"/>
      <w:bookmarkStart w:id="65" w:name="_Toc8028913"/>
      <w:r>
        <w:lastRenderedPageBreak/>
        <w:t>References</w:t>
      </w:r>
      <w:bookmarkEnd w:id="64"/>
      <w:bookmarkEnd w:id="65"/>
    </w:p>
    <w:p w14:paraId="3651584F" w14:textId="77777777" w:rsidR="0075571D" w:rsidRPr="0075571D" w:rsidRDefault="0075571D" w:rsidP="0075571D">
      <w:pPr>
        <w:pStyle w:val="ListParagraph"/>
        <w:numPr>
          <w:ilvl w:val="0"/>
          <w:numId w:val="47"/>
        </w:numPr>
        <w:rPr>
          <w:lang w:val="fr-FR"/>
        </w:rPr>
      </w:pPr>
      <w:bookmarkStart w:id="66" w:name="_Ref8025792"/>
      <w:proofErr w:type="spellStart"/>
      <w:r w:rsidRPr="0075571D">
        <w:rPr>
          <w:lang w:val="fr-FR"/>
        </w:rPr>
        <w:t>Interdimentional</w:t>
      </w:r>
      <w:proofErr w:type="spellEnd"/>
      <w:r w:rsidRPr="0075571D">
        <w:rPr>
          <w:lang w:val="fr-FR"/>
        </w:rPr>
        <w:t xml:space="preserve"> Nuisance. </w:t>
      </w:r>
      <w:proofErr w:type="spellStart"/>
      <w:r w:rsidRPr="0075571D">
        <w:rPr>
          <w:lang w:val="fr-FR"/>
        </w:rPr>
        <w:t>Retrieved</w:t>
      </w:r>
      <w:proofErr w:type="spellEnd"/>
      <w:r w:rsidRPr="0075571D">
        <w:rPr>
          <w:lang w:val="fr-FR"/>
        </w:rPr>
        <w:t xml:space="preserve"> on 06.04.2019</w:t>
      </w:r>
      <w:bookmarkEnd w:id="66"/>
      <w:r w:rsidRPr="0075571D">
        <w:rPr>
          <w:lang w:val="fr-FR"/>
        </w:rPr>
        <w:t xml:space="preserve"> </w:t>
      </w:r>
    </w:p>
    <w:p w14:paraId="69B5AB4F" w14:textId="77777777" w:rsidR="0075571D" w:rsidRPr="0075571D" w:rsidRDefault="0075571D" w:rsidP="0075571D">
      <w:pPr>
        <w:pStyle w:val="ListParagraph"/>
        <w:rPr>
          <w:lang w:val="fr-FR"/>
        </w:rPr>
      </w:pPr>
      <w:r w:rsidRPr="0075571D">
        <w:rPr>
          <w:lang w:val="fr-FR"/>
        </w:rPr>
        <w:t>https://northernerd.itch.io/interdimentional-nuisance</w:t>
      </w:r>
    </w:p>
    <w:p w14:paraId="7979E304" w14:textId="77777777" w:rsidR="0075571D" w:rsidRPr="0075571D" w:rsidRDefault="0075571D" w:rsidP="0075571D">
      <w:pPr>
        <w:rPr>
          <w:lang w:val="fr-FR"/>
        </w:rPr>
      </w:pPr>
    </w:p>
    <w:p w14:paraId="5407112E" w14:textId="77777777" w:rsidR="0075571D" w:rsidRPr="0075571D" w:rsidRDefault="0075571D" w:rsidP="0075571D">
      <w:pPr>
        <w:pStyle w:val="ListParagraph"/>
        <w:numPr>
          <w:ilvl w:val="0"/>
          <w:numId w:val="47"/>
        </w:numPr>
        <w:rPr>
          <w:lang w:val="en-US"/>
        </w:rPr>
      </w:pPr>
      <w:bookmarkStart w:id="67" w:name="_Ref8025822"/>
      <w:r w:rsidRPr="0075571D">
        <w:rPr>
          <w:lang w:val="en-US"/>
        </w:rPr>
        <w:t>Williams, A. 2017. History of Digital Games. Focal Press. Retrieved on 16.04.2019 from http://proquest.safaribooksonline.com.ezp.oamk.fi:2048/book/programming/game-programming/9781317503804/altering-time-in-home-console-games/sec115_html?uicode=ouluuas</w:t>
      </w:r>
      <w:bookmarkEnd w:id="67"/>
    </w:p>
    <w:p w14:paraId="2E2AEDF3" w14:textId="77777777" w:rsidR="0075571D" w:rsidRPr="0075571D" w:rsidRDefault="0075571D" w:rsidP="0075571D">
      <w:pPr>
        <w:rPr>
          <w:lang w:val="en-US"/>
        </w:rPr>
      </w:pPr>
    </w:p>
    <w:p w14:paraId="3FF74DC2" w14:textId="77777777" w:rsidR="0075571D" w:rsidRPr="0075571D" w:rsidRDefault="0075571D" w:rsidP="0075571D">
      <w:pPr>
        <w:pStyle w:val="ListParagraph"/>
        <w:numPr>
          <w:ilvl w:val="0"/>
          <w:numId w:val="47"/>
        </w:numPr>
        <w:rPr>
          <w:lang w:val="en-US"/>
        </w:rPr>
      </w:pPr>
      <w:bookmarkStart w:id="68" w:name="_Ref8025851"/>
      <w:r w:rsidRPr="0075571D">
        <w:rPr>
          <w:lang w:val="en-US"/>
        </w:rPr>
        <w:t>App Store Review Guidelines, In-App Purchase. Retrieved on 05.05.2019</w:t>
      </w:r>
      <w:bookmarkEnd w:id="68"/>
    </w:p>
    <w:p w14:paraId="0D6ED416" w14:textId="77777777" w:rsidR="0075571D" w:rsidRPr="0075571D" w:rsidRDefault="0075571D" w:rsidP="0075571D">
      <w:pPr>
        <w:pStyle w:val="ListParagraph"/>
        <w:rPr>
          <w:lang w:val="en-US"/>
        </w:rPr>
      </w:pPr>
      <w:r w:rsidRPr="0075571D">
        <w:rPr>
          <w:lang w:val="en-US"/>
        </w:rPr>
        <w:t>https://developer.apple.com/app-store/review/guidelines/#in-app-purchase</w:t>
      </w:r>
    </w:p>
    <w:p w14:paraId="6FCB03D7" w14:textId="77777777" w:rsidR="0075571D" w:rsidRPr="0075571D" w:rsidRDefault="0075571D" w:rsidP="0075571D">
      <w:pPr>
        <w:rPr>
          <w:lang w:val="en-US"/>
        </w:rPr>
      </w:pPr>
    </w:p>
    <w:p w14:paraId="5A5F439E" w14:textId="77777777" w:rsidR="0075571D" w:rsidRPr="0075571D" w:rsidRDefault="0075571D" w:rsidP="0075571D">
      <w:pPr>
        <w:pStyle w:val="ListParagraph"/>
        <w:numPr>
          <w:ilvl w:val="0"/>
          <w:numId w:val="47"/>
        </w:numPr>
        <w:rPr>
          <w:lang w:val="en-US"/>
        </w:rPr>
      </w:pPr>
      <w:bookmarkStart w:id="69" w:name="_Ref8025865"/>
      <w:r w:rsidRPr="0075571D">
        <w:rPr>
          <w:lang w:val="en-US"/>
        </w:rPr>
        <w:t>Temple Run Cheat – Get Unlimited Coins and Gems. Retrieved on 05.05.2019</w:t>
      </w:r>
      <w:bookmarkEnd w:id="69"/>
    </w:p>
    <w:p w14:paraId="13B1EFA0" w14:textId="77777777" w:rsidR="0075571D" w:rsidRPr="0075571D" w:rsidRDefault="0075571D" w:rsidP="0075571D">
      <w:pPr>
        <w:pStyle w:val="ListParagraph"/>
        <w:rPr>
          <w:lang w:val="en-US"/>
        </w:rPr>
      </w:pPr>
      <w:r w:rsidRPr="0075571D">
        <w:rPr>
          <w:lang w:val="en-US"/>
        </w:rPr>
        <w:t>https://www.geekdashboard.com/temple-run-cheat/</w:t>
      </w:r>
    </w:p>
    <w:p w14:paraId="2C427DD4" w14:textId="77777777" w:rsidR="0075571D" w:rsidRPr="0075571D" w:rsidRDefault="0075571D" w:rsidP="0075571D">
      <w:pPr>
        <w:rPr>
          <w:lang w:val="en-US"/>
        </w:rPr>
      </w:pPr>
    </w:p>
    <w:p w14:paraId="0DE20A68" w14:textId="77777777" w:rsidR="0075571D" w:rsidRPr="0075571D" w:rsidRDefault="0075571D" w:rsidP="0075571D">
      <w:pPr>
        <w:pStyle w:val="ListParagraph"/>
        <w:numPr>
          <w:ilvl w:val="0"/>
          <w:numId w:val="47"/>
        </w:numPr>
        <w:rPr>
          <w:lang w:val="en-US"/>
        </w:rPr>
      </w:pPr>
      <w:bookmarkStart w:id="70" w:name="_Ref8025882"/>
      <w:r w:rsidRPr="0075571D">
        <w:rPr>
          <w:lang w:val="fr-FR"/>
        </w:rPr>
        <w:t>EUR-</w:t>
      </w:r>
      <w:proofErr w:type="spellStart"/>
      <w:r w:rsidRPr="0075571D">
        <w:rPr>
          <w:lang w:val="fr-FR"/>
        </w:rPr>
        <w:t>Lex</w:t>
      </w:r>
      <w:proofErr w:type="spellEnd"/>
      <w:r w:rsidRPr="0075571D">
        <w:rPr>
          <w:lang w:val="fr-FR"/>
        </w:rPr>
        <w:t xml:space="preserve"> - 32016R0679 - EN - EUR-</w:t>
      </w:r>
      <w:proofErr w:type="spellStart"/>
      <w:r w:rsidRPr="0075571D">
        <w:rPr>
          <w:lang w:val="fr-FR"/>
        </w:rPr>
        <w:t>Lex</w:t>
      </w:r>
      <w:proofErr w:type="spellEnd"/>
      <w:r w:rsidRPr="0075571D">
        <w:rPr>
          <w:lang w:val="fr-FR"/>
        </w:rPr>
        <w:t xml:space="preserve">. </w:t>
      </w:r>
      <w:r w:rsidRPr="0075571D">
        <w:rPr>
          <w:lang w:val="en-US"/>
        </w:rPr>
        <w:t>Retrieved on 05.05.2019</w:t>
      </w:r>
      <w:bookmarkEnd w:id="70"/>
    </w:p>
    <w:p w14:paraId="33B5E9D6" w14:textId="77777777" w:rsidR="0075571D" w:rsidRPr="0075571D" w:rsidRDefault="0075571D" w:rsidP="0075571D">
      <w:pPr>
        <w:pStyle w:val="ListParagraph"/>
        <w:rPr>
          <w:lang w:val="en-US"/>
        </w:rPr>
      </w:pPr>
      <w:r w:rsidRPr="0075571D">
        <w:rPr>
          <w:lang w:val="en-US"/>
        </w:rPr>
        <w:t>https://eur-lex.europa.eu/legal-content/EN/ALL/?uri=celex%3A32016R0679</w:t>
      </w:r>
    </w:p>
    <w:p w14:paraId="64D8771B" w14:textId="77777777" w:rsidR="0075571D" w:rsidRPr="0075571D" w:rsidRDefault="0075571D" w:rsidP="0075571D">
      <w:pPr>
        <w:rPr>
          <w:lang w:val="en-US"/>
        </w:rPr>
      </w:pPr>
    </w:p>
    <w:p w14:paraId="5F5E21C5" w14:textId="77777777" w:rsidR="0075571D" w:rsidRPr="0075571D" w:rsidRDefault="0075571D" w:rsidP="0075571D">
      <w:pPr>
        <w:pStyle w:val="ListParagraph"/>
        <w:numPr>
          <w:ilvl w:val="0"/>
          <w:numId w:val="47"/>
        </w:numPr>
        <w:rPr>
          <w:lang w:val="en-US"/>
        </w:rPr>
      </w:pPr>
      <w:bookmarkStart w:id="71" w:name="_Ref8025905"/>
      <w:r w:rsidRPr="0075571D">
        <w:rPr>
          <w:lang w:val="en-US"/>
        </w:rPr>
        <w:t xml:space="preserve">Saving Data Between Scenes in Unity - </w:t>
      </w:r>
      <w:proofErr w:type="spellStart"/>
      <w:r w:rsidRPr="0075571D">
        <w:rPr>
          <w:lang w:val="en-US"/>
        </w:rPr>
        <w:t>SitePoint</w:t>
      </w:r>
      <w:proofErr w:type="spellEnd"/>
      <w:r w:rsidRPr="0075571D">
        <w:rPr>
          <w:lang w:val="en-US"/>
        </w:rPr>
        <w:t>. Retrieved on 05.05.2019</w:t>
      </w:r>
      <w:bookmarkEnd w:id="71"/>
    </w:p>
    <w:p w14:paraId="3942700A" w14:textId="77777777" w:rsidR="0075571D" w:rsidRPr="0075571D" w:rsidRDefault="0075571D" w:rsidP="0075571D">
      <w:pPr>
        <w:pStyle w:val="ListParagraph"/>
        <w:rPr>
          <w:lang w:val="en-US"/>
        </w:rPr>
      </w:pPr>
      <w:r w:rsidRPr="0075571D">
        <w:rPr>
          <w:lang w:val="en-US"/>
        </w:rPr>
        <w:t>https://www.sitepoint.com/saving-data-between-scenes-in-unity/</w:t>
      </w:r>
    </w:p>
    <w:p w14:paraId="44D0F192" w14:textId="77777777" w:rsidR="0075571D" w:rsidRPr="0075571D" w:rsidRDefault="0075571D" w:rsidP="0075571D">
      <w:pPr>
        <w:rPr>
          <w:lang w:val="en-US"/>
        </w:rPr>
      </w:pPr>
    </w:p>
    <w:p w14:paraId="1ED041E3" w14:textId="77777777" w:rsidR="0075571D" w:rsidRPr="0075571D" w:rsidRDefault="0075571D" w:rsidP="0075571D">
      <w:pPr>
        <w:pStyle w:val="ListParagraph"/>
        <w:numPr>
          <w:ilvl w:val="0"/>
          <w:numId w:val="47"/>
        </w:numPr>
        <w:rPr>
          <w:lang w:val="en-US"/>
        </w:rPr>
      </w:pPr>
      <w:bookmarkStart w:id="72" w:name="_Ref8025966"/>
      <w:r w:rsidRPr="0075571D">
        <w:rPr>
          <w:lang w:val="en-US"/>
        </w:rPr>
        <w:t xml:space="preserve">A practical tutorial to hack &amp; protect Unity games - Alan </w:t>
      </w:r>
      <w:proofErr w:type="spellStart"/>
      <w:r w:rsidRPr="0075571D">
        <w:rPr>
          <w:lang w:val="en-US"/>
        </w:rPr>
        <w:t>Zucconi</w:t>
      </w:r>
      <w:proofErr w:type="spellEnd"/>
      <w:r w:rsidRPr="0075571D">
        <w:rPr>
          <w:lang w:val="en-US"/>
        </w:rPr>
        <w:t>. Retrieved on 05.05.2019</w:t>
      </w:r>
      <w:bookmarkEnd w:id="72"/>
    </w:p>
    <w:p w14:paraId="367C5EC2" w14:textId="77777777" w:rsidR="0075571D" w:rsidRPr="0075571D" w:rsidRDefault="0075571D" w:rsidP="0075571D">
      <w:pPr>
        <w:pStyle w:val="ListParagraph"/>
        <w:rPr>
          <w:lang w:val="en-US"/>
        </w:rPr>
      </w:pPr>
      <w:r w:rsidRPr="0075571D">
        <w:rPr>
          <w:lang w:val="en-US"/>
        </w:rPr>
        <w:t>https://www.alanzucconi.com/2015/09/02/a-practical-tutorial-to-hack-and-protect-unity-games/</w:t>
      </w:r>
    </w:p>
    <w:p w14:paraId="5C4C0248" w14:textId="77777777" w:rsidR="0075571D" w:rsidRPr="0075571D" w:rsidRDefault="0075571D" w:rsidP="0075571D">
      <w:pPr>
        <w:rPr>
          <w:lang w:val="en-US"/>
        </w:rPr>
      </w:pPr>
    </w:p>
    <w:p w14:paraId="6B005AC5" w14:textId="77777777" w:rsidR="0075571D" w:rsidRPr="0075571D" w:rsidRDefault="0075571D" w:rsidP="0075571D">
      <w:pPr>
        <w:pStyle w:val="ListParagraph"/>
        <w:numPr>
          <w:ilvl w:val="0"/>
          <w:numId w:val="47"/>
        </w:numPr>
        <w:rPr>
          <w:lang w:val="en-US"/>
        </w:rPr>
      </w:pPr>
      <w:bookmarkStart w:id="73" w:name="_Ref8025991"/>
      <w:r w:rsidRPr="0075571D">
        <w:rPr>
          <w:lang w:val="en-US"/>
        </w:rPr>
        <w:t xml:space="preserve">GitHub - </w:t>
      </w:r>
      <w:proofErr w:type="spellStart"/>
      <w:r w:rsidRPr="0075571D">
        <w:rPr>
          <w:lang w:val="en-US"/>
        </w:rPr>
        <w:t>rawandnf</w:t>
      </w:r>
      <w:proofErr w:type="spellEnd"/>
      <w:r w:rsidRPr="0075571D">
        <w:rPr>
          <w:lang w:val="en-US"/>
        </w:rPr>
        <w:t>/</w:t>
      </w:r>
      <w:proofErr w:type="spellStart"/>
      <w:r w:rsidRPr="0075571D">
        <w:rPr>
          <w:lang w:val="en-US"/>
        </w:rPr>
        <w:t>SecurePlayerPrefs</w:t>
      </w:r>
      <w:proofErr w:type="spellEnd"/>
      <w:r w:rsidRPr="0075571D">
        <w:rPr>
          <w:lang w:val="en-US"/>
        </w:rPr>
        <w:t>: Securely save player preferences in Unity3d. Retrieved on 05.05.2019</w:t>
      </w:r>
      <w:bookmarkEnd w:id="73"/>
    </w:p>
    <w:p w14:paraId="07A736E0" w14:textId="77777777" w:rsidR="0075571D" w:rsidRPr="0075571D" w:rsidRDefault="0075571D" w:rsidP="0075571D">
      <w:pPr>
        <w:pStyle w:val="ListParagraph"/>
        <w:rPr>
          <w:lang w:val="en-US"/>
        </w:rPr>
      </w:pPr>
      <w:r w:rsidRPr="0075571D">
        <w:rPr>
          <w:lang w:val="en-US"/>
        </w:rPr>
        <w:t>https://github.com/rawandnf/SecurePlayerPrefs</w:t>
      </w:r>
    </w:p>
    <w:p w14:paraId="34F0D3DE" w14:textId="77777777" w:rsidR="0075571D" w:rsidRPr="0075571D" w:rsidRDefault="0075571D" w:rsidP="0075571D">
      <w:pPr>
        <w:rPr>
          <w:lang w:val="en-US"/>
        </w:rPr>
      </w:pPr>
    </w:p>
    <w:p w14:paraId="15FCB0BC" w14:textId="77777777" w:rsidR="0075571D" w:rsidRPr="0075571D" w:rsidRDefault="0075571D" w:rsidP="0075571D">
      <w:pPr>
        <w:pStyle w:val="ListParagraph"/>
        <w:numPr>
          <w:ilvl w:val="0"/>
          <w:numId w:val="47"/>
        </w:numPr>
        <w:rPr>
          <w:lang w:val="en-US"/>
        </w:rPr>
      </w:pPr>
      <w:bookmarkStart w:id="74" w:name="_Ref8026045"/>
      <w:r w:rsidRPr="0075571D">
        <w:rPr>
          <w:lang w:val="en-US"/>
        </w:rPr>
        <w:t>Unity Asset Store. Retrieved on 05.05.2019</w:t>
      </w:r>
      <w:bookmarkEnd w:id="74"/>
    </w:p>
    <w:p w14:paraId="1A14E1E8" w14:textId="77777777" w:rsidR="0075571D" w:rsidRPr="0075571D" w:rsidRDefault="0075571D" w:rsidP="0075571D">
      <w:pPr>
        <w:pStyle w:val="ListParagraph"/>
        <w:rPr>
          <w:lang w:val="en-US"/>
        </w:rPr>
      </w:pPr>
      <w:r w:rsidRPr="0075571D">
        <w:rPr>
          <w:lang w:val="en-US"/>
        </w:rPr>
        <w:t>https://www.assetstore.unity3d.com</w:t>
      </w:r>
    </w:p>
    <w:p w14:paraId="7AB630A4" w14:textId="77777777" w:rsidR="0075571D" w:rsidRPr="0075571D" w:rsidRDefault="0075571D" w:rsidP="0075571D">
      <w:pPr>
        <w:rPr>
          <w:lang w:val="en-US"/>
        </w:rPr>
      </w:pPr>
    </w:p>
    <w:p w14:paraId="2217BB06" w14:textId="77777777" w:rsidR="0075571D" w:rsidRPr="0075571D" w:rsidRDefault="0075571D" w:rsidP="0075571D">
      <w:pPr>
        <w:pStyle w:val="ListParagraph"/>
        <w:numPr>
          <w:ilvl w:val="0"/>
          <w:numId w:val="47"/>
        </w:numPr>
        <w:rPr>
          <w:lang w:val="en-US"/>
        </w:rPr>
      </w:pPr>
      <w:bookmarkStart w:id="75" w:name="_Ref8026176"/>
      <w:r w:rsidRPr="0075571D">
        <w:rPr>
          <w:lang w:val="en-US"/>
        </w:rPr>
        <w:lastRenderedPageBreak/>
        <w:t>Firebase Products. Retrieved on 16.04.2019</w:t>
      </w:r>
      <w:bookmarkEnd w:id="75"/>
    </w:p>
    <w:p w14:paraId="036EA37C" w14:textId="77777777" w:rsidR="0075571D" w:rsidRPr="0075571D" w:rsidRDefault="0075571D" w:rsidP="0075571D">
      <w:pPr>
        <w:pStyle w:val="ListParagraph"/>
        <w:rPr>
          <w:lang w:val="en-US"/>
        </w:rPr>
      </w:pPr>
      <w:r w:rsidRPr="0075571D">
        <w:rPr>
          <w:lang w:val="en-US"/>
        </w:rPr>
        <w:t>https://firebase.google.com/products/</w:t>
      </w:r>
    </w:p>
    <w:p w14:paraId="46827868" w14:textId="77777777" w:rsidR="0075571D" w:rsidRPr="0075571D" w:rsidRDefault="0075571D" w:rsidP="0075571D">
      <w:pPr>
        <w:rPr>
          <w:lang w:val="en-US"/>
        </w:rPr>
      </w:pPr>
    </w:p>
    <w:p w14:paraId="1651F5A4" w14:textId="77777777" w:rsidR="0075571D" w:rsidRPr="0075571D" w:rsidRDefault="0075571D" w:rsidP="0075571D">
      <w:pPr>
        <w:pStyle w:val="ListParagraph"/>
        <w:numPr>
          <w:ilvl w:val="0"/>
          <w:numId w:val="47"/>
        </w:numPr>
        <w:rPr>
          <w:lang w:val="en-US"/>
        </w:rPr>
      </w:pPr>
      <w:bookmarkStart w:id="76" w:name="_Ref8026194"/>
      <w:r w:rsidRPr="0075571D">
        <w:rPr>
          <w:lang w:val="en-US"/>
        </w:rPr>
        <w:t>Unity: Working with Google Firebase. Retrieved on 05.04.2019</w:t>
      </w:r>
      <w:bookmarkEnd w:id="76"/>
    </w:p>
    <w:p w14:paraId="61494F78" w14:textId="06DD920B" w:rsidR="0075571D" w:rsidRDefault="0075571D" w:rsidP="0075571D">
      <w:pPr>
        <w:pStyle w:val="ListParagraph"/>
        <w:rPr>
          <w:lang w:val="en-US"/>
        </w:rPr>
      </w:pPr>
      <w:r w:rsidRPr="0075571D">
        <w:rPr>
          <w:lang w:val="en-US"/>
        </w:rPr>
        <w:t>https://www.linkedin.com/learning/unity-working-with-google-firebase/firebase-101</w:t>
      </w:r>
    </w:p>
    <w:p w14:paraId="7D38645E" w14:textId="77777777" w:rsidR="00843D92" w:rsidRPr="0075571D" w:rsidRDefault="00843D92" w:rsidP="0075571D">
      <w:pPr>
        <w:pStyle w:val="ListParagraph"/>
        <w:rPr>
          <w:lang w:val="en-US"/>
        </w:rPr>
      </w:pPr>
    </w:p>
    <w:p w14:paraId="133B70FC" w14:textId="77777777" w:rsidR="00843D92" w:rsidRPr="0075571D" w:rsidRDefault="00843D92" w:rsidP="00843D92">
      <w:pPr>
        <w:pStyle w:val="ListParagraph"/>
        <w:numPr>
          <w:ilvl w:val="0"/>
          <w:numId w:val="47"/>
        </w:numPr>
        <w:rPr>
          <w:lang w:val="en-US"/>
        </w:rPr>
      </w:pPr>
      <w:bookmarkStart w:id="77" w:name="_Ref8026362"/>
      <w:r w:rsidRPr="0075571D">
        <w:rPr>
          <w:lang w:val="en-US"/>
        </w:rPr>
        <w:t>Understand Firebase Realtime Database Rules. Retrieved on 07.04.2019</w:t>
      </w:r>
      <w:bookmarkEnd w:id="77"/>
    </w:p>
    <w:p w14:paraId="6A6A30C3" w14:textId="77777777" w:rsidR="00843D92" w:rsidRPr="0075571D" w:rsidRDefault="00843D92" w:rsidP="00843D92">
      <w:pPr>
        <w:pStyle w:val="ListParagraph"/>
        <w:rPr>
          <w:lang w:val="en-US"/>
        </w:rPr>
      </w:pPr>
      <w:r w:rsidRPr="0075571D">
        <w:rPr>
          <w:lang w:val="en-US"/>
        </w:rPr>
        <w:t>https://firebase.google.com/docs/database/security/</w:t>
      </w:r>
    </w:p>
    <w:p w14:paraId="72190DA8" w14:textId="77777777" w:rsidR="0075571D" w:rsidRPr="0075571D" w:rsidRDefault="0075571D" w:rsidP="0075571D">
      <w:pPr>
        <w:rPr>
          <w:lang w:val="en-US"/>
        </w:rPr>
      </w:pPr>
    </w:p>
    <w:p w14:paraId="462DE017" w14:textId="77777777" w:rsidR="0075571D" w:rsidRPr="0075571D" w:rsidRDefault="0075571D" w:rsidP="0075571D">
      <w:pPr>
        <w:pStyle w:val="ListParagraph"/>
        <w:numPr>
          <w:ilvl w:val="0"/>
          <w:numId w:val="47"/>
        </w:numPr>
        <w:rPr>
          <w:lang w:val="en-US"/>
        </w:rPr>
      </w:pPr>
      <w:bookmarkStart w:id="78" w:name="_Ref8026379"/>
      <w:r w:rsidRPr="0075571D">
        <w:rPr>
          <w:lang w:val="en-US"/>
        </w:rPr>
        <w:t>How I “found” the database of the Donald Daters App. Retrieved on 05.05.2019</w:t>
      </w:r>
      <w:bookmarkEnd w:id="78"/>
    </w:p>
    <w:p w14:paraId="68FAA825" w14:textId="77777777" w:rsidR="0075571D" w:rsidRPr="0075571D" w:rsidRDefault="0075571D" w:rsidP="0075571D">
      <w:pPr>
        <w:pStyle w:val="ListParagraph"/>
        <w:rPr>
          <w:lang w:val="en-US"/>
        </w:rPr>
      </w:pPr>
      <w:r w:rsidRPr="0075571D">
        <w:rPr>
          <w:lang w:val="en-US"/>
        </w:rPr>
        <w:t>https://medium.com/@fs0c131y/how-i-found-the-database-of-the-donald-daters-app-af88b06e39ad</w:t>
      </w:r>
    </w:p>
    <w:p w14:paraId="731192D1" w14:textId="77777777" w:rsidR="0075571D" w:rsidRPr="0075571D" w:rsidRDefault="0075571D" w:rsidP="0075571D">
      <w:pPr>
        <w:rPr>
          <w:lang w:val="en-US"/>
        </w:rPr>
      </w:pPr>
    </w:p>
    <w:p w14:paraId="26252374" w14:textId="472E575D" w:rsidR="00DB7B86" w:rsidRPr="005922EE" w:rsidRDefault="00DB7B86" w:rsidP="00D25CFE">
      <w:pPr>
        <w:pStyle w:val="ListParagraph"/>
        <w:spacing w:line="240" w:lineRule="auto"/>
        <w:jc w:val="left"/>
        <w:rPr>
          <w:lang w:val="en-US"/>
        </w:rPr>
      </w:pPr>
    </w:p>
    <w:sectPr w:rsidR="00DB7B86" w:rsidRPr="005922EE" w:rsidSect="00A71F9E">
      <w:headerReference w:type="default" r:id="rId30"/>
      <w:pgSz w:w="11907" w:h="16840" w:code="9"/>
      <w:pgMar w:top="1418" w:right="1701" w:bottom="1418" w:left="1701" w:header="720"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1051E" w14:textId="77777777" w:rsidR="009156FA" w:rsidRDefault="009156FA" w:rsidP="005833D7">
      <w:pPr>
        <w:spacing w:line="240" w:lineRule="auto"/>
      </w:pPr>
      <w:r>
        <w:separator/>
      </w:r>
    </w:p>
  </w:endnote>
  <w:endnote w:type="continuationSeparator" w:id="0">
    <w:p w14:paraId="26E35B5E" w14:textId="77777777" w:rsidR="009156FA" w:rsidRDefault="009156FA" w:rsidP="005833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6E90D" w14:textId="77777777" w:rsidR="00BC75E6" w:rsidRPr="00CE49BC" w:rsidRDefault="00BC75E6">
    <w:pPr>
      <w:pStyle w:val="Footer"/>
      <w:jc w:val="center"/>
      <w:rPr>
        <w:lang w:val="fi-F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8C375" w14:textId="77777777" w:rsidR="009156FA" w:rsidRDefault="009156FA" w:rsidP="005833D7">
      <w:pPr>
        <w:spacing w:line="240" w:lineRule="auto"/>
      </w:pPr>
      <w:r>
        <w:separator/>
      </w:r>
    </w:p>
  </w:footnote>
  <w:footnote w:type="continuationSeparator" w:id="0">
    <w:p w14:paraId="60FA4164" w14:textId="77777777" w:rsidR="009156FA" w:rsidRDefault="009156FA" w:rsidP="005833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82B71" w14:textId="77777777" w:rsidR="00BC75E6" w:rsidRDefault="00BC75E6">
    <w:pPr>
      <w:pStyle w:val="Header"/>
    </w:pPr>
    <w:r>
      <w:rPr>
        <w:noProof/>
      </w:rPr>
      <w:ptab w:relativeTo="margin" w:alignment="right" w:leader="none"/>
    </w:r>
    <w:r>
      <w:rPr>
        <w:noProof/>
        <w:lang w:val="fi-FI" w:eastAsia="fi-FI"/>
      </w:rPr>
      <w:drawing>
        <wp:inline distT="0" distB="0" distL="0" distR="0" wp14:anchorId="7FD4C18D" wp14:editId="201228A0">
          <wp:extent cx="1435100" cy="605790"/>
          <wp:effectExtent l="0" t="0" r="0" b="3810"/>
          <wp:docPr id="3" name="Picture 3" descr="oamk_pysty_fi_rgb_500px_valkta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amk_pysty_fi_rgb_500px_valktaus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5100" cy="6057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4A09F" w14:textId="77777777" w:rsidR="00BC75E6" w:rsidRDefault="00BC75E6">
    <w:pPr>
      <w:pStyle w:val="Header"/>
    </w:pPr>
    <w:r>
      <w:rPr>
        <w:noProof/>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D94D" w14:textId="77777777" w:rsidR="00BC75E6" w:rsidRDefault="00BC75E6">
    <w:pPr>
      <w:pStyle w:val="Header"/>
    </w:pPr>
    <w:r>
      <w:rPr>
        <w:noProof/>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8pt;height:11.8pt" o:bullet="t">
        <v:imagedata r:id="rId1" o:title="BD14792_"/>
      </v:shape>
    </w:pict>
  </w:numPicBullet>
  <w:abstractNum w:abstractNumId="0" w15:restartNumberingAfterBreak="0">
    <w:nsid w:val="FFFFFF7C"/>
    <w:multiLevelType w:val="singleLevel"/>
    <w:tmpl w:val="EB00E8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2D6ADC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DA0F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DF008F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0AD1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820E1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3E9A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A2F3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5C5F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B0C5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E60DD3"/>
    <w:multiLevelType w:val="hybridMultilevel"/>
    <w:tmpl w:val="3BF2361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09430A49"/>
    <w:multiLevelType w:val="hybridMultilevel"/>
    <w:tmpl w:val="71B2579C"/>
    <w:lvl w:ilvl="0" w:tplc="040B000B">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09D976E3"/>
    <w:multiLevelType w:val="hybridMultilevel"/>
    <w:tmpl w:val="1EFAD532"/>
    <w:lvl w:ilvl="0" w:tplc="6696F51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80892"/>
    <w:multiLevelType w:val="hybridMultilevel"/>
    <w:tmpl w:val="E636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1C614E"/>
    <w:multiLevelType w:val="hybridMultilevel"/>
    <w:tmpl w:val="916A0B68"/>
    <w:lvl w:ilvl="0" w:tplc="7862B0CE">
      <w:start w:val="1"/>
      <w:numFmt w:val="bullet"/>
      <w:lvlText w:val=""/>
      <w:lvlJc w:val="left"/>
      <w:pPr>
        <w:ind w:left="1080" w:hanging="360"/>
      </w:pPr>
      <w:rPr>
        <w:rFonts w:ascii="Symbol" w:hAnsi="Symbol" w:hint="default"/>
        <w:b/>
      </w:rPr>
    </w:lvl>
    <w:lvl w:ilvl="1" w:tplc="040B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2370B6"/>
    <w:multiLevelType w:val="hybridMultilevel"/>
    <w:tmpl w:val="60644C3A"/>
    <w:lvl w:ilvl="0" w:tplc="DE9CC45C">
      <w:start w:val="1"/>
      <w:numFmt w:val="decimal"/>
      <w:lvlText w:val="%1."/>
      <w:lvlJc w:val="left"/>
      <w:pPr>
        <w:ind w:left="720" w:hanging="360"/>
      </w:pPr>
      <w:rPr>
        <w:rFonts w:hint="default"/>
        <w:b w: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ABD0BD3"/>
    <w:multiLevelType w:val="hybridMultilevel"/>
    <w:tmpl w:val="539E510A"/>
    <w:lvl w:ilvl="0" w:tplc="60BC822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C15C6"/>
    <w:multiLevelType w:val="hybridMultilevel"/>
    <w:tmpl w:val="9FE486EC"/>
    <w:lvl w:ilvl="0" w:tplc="821848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546A9"/>
    <w:multiLevelType w:val="hybridMultilevel"/>
    <w:tmpl w:val="25B85D64"/>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267B7B64"/>
    <w:multiLevelType w:val="hybridMultilevel"/>
    <w:tmpl w:val="5AFA88E4"/>
    <w:lvl w:ilvl="0" w:tplc="21261B1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1C02C9"/>
    <w:multiLevelType w:val="hybridMultilevel"/>
    <w:tmpl w:val="1A52408C"/>
    <w:lvl w:ilvl="0" w:tplc="85883B4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A957CD"/>
    <w:multiLevelType w:val="hybridMultilevel"/>
    <w:tmpl w:val="275C370E"/>
    <w:lvl w:ilvl="0" w:tplc="7862B0CE">
      <w:start w:val="1"/>
      <w:numFmt w:val="bullet"/>
      <w:lvlText w:val=""/>
      <w:lvlJc w:val="left"/>
      <w:pPr>
        <w:ind w:left="1080" w:hanging="360"/>
      </w:pPr>
      <w:rPr>
        <w:rFonts w:ascii="Symbol" w:hAnsi="Symbol" w:hint="default"/>
        <w:b/>
      </w:rPr>
    </w:lvl>
    <w:lvl w:ilvl="1" w:tplc="040B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173339"/>
    <w:multiLevelType w:val="hybridMultilevel"/>
    <w:tmpl w:val="6136AA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02691"/>
    <w:multiLevelType w:val="hybridMultilevel"/>
    <w:tmpl w:val="DA161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E5629"/>
    <w:multiLevelType w:val="hybridMultilevel"/>
    <w:tmpl w:val="760E6C6C"/>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4CC97536"/>
    <w:multiLevelType w:val="hybridMultilevel"/>
    <w:tmpl w:val="F7F284F2"/>
    <w:lvl w:ilvl="0" w:tplc="D53AC57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10D4C"/>
    <w:multiLevelType w:val="hybridMultilevel"/>
    <w:tmpl w:val="B136DAF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4FA5255A"/>
    <w:multiLevelType w:val="hybridMultilevel"/>
    <w:tmpl w:val="F0AA481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50C670C2"/>
    <w:multiLevelType w:val="hybridMultilevel"/>
    <w:tmpl w:val="E5CA258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552D56B8"/>
    <w:multiLevelType w:val="multilevel"/>
    <w:tmpl w:val="21E47DB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7373356"/>
    <w:multiLevelType w:val="hybridMultilevel"/>
    <w:tmpl w:val="5906A360"/>
    <w:lvl w:ilvl="0" w:tplc="3BB4CD18">
      <w:start w:val="1"/>
      <w:numFmt w:val="decimal"/>
      <w:lvlText w:val="%1."/>
      <w:lvlJc w:val="left"/>
      <w:pPr>
        <w:ind w:left="720" w:hanging="360"/>
      </w:pPr>
      <w:rPr>
        <w:b w: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15:restartNumberingAfterBreak="0">
    <w:nsid w:val="5B906FF7"/>
    <w:multiLevelType w:val="hybridMultilevel"/>
    <w:tmpl w:val="4392A8CA"/>
    <w:lvl w:ilvl="0" w:tplc="040B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7E0D08"/>
    <w:multiLevelType w:val="hybridMultilevel"/>
    <w:tmpl w:val="1CBA80F8"/>
    <w:lvl w:ilvl="0" w:tplc="F5DECDA8">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44293E"/>
    <w:multiLevelType w:val="hybridMultilevel"/>
    <w:tmpl w:val="09B256C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56D379E"/>
    <w:multiLevelType w:val="hybridMultilevel"/>
    <w:tmpl w:val="C20841D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BE62AC"/>
    <w:multiLevelType w:val="hybridMultilevel"/>
    <w:tmpl w:val="260E69AC"/>
    <w:lvl w:ilvl="0" w:tplc="7862B0CE">
      <w:start w:val="1"/>
      <w:numFmt w:val="bullet"/>
      <w:lvlText w:val=""/>
      <w:lvlJc w:val="left"/>
      <w:pPr>
        <w:ind w:left="1080" w:hanging="360"/>
      </w:pPr>
      <w:rPr>
        <w:rFonts w:ascii="Symbol" w:hAnsi="Symbol"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20"/>
  </w:num>
  <w:num w:numId="3">
    <w:abstractNumId w:val="16"/>
  </w:num>
  <w:num w:numId="4">
    <w:abstractNumId w:val="17"/>
  </w:num>
  <w:num w:numId="5">
    <w:abstractNumId w:val="12"/>
  </w:num>
  <w:num w:numId="6">
    <w:abstractNumId w:val="26"/>
  </w:num>
  <w:num w:numId="7">
    <w:abstractNumId w:val="22"/>
  </w:num>
  <w:num w:numId="8">
    <w:abstractNumId w:val="29"/>
  </w:num>
  <w:num w:numId="9">
    <w:abstractNumId w:val="35"/>
  </w:num>
  <w:num w:numId="10">
    <w:abstractNumId w:val="28"/>
  </w:num>
  <w:num w:numId="11">
    <w:abstractNumId w:val="15"/>
  </w:num>
  <w:num w:numId="12">
    <w:abstractNumId w:val="36"/>
  </w:num>
  <w:num w:numId="13">
    <w:abstractNumId w:val="33"/>
  </w:num>
  <w:num w:numId="14">
    <w:abstractNumId w:val="27"/>
  </w:num>
  <w:num w:numId="15">
    <w:abstractNumId w:val="26"/>
  </w:num>
  <w:num w:numId="16">
    <w:abstractNumId w:val="12"/>
  </w:num>
  <w:num w:numId="17">
    <w:abstractNumId w:val="32"/>
  </w:num>
  <w:num w:numId="18">
    <w:abstractNumId w:val="11"/>
  </w:num>
  <w:num w:numId="19">
    <w:abstractNumId w:val="38"/>
  </w:num>
  <w:num w:numId="20">
    <w:abstractNumId w:val="14"/>
  </w:num>
  <w:num w:numId="21">
    <w:abstractNumId w:val="21"/>
  </w:num>
  <w:num w:numId="22">
    <w:abstractNumId w:val="25"/>
  </w:num>
  <w:num w:numId="23">
    <w:abstractNumId w:val="18"/>
  </w:num>
  <w:num w:numId="24">
    <w:abstractNumId w:val="19"/>
  </w:num>
  <w:num w:numId="25">
    <w:abstractNumId w:val="31"/>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24"/>
  </w:num>
  <w:num w:numId="44">
    <w:abstractNumId w:val="34"/>
  </w:num>
  <w:num w:numId="45">
    <w:abstractNumId w:val="37"/>
  </w:num>
  <w:num w:numId="46">
    <w:abstractNumId w:val="23"/>
  </w:num>
  <w:num w:numId="47">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063"/>
    <w:rsid w:val="00001937"/>
    <w:rsid w:val="000055E6"/>
    <w:rsid w:val="00016243"/>
    <w:rsid w:val="000248BB"/>
    <w:rsid w:val="00026494"/>
    <w:rsid w:val="000348C8"/>
    <w:rsid w:val="00036561"/>
    <w:rsid w:val="00040A42"/>
    <w:rsid w:val="00060036"/>
    <w:rsid w:val="0006620C"/>
    <w:rsid w:val="00071E21"/>
    <w:rsid w:val="0008251D"/>
    <w:rsid w:val="00084772"/>
    <w:rsid w:val="000B47C7"/>
    <w:rsid w:val="000C0909"/>
    <w:rsid w:val="000C55C0"/>
    <w:rsid w:val="000E3BA6"/>
    <w:rsid w:val="000E7E62"/>
    <w:rsid w:val="000F7F4A"/>
    <w:rsid w:val="00103C3F"/>
    <w:rsid w:val="001071A1"/>
    <w:rsid w:val="001259D2"/>
    <w:rsid w:val="001350EB"/>
    <w:rsid w:val="00137FDB"/>
    <w:rsid w:val="00154D34"/>
    <w:rsid w:val="00167E85"/>
    <w:rsid w:val="001775EE"/>
    <w:rsid w:val="001B2975"/>
    <w:rsid w:val="001C2D61"/>
    <w:rsid w:val="001D088B"/>
    <w:rsid w:val="001D6C89"/>
    <w:rsid w:val="001D7ED6"/>
    <w:rsid w:val="001E4EC1"/>
    <w:rsid w:val="001F331F"/>
    <w:rsid w:val="001F3A6C"/>
    <w:rsid w:val="001F71C3"/>
    <w:rsid w:val="002070F4"/>
    <w:rsid w:val="00215F52"/>
    <w:rsid w:val="00217966"/>
    <w:rsid w:val="00217C58"/>
    <w:rsid w:val="002204B6"/>
    <w:rsid w:val="00224B37"/>
    <w:rsid w:val="002274C1"/>
    <w:rsid w:val="002376D1"/>
    <w:rsid w:val="0025007B"/>
    <w:rsid w:val="00255881"/>
    <w:rsid w:val="00255A01"/>
    <w:rsid w:val="00256D42"/>
    <w:rsid w:val="00260F9D"/>
    <w:rsid w:val="002645EF"/>
    <w:rsid w:val="00281582"/>
    <w:rsid w:val="00282B08"/>
    <w:rsid w:val="00286CD1"/>
    <w:rsid w:val="00286FFC"/>
    <w:rsid w:val="002B4181"/>
    <w:rsid w:val="002C128D"/>
    <w:rsid w:val="002C7BD6"/>
    <w:rsid w:val="002D4D26"/>
    <w:rsid w:val="002E300E"/>
    <w:rsid w:val="002E7341"/>
    <w:rsid w:val="002F6DF5"/>
    <w:rsid w:val="002F7E16"/>
    <w:rsid w:val="003051E0"/>
    <w:rsid w:val="00317C63"/>
    <w:rsid w:val="00321AEE"/>
    <w:rsid w:val="00334D9C"/>
    <w:rsid w:val="00336A83"/>
    <w:rsid w:val="0036502E"/>
    <w:rsid w:val="00366261"/>
    <w:rsid w:val="00391C64"/>
    <w:rsid w:val="003A7179"/>
    <w:rsid w:val="003B35FB"/>
    <w:rsid w:val="003B3AF6"/>
    <w:rsid w:val="003B6974"/>
    <w:rsid w:val="003C4DB9"/>
    <w:rsid w:val="003C557D"/>
    <w:rsid w:val="003C6502"/>
    <w:rsid w:val="003E1BA6"/>
    <w:rsid w:val="003F0C05"/>
    <w:rsid w:val="003F4581"/>
    <w:rsid w:val="00402305"/>
    <w:rsid w:val="00420867"/>
    <w:rsid w:val="00423377"/>
    <w:rsid w:val="00423E0D"/>
    <w:rsid w:val="0045489A"/>
    <w:rsid w:val="00462DDB"/>
    <w:rsid w:val="00464469"/>
    <w:rsid w:val="00467B12"/>
    <w:rsid w:val="00481D18"/>
    <w:rsid w:val="0048678F"/>
    <w:rsid w:val="004933A7"/>
    <w:rsid w:val="00493DCB"/>
    <w:rsid w:val="004A3F1A"/>
    <w:rsid w:val="004B08FC"/>
    <w:rsid w:val="004B0E2E"/>
    <w:rsid w:val="004B2165"/>
    <w:rsid w:val="004B4C57"/>
    <w:rsid w:val="004C751F"/>
    <w:rsid w:val="004E6E67"/>
    <w:rsid w:val="004F1B32"/>
    <w:rsid w:val="004F3591"/>
    <w:rsid w:val="00504BF2"/>
    <w:rsid w:val="00506774"/>
    <w:rsid w:val="0053377C"/>
    <w:rsid w:val="00541351"/>
    <w:rsid w:val="00552907"/>
    <w:rsid w:val="00555EC5"/>
    <w:rsid w:val="00556151"/>
    <w:rsid w:val="00557015"/>
    <w:rsid w:val="00563B99"/>
    <w:rsid w:val="00565593"/>
    <w:rsid w:val="00574967"/>
    <w:rsid w:val="005833D7"/>
    <w:rsid w:val="00594CA4"/>
    <w:rsid w:val="005A285E"/>
    <w:rsid w:val="005A527F"/>
    <w:rsid w:val="005A78FB"/>
    <w:rsid w:val="005B022A"/>
    <w:rsid w:val="005B6CE6"/>
    <w:rsid w:val="005C0BD2"/>
    <w:rsid w:val="005C22AE"/>
    <w:rsid w:val="005C29E1"/>
    <w:rsid w:val="005C754A"/>
    <w:rsid w:val="005E3BF3"/>
    <w:rsid w:val="005F146E"/>
    <w:rsid w:val="005F3E87"/>
    <w:rsid w:val="005F64ED"/>
    <w:rsid w:val="0060114B"/>
    <w:rsid w:val="006026F0"/>
    <w:rsid w:val="00604105"/>
    <w:rsid w:val="00611B3F"/>
    <w:rsid w:val="00614BB6"/>
    <w:rsid w:val="006167C5"/>
    <w:rsid w:val="00623830"/>
    <w:rsid w:val="0065056D"/>
    <w:rsid w:val="006511DF"/>
    <w:rsid w:val="00671444"/>
    <w:rsid w:val="006757CD"/>
    <w:rsid w:val="00676B5E"/>
    <w:rsid w:val="00696B17"/>
    <w:rsid w:val="006A614F"/>
    <w:rsid w:val="006B6A3C"/>
    <w:rsid w:val="006B7DDC"/>
    <w:rsid w:val="006C6063"/>
    <w:rsid w:val="006D65D9"/>
    <w:rsid w:val="006E3698"/>
    <w:rsid w:val="006E5A32"/>
    <w:rsid w:val="006E7EC3"/>
    <w:rsid w:val="006F2FFC"/>
    <w:rsid w:val="007028F4"/>
    <w:rsid w:val="00716D1A"/>
    <w:rsid w:val="007260F5"/>
    <w:rsid w:val="00735BDA"/>
    <w:rsid w:val="007363DE"/>
    <w:rsid w:val="0075571D"/>
    <w:rsid w:val="00761EA6"/>
    <w:rsid w:val="007706C2"/>
    <w:rsid w:val="00775FD2"/>
    <w:rsid w:val="00782AE6"/>
    <w:rsid w:val="007941D3"/>
    <w:rsid w:val="00795052"/>
    <w:rsid w:val="007A2830"/>
    <w:rsid w:val="007B217B"/>
    <w:rsid w:val="007C377B"/>
    <w:rsid w:val="007D5CFC"/>
    <w:rsid w:val="007D7ADC"/>
    <w:rsid w:val="007E242F"/>
    <w:rsid w:val="007E29D3"/>
    <w:rsid w:val="007E2E47"/>
    <w:rsid w:val="007F31F9"/>
    <w:rsid w:val="007F5130"/>
    <w:rsid w:val="007F658C"/>
    <w:rsid w:val="0081007B"/>
    <w:rsid w:val="008100CF"/>
    <w:rsid w:val="0081733C"/>
    <w:rsid w:val="00833056"/>
    <w:rsid w:val="00841683"/>
    <w:rsid w:val="00843D92"/>
    <w:rsid w:val="00851977"/>
    <w:rsid w:val="008732B6"/>
    <w:rsid w:val="00873F6D"/>
    <w:rsid w:val="00883BDB"/>
    <w:rsid w:val="00896D08"/>
    <w:rsid w:val="00897221"/>
    <w:rsid w:val="008A4663"/>
    <w:rsid w:val="008A468D"/>
    <w:rsid w:val="008A5771"/>
    <w:rsid w:val="008C7C64"/>
    <w:rsid w:val="008D4F37"/>
    <w:rsid w:val="008D792B"/>
    <w:rsid w:val="008E228A"/>
    <w:rsid w:val="008E2C01"/>
    <w:rsid w:val="008F0518"/>
    <w:rsid w:val="008F1116"/>
    <w:rsid w:val="008F2957"/>
    <w:rsid w:val="008F7CE5"/>
    <w:rsid w:val="009002E6"/>
    <w:rsid w:val="00900EEE"/>
    <w:rsid w:val="00910D1F"/>
    <w:rsid w:val="00912357"/>
    <w:rsid w:val="009156FA"/>
    <w:rsid w:val="00922569"/>
    <w:rsid w:val="0095100A"/>
    <w:rsid w:val="00956E7B"/>
    <w:rsid w:val="009629BA"/>
    <w:rsid w:val="009710E8"/>
    <w:rsid w:val="00976C83"/>
    <w:rsid w:val="00983BB9"/>
    <w:rsid w:val="00983DE5"/>
    <w:rsid w:val="00984E0D"/>
    <w:rsid w:val="009A0392"/>
    <w:rsid w:val="009A36CE"/>
    <w:rsid w:val="009A6D60"/>
    <w:rsid w:val="009C602B"/>
    <w:rsid w:val="009E44A8"/>
    <w:rsid w:val="009E7FEA"/>
    <w:rsid w:val="009F7BB8"/>
    <w:rsid w:val="00A06EE5"/>
    <w:rsid w:val="00A222F9"/>
    <w:rsid w:val="00A313ED"/>
    <w:rsid w:val="00A35424"/>
    <w:rsid w:val="00A365A3"/>
    <w:rsid w:val="00A42FD9"/>
    <w:rsid w:val="00A44991"/>
    <w:rsid w:val="00A541A0"/>
    <w:rsid w:val="00A54777"/>
    <w:rsid w:val="00A711A6"/>
    <w:rsid w:val="00A71F9E"/>
    <w:rsid w:val="00A901CE"/>
    <w:rsid w:val="00A9622F"/>
    <w:rsid w:val="00AA30FC"/>
    <w:rsid w:val="00AB309E"/>
    <w:rsid w:val="00AB6F39"/>
    <w:rsid w:val="00AC441A"/>
    <w:rsid w:val="00AC538C"/>
    <w:rsid w:val="00AD6821"/>
    <w:rsid w:val="00AE02E5"/>
    <w:rsid w:val="00AF365F"/>
    <w:rsid w:val="00AF55DD"/>
    <w:rsid w:val="00B0239A"/>
    <w:rsid w:val="00B068DF"/>
    <w:rsid w:val="00B11A0E"/>
    <w:rsid w:val="00B134EB"/>
    <w:rsid w:val="00B255F2"/>
    <w:rsid w:val="00B26E3B"/>
    <w:rsid w:val="00B373EA"/>
    <w:rsid w:val="00B45D0F"/>
    <w:rsid w:val="00B66622"/>
    <w:rsid w:val="00B70312"/>
    <w:rsid w:val="00BA3647"/>
    <w:rsid w:val="00BB50E0"/>
    <w:rsid w:val="00BB573A"/>
    <w:rsid w:val="00BB6FDC"/>
    <w:rsid w:val="00BC4706"/>
    <w:rsid w:val="00BC68AD"/>
    <w:rsid w:val="00BC75E6"/>
    <w:rsid w:val="00BD1B03"/>
    <w:rsid w:val="00BD6EB7"/>
    <w:rsid w:val="00C25CF0"/>
    <w:rsid w:val="00C41D2B"/>
    <w:rsid w:val="00C5429A"/>
    <w:rsid w:val="00C54F99"/>
    <w:rsid w:val="00C622EE"/>
    <w:rsid w:val="00C646C4"/>
    <w:rsid w:val="00C64A76"/>
    <w:rsid w:val="00C654FC"/>
    <w:rsid w:val="00C740A7"/>
    <w:rsid w:val="00C75586"/>
    <w:rsid w:val="00C76212"/>
    <w:rsid w:val="00C76287"/>
    <w:rsid w:val="00C903D0"/>
    <w:rsid w:val="00C909D0"/>
    <w:rsid w:val="00C97CC5"/>
    <w:rsid w:val="00CA181D"/>
    <w:rsid w:val="00CC4CBF"/>
    <w:rsid w:val="00CE49BC"/>
    <w:rsid w:val="00CF6489"/>
    <w:rsid w:val="00D008F0"/>
    <w:rsid w:val="00D031DF"/>
    <w:rsid w:val="00D1273E"/>
    <w:rsid w:val="00D12DE8"/>
    <w:rsid w:val="00D15564"/>
    <w:rsid w:val="00D25CFE"/>
    <w:rsid w:val="00D270B1"/>
    <w:rsid w:val="00D6561F"/>
    <w:rsid w:val="00D85B58"/>
    <w:rsid w:val="00DA3742"/>
    <w:rsid w:val="00DB0FF7"/>
    <w:rsid w:val="00DB15BC"/>
    <w:rsid w:val="00DB32A3"/>
    <w:rsid w:val="00DB35CD"/>
    <w:rsid w:val="00DB7B86"/>
    <w:rsid w:val="00DC2F6E"/>
    <w:rsid w:val="00DD0319"/>
    <w:rsid w:val="00DE3EC0"/>
    <w:rsid w:val="00DE7DA0"/>
    <w:rsid w:val="00DF5F2D"/>
    <w:rsid w:val="00DF7F84"/>
    <w:rsid w:val="00E00C44"/>
    <w:rsid w:val="00E019A9"/>
    <w:rsid w:val="00E22C17"/>
    <w:rsid w:val="00E2476F"/>
    <w:rsid w:val="00E24FAA"/>
    <w:rsid w:val="00E26D1C"/>
    <w:rsid w:val="00E313C8"/>
    <w:rsid w:val="00E31F08"/>
    <w:rsid w:val="00E36FF0"/>
    <w:rsid w:val="00E45AA0"/>
    <w:rsid w:val="00E50CFD"/>
    <w:rsid w:val="00E5348D"/>
    <w:rsid w:val="00E55589"/>
    <w:rsid w:val="00E55A6F"/>
    <w:rsid w:val="00E56865"/>
    <w:rsid w:val="00E57D0F"/>
    <w:rsid w:val="00E60A72"/>
    <w:rsid w:val="00E64805"/>
    <w:rsid w:val="00E6690B"/>
    <w:rsid w:val="00E746A7"/>
    <w:rsid w:val="00E8466E"/>
    <w:rsid w:val="00E94975"/>
    <w:rsid w:val="00EA14B8"/>
    <w:rsid w:val="00EA78F0"/>
    <w:rsid w:val="00EC0B0E"/>
    <w:rsid w:val="00EC0BD4"/>
    <w:rsid w:val="00ED1572"/>
    <w:rsid w:val="00EE2983"/>
    <w:rsid w:val="00EE32FF"/>
    <w:rsid w:val="00EF0A4C"/>
    <w:rsid w:val="00EF6F75"/>
    <w:rsid w:val="00F04982"/>
    <w:rsid w:val="00F173D2"/>
    <w:rsid w:val="00F370B4"/>
    <w:rsid w:val="00F4230B"/>
    <w:rsid w:val="00F57BA4"/>
    <w:rsid w:val="00F57E6E"/>
    <w:rsid w:val="00F63C78"/>
    <w:rsid w:val="00F65F0D"/>
    <w:rsid w:val="00F67778"/>
    <w:rsid w:val="00F737B3"/>
    <w:rsid w:val="00F76487"/>
    <w:rsid w:val="00F776AC"/>
    <w:rsid w:val="00F824FB"/>
    <w:rsid w:val="00F92C64"/>
    <w:rsid w:val="00F94630"/>
    <w:rsid w:val="00F94651"/>
    <w:rsid w:val="00F9732A"/>
    <w:rsid w:val="00FA3849"/>
    <w:rsid w:val="00FB48EC"/>
    <w:rsid w:val="00FD3529"/>
    <w:rsid w:val="00FD54AD"/>
    <w:rsid w:val="00FE2E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86AB46"/>
  <w15:docId w15:val="{7CDFD965-DB09-4570-AAC4-184A5028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93"/>
    <w:pPr>
      <w:spacing w:after="0" w:line="360" w:lineRule="auto"/>
      <w:jc w:val="both"/>
    </w:pPr>
    <w:rPr>
      <w:rFonts w:ascii="Arial Narrow" w:hAnsi="Arial Narrow" w:cstheme="minorHAnsi"/>
      <w:sz w:val="24"/>
      <w:lang w:val="en-GB"/>
    </w:rPr>
  </w:style>
  <w:style w:type="paragraph" w:styleId="Heading1">
    <w:name w:val="heading 1"/>
    <w:basedOn w:val="Normal"/>
    <w:next w:val="Normal"/>
    <w:link w:val="Heading1Char"/>
    <w:uiPriority w:val="9"/>
    <w:qFormat/>
    <w:rsid w:val="00F67778"/>
    <w:pPr>
      <w:pageBreakBefore/>
      <w:numPr>
        <w:numId w:val="1"/>
      </w:numPr>
      <w:spacing w:after="840"/>
      <w:jc w:val="left"/>
      <w:outlineLvl w:val="0"/>
    </w:pPr>
    <w:rPr>
      <w:rFonts w:asciiTheme="majorHAnsi" w:eastAsiaTheme="majorEastAsia" w:hAnsiTheme="majorHAnsi" w:cstheme="majorBidi"/>
      <w:b/>
      <w:bCs/>
      <w:caps/>
      <w:sz w:val="28"/>
      <w:szCs w:val="28"/>
    </w:rPr>
  </w:style>
  <w:style w:type="paragraph" w:styleId="Heading2">
    <w:name w:val="heading 2"/>
    <w:basedOn w:val="Normal"/>
    <w:next w:val="Normal"/>
    <w:link w:val="Heading2Char"/>
    <w:uiPriority w:val="9"/>
    <w:unhideWhenUsed/>
    <w:qFormat/>
    <w:rsid w:val="00F67778"/>
    <w:pPr>
      <w:keepNext/>
      <w:keepLines/>
      <w:numPr>
        <w:ilvl w:val="1"/>
        <w:numId w:val="1"/>
      </w:numPr>
      <w:spacing w:before="480" w:after="480"/>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unhideWhenUsed/>
    <w:qFormat/>
    <w:rsid w:val="00F67778"/>
    <w:pPr>
      <w:keepNext/>
      <w:keepLines/>
      <w:numPr>
        <w:ilvl w:val="2"/>
        <w:numId w:val="1"/>
      </w:numPr>
      <w:spacing w:before="480" w:after="48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rsid w:val="00D008F0"/>
    <w:pPr>
      <w:pageBreakBefore/>
      <w:spacing w:after="840"/>
      <w:jc w:val="left"/>
      <w:outlineLvl w:val="3"/>
    </w:pPr>
    <w:rPr>
      <w:rFonts w:asciiTheme="majorHAnsi" w:eastAsiaTheme="majorEastAsia" w:hAnsiTheme="majorHAnsi" w:cstheme="majorBidi"/>
      <w:b/>
      <w:bCs/>
      <w:iCs/>
      <w:caps/>
      <w:sz w:val="28"/>
    </w:rPr>
  </w:style>
  <w:style w:type="paragraph" w:styleId="Heading5">
    <w:name w:val="heading 5"/>
    <w:basedOn w:val="Normal"/>
    <w:next w:val="Normal"/>
    <w:link w:val="Heading5Char"/>
    <w:uiPriority w:val="9"/>
    <w:unhideWhenUsed/>
    <w:qFormat/>
    <w:rsid w:val="00F67778"/>
    <w:pPr>
      <w:keepNext/>
      <w:keepLines/>
      <w:numPr>
        <w:ilvl w:val="4"/>
        <w:numId w:val="1"/>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305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3305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3305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305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778"/>
    <w:rPr>
      <w:rFonts w:asciiTheme="majorHAnsi" w:eastAsiaTheme="majorEastAsia" w:hAnsiTheme="majorHAnsi" w:cstheme="majorBidi"/>
      <w:b/>
      <w:bCs/>
      <w:caps/>
      <w:sz w:val="28"/>
      <w:szCs w:val="28"/>
    </w:rPr>
  </w:style>
  <w:style w:type="character" w:customStyle="1" w:styleId="Heading2Char">
    <w:name w:val="Heading 2 Char"/>
    <w:basedOn w:val="DefaultParagraphFont"/>
    <w:link w:val="Heading2"/>
    <w:uiPriority w:val="9"/>
    <w:rsid w:val="00F67778"/>
    <w:rPr>
      <w:rFonts w:asciiTheme="majorHAnsi" w:eastAsiaTheme="majorEastAsia" w:hAnsiTheme="majorHAnsi" w:cstheme="majorBidi"/>
      <w:b/>
      <w:bCs/>
      <w:sz w:val="24"/>
      <w:szCs w:val="26"/>
    </w:rPr>
  </w:style>
  <w:style w:type="paragraph" w:styleId="Title">
    <w:name w:val="Title"/>
    <w:basedOn w:val="Normal"/>
    <w:next w:val="Normal"/>
    <w:link w:val="TitleChar"/>
    <w:uiPriority w:val="10"/>
    <w:qFormat/>
    <w:rsid w:val="006D65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65D9"/>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67778"/>
    <w:rPr>
      <w:rFonts w:asciiTheme="majorHAnsi" w:eastAsiaTheme="majorEastAsia" w:hAnsiTheme="majorHAnsi" w:cstheme="majorBidi"/>
      <w:b/>
      <w:bCs/>
      <w:sz w:val="24"/>
    </w:rPr>
  </w:style>
  <w:style w:type="paragraph" w:customStyle="1" w:styleId="Tekijntiedot">
    <w:name w:val="Tekijän tiedot"/>
    <w:qFormat/>
    <w:rsid w:val="00F67778"/>
    <w:pPr>
      <w:spacing w:after="0" w:line="240" w:lineRule="auto"/>
      <w:ind w:left="5103"/>
    </w:pPr>
    <w:rPr>
      <w:rFonts w:asciiTheme="majorHAnsi" w:eastAsiaTheme="majorEastAsia" w:hAnsiTheme="majorHAnsi" w:cstheme="majorBidi"/>
      <w:bCs/>
      <w:sz w:val="24"/>
    </w:rPr>
  </w:style>
  <w:style w:type="paragraph" w:customStyle="1" w:styleId="Raportinnimi">
    <w:name w:val="Raportin nimi"/>
    <w:next w:val="Normal"/>
    <w:qFormat/>
    <w:rsid w:val="00F67778"/>
    <w:pPr>
      <w:spacing w:after="0" w:line="360" w:lineRule="auto"/>
    </w:pPr>
    <w:rPr>
      <w:rFonts w:asciiTheme="majorHAnsi" w:eastAsiaTheme="majorEastAsia" w:hAnsiTheme="majorHAnsi" w:cstheme="majorBidi"/>
      <w:b/>
      <w:bCs/>
      <w:sz w:val="28"/>
    </w:rPr>
  </w:style>
  <w:style w:type="paragraph" w:customStyle="1" w:styleId="Tiivistelmnteksti">
    <w:name w:val="Tiivistelmän teksti"/>
    <w:qFormat/>
    <w:rsid w:val="005B022A"/>
    <w:pPr>
      <w:spacing w:after="0" w:line="240" w:lineRule="auto"/>
      <w:jc w:val="both"/>
    </w:pPr>
    <w:rPr>
      <w:rFonts w:asciiTheme="majorHAnsi" w:eastAsiaTheme="majorEastAsia" w:hAnsiTheme="majorHAnsi" w:cstheme="majorBidi"/>
      <w:bCs/>
      <w:sz w:val="24"/>
    </w:rPr>
  </w:style>
  <w:style w:type="paragraph" w:customStyle="1" w:styleId="Tiivistelmnotsikko">
    <w:name w:val="Tiivistelmän otsikko"/>
    <w:next w:val="Tiivistelmnteksti"/>
    <w:qFormat/>
    <w:rsid w:val="00F67778"/>
    <w:pPr>
      <w:spacing w:after="480" w:line="240" w:lineRule="auto"/>
    </w:pPr>
    <w:rPr>
      <w:rFonts w:asciiTheme="majorHAnsi" w:eastAsiaTheme="majorEastAsia" w:hAnsiTheme="majorHAnsi" w:cstheme="majorBidi"/>
      <w:b/>
      <w:bCs/>
      <w:caps/>
      <w:sz w:val="24"/>
    </w:rPr>
  </w:style>
  <w:style w:type="paragraph" w:customStyle="1" w:styleId="Suoralainaus">
    <w:name w:val="Suora lainaus"/>
    <w:next w:val="Normal"/>
    <w:autoRedefine/>
    <w:qFormat/>
    <w:rsid w:val="00103C3F"/>
    <w:pPr>
      <w:spacing w:after="0" w:line="240" w:lineRule="auto"/>
      <w:ind w:left="567"/>
    </w:pPr>
    <w:rPr>
      <w:rFonts w:asciiTheme="majorHAnsi" w:eastAsiaTheme="majorEastAsia" w:hAnsiTheme="majorHAnsi" w:cstheme="majorHAnsi"/>
      <w:bCs/>
      <w:i/>
      <w:sz w:val="24"/>
    </w:rPr>
  </w:style>
  <w:style w:type="character" w:customStyle="1" w:styleId="Heading4Char">
    <w:name w:val="Heading 4 Char"/>
    <w:basedOn w:val="DefaultParagraphFont"/>
    <w:link w:val="Heading4"/>
    <w:uiPriority w:val="9"/>
    <w:rsid w:val="00E57D0F"/>
    <w:rPr>
      <w:rFonts w:asciiTheme="majorHAnsi" w:eastAsiaTheme="majorEastAsia" w:hAnsiTheme="majorHAnsi" w:cstheme="majorBidi"/>
      <w:b/>
      <w:bCs/>
      <w:iCs/>
      <w:caps/>
      <w:sz w:val="28"/>
    </w:rPr>
  </w:style>
  <w:style w:type="character" w:customStyle="1" w:styleId="Heading5Char">
    <w:name w:val="Heading 5 Char"/>
    <w:basedOn w:val="DefaultParagraphFont"/>
    <w:link w:val="Heading5"/>
    <w:uiPriority w:val="9"/>
    <w:rsid w:val="00F6777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semiHidden/>
    <w:rsid w:val="0083305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3305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330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33056"/>
    <w:rPr>
      <w:rFonts w:asciiTheme="majorHAnsi" w:eastAsiaTheme="majorEastAsia" w:hAnsiTheme="majorHAnsi" w:cstheme="majorBidi"/>
      <w:i/>
      <w:iCs/>
      <w:color w:val="404040" w:themeColor="text1" w:themeTint="BF"/>
      <w:sz w:val="20"/>
      <w:szCs w:val="20"/>
    </w:rPr>
  </w:style>
  <w:style w:type="paragraph" w:customStyle="1" w:styleId="Heading1ilmannumerointia">
    <w:name w:val="Heading 1 ilman numerointia"/>
    <w:basedOn w:val="Heading1"/>
    <w:next w:val="Normal"/>
    <w:qFormat/>
    <w:rsid w:val="00F67778"/>
    <w:pPr>
      <w:numPr>
        <w:numId w:val="0"/>
      </w:numPr>
    </w:pPr>
  </w:style>
  <w:style w:type="paragraph" w:styleId="NoSpacing">
    <w:name w:val="No Spacing"/>
    <w:uiPriority w:val="1"/>
    <w:qFormat/>
    <w:rsid w:val="00F67778"/>
    <w:pPr>
      <w:spacing w:after="0" w:line="240" w:lineRule="auto"/>
      <w:jc w:val="both"/>
    </w:pPr>
  </w:style>
  <w:style w:type="paragraph" w:styleId="Footer">
    <w:name w:val="footer"/>
    <w:basedOn w:val="Normal"/>
    <w:link w:val="FooterChar"/>
    <w:uiPriority w:val="99"/>
    <w:unhideWhenUsed/>
    <w:rsid w:val="008F0518"/>
    <w:pPr>
      <w:tabs>
        <w:tab w:val="center" w:pos="4680"/>
        <w:tab w:val="right" w:pos="9360"/>
      </w:tabs>
      <w:spacing w:line="240" w:lineRule="auto"/>
      <w:jc w:val="left"/>
    </w:pPr>
    <w:rPr>
      <w:sz w:val="21"/>
      <w:lang w:eastAsia="ja-JP"/>
    </w:rPr>
  </w:style>
  <w:style w:type="paragraph" w:styleId="TOC1">
    <w:name w:val="toc 1"/>
    <w:basedOn w:val="Normal"/>
    <w:next w:val="Normal"/>
    <w:autoRedefine/>
    <w:uiPriority w:val="39"/>
    <w:unhideWhenUsed/>
    <w:rsid w:val="00A541A0"/>
    <w:pPr>
      <w:tabs>
        <w:tab w:val="right" w:leader="dot" w:pos="8495"/>
      </w:tabs>
      <w:ind w:left="454" w:right="284" w:hanging="454"/>
    </w:pPr>
    <w:rPr>
      <w:caps/>
    </w:rPr>
  </w:style>
  <w:style w:type="paragraph" w:styleId="TOC2">
    <w:name w:val="toc 2"/>
    <w:basedOn w:val="Normal"/>
    <w:next w:val="Normal"/>
    <w:autoRedefine/>
    <w:uiPriority w:val="39"/>
    <w:unhideWhenUsed/>
    <w:rsid w:val="00A541A0"/>
    <w:pPr>
      <w:ind w:left="1078" w:right="284" w:hanging="624"/>
    </w:pPr>
  </w:style>
  <w:style w:type="paragraph" w:styleId="TOC3">
    <w:name w:val="toc 3"/>
    <w:basedOn w:val="Normal"/>
    <w:next w:val="Normal"/>
    <w:autoRedefine/>
    <w:uiPriority w:val="39"/>
    <w:unhideWhenUsed/>
    <w:rsid w:val="00A541A0"/>
    <w:pPr>
      <w:ind w:left="1871" w:right="284" w:hanging="794"/>
    </w:pPr>
  </w:style>
  <w:style w:type="character" w:customStyle="1" w:styleId="FooterChar">
    <w:name w:val="Footer Char"/>
    <w:basedOn w:val="DefaultParagraphFont"/>
    <w:link w:val="Footer"/>
    <w:uiPriority w:val="99"/>
    <w:rsid w:val="008F0518"/>
    <w:rPr>
      <w:sz w:val="21"/>
      <w:lang w:eastAsia="ja-JP"/>
    </w:rPr>
  </w:style>
  <w:style w:type="paragraph" w:styleId="Header">
    <w:name w:val="header"/>
    <w:basedOn w:val="Normal"/>
    <w:link w:val="HeaderChar"/>
    <w:uiPriority w:val="99"/>
    <w:unhideWhenUsed/>
    <w:rsid w:val="0048678F"/>
    <w:pPr>
      <w:tabs>
        <w:tab w:val="center" w:pos="4703"/>
        <w:tab w:val="right" w:pos="9406"/>
      </w:tabs>
      <w:spacing w:line="240" w:lineRule="auto"/>
    </w:pPr>
  </w:style>
  <w:style w:type="character" w:customStyle="1" w:styleId="HeaderChar">
    <w:name w:val="Header Char"/>
    <w:basedOn w:val="DefaultParagraphFont"/>
    <w:link w:val="Header"/>
    <w:uiPriority w:val="99"/>
    <w:rsid w:val="0048678F"/>
  </w:style>
  <w:style w:type="table" w:styleId="TableGrid">
    <w:name w:val="Table Grid"/>
    <w:basedOn w:val="TableNormal"/>
    <w:uiPriority w:val="39"/>
    <w:rsid w:val="00AB3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20867"/>
    <w:pPr>
      <w:spacing w:after="480" w:line="240" w:lineRule="auto"/>
    </w:pPr>
    <w:rPr>
      <w:bCs/>
      <w:i/>
      <w:color w:val="000000" w:themeColor="text1"/>
      <w:szCs w:val="18"/>
    </w:rPr>
  </w:style>
  <w:style w:type="paragraph" w:styleId="BalloonText">
    <w:name w:val="Balloon Text"/>
    <w:basedOn w:val="Normal"/>
    <w:link w:val="BalloonTextChar"/>
    <w:uiPriority w:val="99"/>
    <w:semiHidden/>
    <w:unhideWhenUsed/>
    <w:rsid w:val="00AB30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09E"/>
    <w:rPr>
      <w:rFonts w:ascii="Tahoma" w:hAnsi="Tahoma" w:cs="Tahoma"/>
      <w:sz w:val="16"/>
      <w:szCs w:val="16"/>
    </w:rPr>
  </w:style>
  <w:style w:type="character" w:styleId="Hyperlink">
    <w:name w:val="Hyperlink"/>
    <w:basedOn w:val="DefaultParagraphFont"/>
    <w:uiPriority w:val="99"/>
    <w:unhideWhenUsed/>
    <w:rsid w:val="00976C83"/>
    <w:rPr>
      <w:color w:val="0000FF" w:themeColor="hyperlink"/>
      <w:u w:val="single"/>
    </w:rPr>
  </w:style>
  <w:style w:type="paragraph" w:styleId="ListParagraph">
    <w:name w:val="List Paragraph"/>
    <w:basedOn w:val="Normal"/>
    <w:uiPriority w:val="34"/>
    <w:qFormat/>
    <w:rsid w:val="00EF0A4C"/>
    <w:pPr>
      <w:ind w:left="720"/>
      <w:contextualSpacing/>
    </w:pPr>
  </w:style>
  <w:style w:type="character" w:styleId="FollowedHyperlink">
    <w:name w:val="FollowedHyperlink"/>
    <w:basedOn w:val="DefaultParagraphFont"/>
    <w:uiPriority w:val="99"/>
    <w:semiHidden/>
    <w:unhideWhenUsed/>
    <w:rsid w:val="00154D34"/>
    <w:rPr>
      <w:color w:val="800080" w:themeColor="followedHyperlink"/>
      <w:u w:val="single"/>
    </w:rPr>
  </w:style>
  <w:style w:type="paragraph" w:styleId="TOC4">
    <w:name w:val="toc 4"/>
    <w:basedOn w:val="Normal"/>
    <w:next w:val="Normal"/>
    <w:autoRedefine/>
    <w:uiPriority w:val="39"/>
    <w:unhideWhenUsed/>
    <w:rsid w:val="00C64A76"/>
    <w:pPr>
      <w:spacing w:after="100"/>
      <w:ind w:left="660"/>
    </w:pPr>
  </w:style>
  <w:style w:type="table" w:styleId="LightShading-Accent3">
    <w:name w:val="Light Shading Accent 3"/>
    <w:basedOn w:val="TableNormal"/>
    <w:uiPriority w:val="60"/>
    <w:rsid w:val="001C2D61"/>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Shading2-Accent6">
    <w:name w:val="Medium Shading 2 Accent 6"/>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8A468D"/>
    <w:pPr>
      <w:spacing w:before="100" w:beforeAutospacing="1" w:after="100" w:afterAutospacing="1" w:line="240" w:lineRule="auto"/>
      <w:jc w:val="left"/>
    </w:pPr>
    <w:rPr>
      <w:rFonts w:ascii="Times New Roman" w:eastAsia="Times New Roman" w:hAnsi="Times New Roman" w:cs="Times New Roman"/>
      <w:szCs w:val="24"/>
    </w:rPr>
  </w:style>
  <w:style w:type="paragraph" w:customStyle="1" w:styleId="Default">
    <w:name w:val="Default"/>
    <w:rsid w:val="006026F0"/>
    <w:pPr>
      <w:autoSpaceDE w:val="0"/>
      <w:autoSpaceDN w:val="0"/>
      <w:adjustRightInd w:val="0"/>
      <w:spacing w:after="0" w:line="240" w:lineRule="auto"/>
    </w:pPr>
    <w:rPr>
      <w:rFonts w:ascii="Arial" w:hAnsi="Arial" w:cs="Arial"/>
      <w:color w:val="000000"/>
      <w:sz w:val="24"/>
      <w:szCs w:val="24"/>
      <w:lang w:val="fi-FI"/>
    </w:rPr>
  </w:style>
  <w:style w:type="paragraph" w:styleId="TOCHeading">
    <w:name w:val="TOC Heading"/>
    <w:basedOn w:val="Heading1"/>
    <w:next w:val="Normal"/>
    <w:uiPriority w:val="39"/>
    <w:semiHidden/>
    <w:unhideWhenUsed/>
    <w:qFormat/>
    <w:rsid w:val="008100CF"/>
    <w:pPr>
      <w:keepNext/>
      <w:keepLines/>
      <w:pageBreakBefore w:val="0"/>
      <w:numPr>
        <w:numId w:val="0"/>
      </w:numPr>
      <w:spacing w:before="480" w:after="0" w:line="276" w:lineRule="auto"/>
      <w:outlineLvl w:val="9"/>
    </w:pPr>
    <w:rPr>
      <w:caps w:val="0"/>
      <w:color w:val="365F91" w:themeColor="accent1" w:themeShade="BF"/>
      <w:lang w:val="fi-FI" w:eastAsia="fi-FI"/>
    </w:rPr>
  </w:style>
  <w:style w:type="character" w:styleId="Strong">
    <w:name w:val="Strong"/>
    <w:basedOn w:val="DefaultParagraphFont"/>
    <w:uiPriority w:val="22"/>
    <w:qFormat/>
    <w:rsid w:val="00F824FB"/>
    <w:rPr>
      <w:b/>
      <w:bCs/>
    </w:rPr>
  </w:style>
  <w:style w:type="paragraph" w:customStyle="1" w:styleId="Liitteenotsikko">
    <w:name w:val="Liitteen otsikko"/>
    <w:next w:val="Normal"/>
    <w:qFormat/>
    <w:rsid w:val="00AE02E5"/>
    <w:pPr>
      <w:pageBreakBefore/>
      <w:tabs>
        <w:tab w:val="right" w:pos="8505"/>
      </w:tabs>
    </w:pPr>
    <w:rPr>
      <w:rFonts w:asciiTheme="majorHAnsi" w:eastAsiaTheme="majorEastAsia" w:hAnsiTheme="majorHAnsi" w:cstheme="majorBidi"/>
      <w:bCs/>
      <w:caps/>
      <w:sz w:val="24"/>
      <w:lang w:val="fi-FI"/>
    </w:rPr>
  </w:style>
  <w:style w:type="character" w:styleId="UnresolvedMention">
    <w:name w:val="Unresolved Mention"/>
    <w:basedOn w:val="DefaultParagraphFont"/>
    <w:uiPriority w:val="99"/>
    <w:semiHidden/>
    <w:unhideWhenUsed/>
    <w:rsid w:val="00883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811566">
      <w:bodyDiv w:val="1"/>
      <w:marLeft w:val="0"/>
      <w:marRight w:val="0"/>
      <w:marTop w:val="0"/>
      <w:marBottom w:val="0"/>
      <w:divBdr>
        <w:top w:val="none" w:sz="0" w:space="0" w:color="auto"/>
        <w:left w:val="none" w:sz="0" w:space="0" w:color="auto"/>
        <w:bottom w:val="none" w:sz="0" w:space="0" w:color="auto"/>
        <w:right w:val="none" w:sz="0" w:space="0" w:color="auto"/>
      </w:divBdr>
    </w:div>
    <w:div w:id="271211258">
      <w:bodyDiv w:val="1"/>
      <w:marLeft w:val="0"/>
      <w:marRight w:val="0"/>
      <w:marTop w:val="0"/>
      <w:marBottom w:val="0"/>
      <w:divBdr>
        <w:top w:val="none" w:sz="0" w:space="0" w:color="auto"/>
        <w:left w:val="none" w:sz="0" w:space="0" w:color="auto"/>
        <w:bottom w:val="none" w:sz="0" w:space="0" w:color="auto"/>
        <w:right w:val="none" w:sz="0" w:space="0" w:color="auto"/>
      </w:divBdr>
    </w:div>
    <w:div w:id="287049651">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47953149">
      <w:bodyDiv w:val="1"/>
      <w:marLeft w:val="0"/>
      <w:marRight w:val="0"/>
      <w:marTop w:val="0"/>
      <w:marBottom w:val="0"/>
      <w:divBdr>
        <w:top w:val="none" w:sz="0" w:space="0" w:color="auto"/>
        <w:left w:val="none" w:sz="0" w:space="0" w:color="auto"/>
        <w:bottom w:val="none" w:sz="0" w:space="0" w:color="auto"/>
        <w:right w:val="none" w:sz="0" w:space="0" w:color="auto"/>
      </w:divBdr>
    </w:div>
    <w:div w:id="480393138">
      <w:bodyDiv w:val="1"/>
      <w:marLeft w:val="0"/>
      <w:marRight w:val="0"/>
      <w:marTop w:val="0"/>
      <w:marBottom w:val="0"/>
      <w:divBdr>
        <w:top w:val="none" w:sz="0" w:space="0" w:color="auto"/>
        <w:left w:val="none" w:sz="0" w:space="0" w:color="auto"/>
        <w:bottom w:val="none" w:sz="0" w:space="0" w:color="auto"/>
        <w:right w:val="none" w:sz="0" w:space="0" w:color="auto"/>
      </w:divBdr>
    </w:div>
    <w:div w:id="495847917">
      <w:bodyDiv w:val="1"/>
      <w:marLeft w:val="0"/>
      <w:marRight w:val="0"/>
      <w:marTop w:val="0"/>
      <w:marBottom w:val="0"/>
      <w:divBdr>
        <w:top w:val="none" w:sz="0" w:space="0" w:color="auto"/>
        <w:left w:val="none" w:sz="0" w:space="0" w:color="auto"/>
        <w:bottom w:val="none" w:sz="0" w:space="0" w:color="auto"/>
        <w:right w:val="none" w:sz="0" w:space="0" w:color="auto"/>
      </w:divBdr>
    </w:div>
    <w:div w:id="549457314">
      <w:bodyDiv w:val="1"/>
      <w:marLeft w:val="0"/>
      <w:marRight w:val="0"/>
      <w:marTop w:val="0"/>
      <w:marBottom w:val="0"/>
      <w:divBdr>
        <w:top w:val="none" w:sz="0" w:space="0" w:color="auto"/>
        <w:left w:val="none" w:sz="0" w:space="0" w:color="auto"/>
        <w:bottom w:val="none" w:sz="0" w:space="0" w:color="auto"/>
        <w:right w:val="none" w:sz="0" w:space="0" w:color="auto"/>
      </w:divBdr>
      <w:divsChild>
        <w:div w:id="1660187082">
          <w:marLeft w:val="0"/>
          <w:marRight w:val="0"/>
          <w:marTop w:val="0"/>
          <w:marBottom w:val="0"/>
          <w:divBdr>
            <w:top w:val="none" w:sz="0" w:space="0" w:color="auto"/>
            <w:left w:val="none" w:sz="0" w:space="0" w:color="auto"/>
            <w:bottom w:val="none" w:sz="0" w:space="0" w:color="auto"/>
            <w:right w:val="none" w:sz="0" w:space="0" w:color="auto"/>
          </w:divBdr>
        </w:div>
        <w:div w:id="2115133304">
          <w:marLeft w:val="0"/>
          <w:marRight w:val="0"/>
          <w:marTop w:val="0"/>
          <w:marBottom w:val="0"/>
          <w:divBdr>
            <w:top w:val="none" w:sz="0" w:space="0" w:color="auto"/>
            <w:left w:val="none" w:sz="0" w:space="0" w:color="auto"/>
            <w:bottom w:val="none" w:sz="0" w:space="0" w:color="auto"/>
            <w:right w:val="none" w:sz="0" w:space="0" w:color="auto"/>
          </w:divBdr>
        </w:div>
      </w:divsChild>
    </w:div>
    <w:div w:id="569197505">
      <w:bodyDiv w:val="1"/>
      <w:marLeft w:val="0"/>
      <w:marRight w:val="0"/>
      <w:marTop w:val="0"/>
      <w:marBottom w:val="0"/>
      <w:divBdr>
        <w:top w:val="none" w:sz="0" w:space="0" w:color="auto"/>
        <w:left w:val="none" w:sz="0" w:space="0" w:color="auto"/>
        <w:bottom w:val="none" w:sz="0" w:space="0" w:color="auto"/>
        <w:right w:val="none" w:sz="0" w:space="0" w:color="auto"/>
      </w:divBdr>
    </w:div>
    <w:div w:id="660813112">
      <w:bodyDiv w:val="1"/>
      <w:marLeft w:val="0"/>
      <w:marRight w:val="0"/>
      <w:marTop w:val="0"/>
      <w:marBottom w:val="0"/>
      <w:divBdr>
        <w:top w:val="none" w:sz="0" w:space="0" w:color="auto"/>
        <w:left w:val="none" w:sz="0" w:space="0" w:color="auto"/>
        <w:bottom w:val="none" w:sz="0" w:space="0" w:color="auto"/>
        <w:right w:val="none" w:sz="0" w:space="0" w:color="auto"/>
      </w:divBdr>
    </w:div>
    <w:div w:id="865414099">
      <w:bodyDiv w:val="1"/>
      <w:marLeft w:val="0"/>
      <w:marRight w:val="0"/>
      <w:marTop w:val="0"/>
      <w:marBottom w:val="0"/>
      <w:divBdr>
        <w:top w:val="none" w:sz="0" w:space="0" w:color="auto"/>
        <w:left w:val="none" w:sz="0" w:space="0" w:color="auto"/>
        <w:bottom w:val="none" w:sz="0" w:space="0" w:color="auto"/>
        <w:right w:val="none" w:sz="0" w:space="0" w:color="auto"/>
      </w:divBdr>
      <w:divsChild>
        <w:div w:id="376783634">
          <w:marLeft w:val="0"/>
          <w:marRight w:val="0"/>
          <w:marTop w:val="0"/>
          <w:marBottom w:val="0"/>
          <w:divBdr>
            <w:top w:val="none" w:sz="0" w:space="0" w:color="auto"/>
            <w:left w:val="none" w:sz="0" w:space="0" w:color="auto"/>
            <w:bottom w:val="none" w:sz="0" w:space="0" w:color="auto"/>
            <w:right w:val="none" w:sz="0" w:space="0" w:color="auto"/>
          </w:divBdr>
          <w:divsChild>
            <w:div w:id="492601173">
              <w:marLeft w:val="0"/>
              <w:marRight w:val="0"/>
              <w:marTop w:val="0"/>
              <w:marBottom w:val="0"/>
              <w:divBdr>
                <w:top w:val="none" w:sz="0" w:space="0" w:color="auto"/>
                <w:left w:val="none" w:sz="0" w:space="0" w:color="auto"/>
                <w:bottom w:val="none" w:sz="0" w:space="0" w:color="auto"/>
                <w:right w:val="none" w:sz="0" w:space="0" w:color="auto"/>
              </w:divBdr>
              <w:divsChild>
                <w:div w:id="409470503">
                  <w:marLeft w:val="0"/>
                  <w:marRight w:val="0"/>
                  <w:marTop w:val="0"/>
                  <w:marBottom w:val="0"/>
                  <w:divBdr>
                    <w:top w:val="none" w:sz="0" w:space="0" w:color="auto"/>
                    <w:left w:val="none" w:sz="0" w:space="0" w:color="auto"/>
                    <w:bottom w:val="none" w:sz="0" w:space="0" w:color="auto"/>
                    <w:right w:val="none" w:sz="0" w:space="0" w:color="auto"/>
                  </w:divBdr>
                  <w:divsChild>
                    <w:div w:id="313684150">
                      <w:marLeft w:val="0"/>
                      <w:marRight w:val="0"/>
                      <w:marTop w:val="0"/>
                      <w:marBottom w:val="0"/>
                      <w:divBdr>
                        <w:top w:val="none" w:sz="0" w:space="0" w:color="auto"/>
                        <w:left w:val="none" w:sz="0" w:space="0" w:color="auto"/>
                        <w:bottom w:val="none" w:sz="0" w:space="0" w:color="auto"/>
                        <w:right w:val="none" w:sz="0" w:space="0" w:color="auto"/>
                      </w:divBdr>
                      <w:divsChild>
                        <w:div w:id="702628979">
                          <w:marLeft w:val="-15"/>
                          <w:marRight w:val="0"/>
                          <w:marTop w:val="0"/>
                          <w:marBottom w:val="0"/>
                          <w:divBdr>
                            <w:top w:val="none" w:sz="0" w:space="0" w:color="auto"/>
                            <w:left w:val="none" w:sz="0" w:space="0" w:color="auto"/>
                            <w:bottom w:val="none" w:sz="0" w:space="0" w:color="auto"/>
                            <w:right w:val="none" w:sz="0" w:space="0" w:color="auto"/>
                          </w:divBdr>
                          <w:divsChild>
                            <w:div w:id="9333562">
                              <w:marLeft w:val="0"/>
                              <w:marRight w:val="0"/>
                              <w:marTop w:val="0"/>
                              <w:marBottom w:val="0"/>
                              <w:divBdr>
                                <w:top w:val="none" w:sz="0" w:space="0" w:color="auto"/>
                                <w:left w:val="none" w:sz="0" w:space="0" w:color="auto"/>
                                <w:bottom w:val="none" w:sz="0" w:space="0" w:color="auto"/>
                                <w:right w:val="none" w:sz="0" w:space="0" w:color="auto"/>
                              </w:divBdr>
                              <w:divsChild>
                                <w:div w:id="1274485298">
                                  <w:marLeft w:val="0"/>
                                  <w:marRight w:val="-15"/>
                                  <w:marTop w:val="0"/>
                                  <w:marBottom w:val="0"/>
                                  <w:divBdr>
                                    <w:top w:val="none" w:sz="0" w:space="0" w:color="auto"/>
                                    <w:left w:val="none" w:sz="0" w:space="0" w:color="auto"/>
                                    <w:bottom w:val="none" w:sz="0" w:space="0" w:color="auto"/>
                                    <w:right w:val="none" w:sz="0" w:space="0" w:color="auto"/>
                                  </w:divBdr>
                                  <w:divsChild>
                                    <w:div w:id="1784569227">
                                      <w:marLeft w:val="0"/>
                                      <w:marRight w:val="0"/>
                                      <w:marTop w:val="0"/>
                                      <w:marBottom w:val="0"/>
                                      <w:divBdr>
                                        <w:top w:val="none" w:sz="0" w:space="0" w:color="auto"/>
                                        <w:left w:val="none" w:sz="0" w:space="0" w:color="auto"/>
                                        <w:bottom w:val="none" w:sz="0" w:space="0" w:color="auto"/>
                                        <w:right w:val="none" w:sz="0" w:space="0" w:color="auto"/>
                                      </w:divBdr>
                                      <w:divsChild>
                                        <w:div w:id="1878279195">
                                          <w:marLeft w:val="0"/>
                                          <w:marRight w:val="0"/>
                                          <w:marTop w:val="0"/>
                                          <w:marBottom w:val="0"/>
                                          <w:divBdr>
                                            <w:top w:val="none" w:sz="0" w:space="0" w:color="auto"/>
                                            <w:left w:val="none" w:sz="0" w:space="0" w:color="auto"/>
                                            <w:bottom w:val="none" w:sz="0" w:space="0" w:color="auto"/>
                                            <w:right w:val="none" w:sz="0" w:space="0" w:color="auto"/>
                                          </w:divBdr>
                                          <w:divsChild>
                                            <w:div w:id="2126658754">
                                              <w:marLeft w:val="0"/>
                                              <w:marRight w:val="0"/>
                                              <w:marTop w:val="0"/>
                                              <w:marBottom w:val="0"/>
                                              <w:divBdr>
                                                <w:top w:val="none" w:sz="0" w:space="0" w:color="auto"/>
                                                <w:left w:val="none" w:sz="0" w:space="0" w:color="auto"/>
                                                <w:bottom w:val="none" w:sz="0" w:space="0" w:color="auto"/>
                                                <w:right w:val="none" w:sz="0" w:space="0" w:color="auto"/>
                                              </w:divBdr>
                                              <w:divsChild>
                                                <w:div w:id="475031359">
                                                  <w:marLeft w:val="0"/>
                                                  <w:marRight w:val="0"/>
                                                  <w:marTop w:val="0"/>
                                                  <w:marBottom w:val="0"/>
                                                  <w:divBdr>
                                                    <w:top w:val="none" w:sz="0" w:space="0" w:color="auto"/>
                                                    <w:left w:val="none" w:sz="0" w:space="0" w:color="auto"/>
                                                    <w:bottom w:val="none" w:sz="0" w:space="0" w:color="auto"/>
                                                    <w:right w:val="none" w:sz="0" w:space="0" w:color="auto"/>
                                                  </w:divBdr>
                                                  <w:divsChild>
                                                    <w:div w:id="1298756573">
                                                      <w:marLeft w:val="0"/>
                                                      <w:marRight w:val="0"/>
                                                      <w:marTop w:val="0"/>
                                                      <w:marBottom w:val="0"/>
                                                      <w:divBdr>
                                                        <w:top w:val="none" w:sz="0" w:space="0" w:color="auto"/>
                                                        <w:left w:val="none" w:sz="0" w:space="0" w:color="auto"/>
                                                        <w:bottom w:val="none" w:sz="0" w:space="0" w:color="auto"/>
                                                        <w:right w:val="none" w:sz="0" w:space="0" w:color="auto"/>
                                                      </w:divBdr>
                                                      <w:divsChild>
                                                        <w:div w:id="2094351313">
                                                          <w:marLeft w:val="0"/>
                                                          <w:marRight w:val="0"/>
                                                          <w:marTop w:val="0"/>
                                                          <w:marBottom w:val="0"/>
                                                          <w:divBdr>
                                                            <w:top w:val="none" w:sz="0" w:space="0" w:color="auto"/>
                                                            <w:left w:val="none" w:sz="0" w:space="0" w:color="auto"/>
                                                            <w:bottom w:val="none" w:sz="0" w:space="0" w:color="auto"/>
                                                            <w:right w:val="none" w:sz="0" w:space="0" w:color="auto"/>
                                                          </w:divBdr>
                                                          <w:divsChild>
                                                            <w:div w:id="420642641">
                                                              <w:marLeft w:val="0"/>
                                                              <w:marRight w:val="0"/>
                                                              <w:marTop w:val="0"/>
                                                              <w:marBottom w:val="0"/>
                                                              <w:divBdr>
                                                                <w:top w:val="none" w:sz="0" w:space="0" w:color="auto"/>
                                                                <w:left w:val="none" w:sz="0" w:space="0" w:color="auto"/>
                                                                <w:bottom w:val="none" w:sz="0" w:space="0" w:color="auto"/>
                                                                <w:right w:val="none" w:sz="0" w:space="0" w:color="auto"/>
                                                              </w:divBdr>
                                                              <w:divsChild>
                                                                <w:div w:id="188032467">
                                                                  <w:marLeft w:val="0"/>
                                                                  <w:marRight w:val="0"/>
                                                                  <w:marTop w:val="0"/>
                                                                  <w:marBottom w:val="0"/>
                                                                  <w:divBdr>
                                                                    <w:top w:val="none" w:sz="0" w:space="0" w:color="auto"/>
                                                                    <w:left w:val="none" w:sz="0" w:space="0" w:color="auto"/>
                                                                    <w:bottom w:val="none" w:sz="0" w:space="0" w:color="auto"/>
                                                                    <w:right w:val="none" w:sz="0" w:space="0" w:color="auto"/>
                                                                  </w:divBdr>
                                                                  <w:divsChild>
                                                                    <w:div w:id="586698451">
                                                                      <w:marLeft w:val="0"/>
                                                                      <w:marRight w:val="0"/>
                                                                      <w:marTop w:val="0"/>
                                                                      <w:marBottom w:val="0"/>
                                                                      <w:divBdr>
                                                                        <w:top w:val="none" w:sz="0" w:space="0" w:color="auto"/>
                                                                        <w:left w:val="none" w:sz="0" w:space="0" w:color="auto"/>
                                                                        <w:bottom w:val="none" w:sz="0" w:space="0" w:color="auto"/>
                                                                        <w:right w:val="none" w:sz="0" w:space="0" w:color="auto"/>
                                                                      </w:divBdr>
                                                                      <w:divsChild>
                                                                        <w:div w:id="1788700093">
                                                                          <w:marLeft w:val="0"/>
                                                                          <w:marRight w:val="0"/>
                                                                          <w:marTop w:val="0"/>
                                                                          <w:marBottom w:val="0"/>
                                                                          <w:divBdr>
                                                                            <w:top w:val="none" w:sz="0" w:space="0" w:color="auto"/>
                                                                            <w:left w:val="none" w:sz="0" w:space="0" w:color="auto"/>
                                                                            <w:bottom w:val="none" w:sz="0" w:space="0" w:color="auto"/>
                                                                            <w:right w:val="none" w:sz="0" w:space="0" w:color="auto"/>
                                                                          </w:divBdr>
                                                                          <w:divsChild>
                                                                            <w:div w:id="193734041">
                                                                              <w:marLeft w:val="0"/>
                                                                              <w:marRight w:val="0"/>
                                                                              <w:marTop w:val="0"/>
                                                                              <w:marBottom w:val="0"/>
                                                                              <w:divBdr>
                                                                                <w:top w:val="none" w:sz="0" w:space="0" w:color="auto"/>
                                                                                <w:left w:val="none" w:sz="0" w:space="0" w:color="auto"/>
                                                                                <w:bottom w:val="none" w:sz="0" w:space="0" w:color="auto"/>
                                                                                <w:right w:val="none" w:sz="0" w:space="0" w:color="auto"/>
                                                                              </w:divBdr>
                                                                              <w:divsChild>
                                                                                <w:div w:id="1896351024">
                                                                                  <w:marLeft w:val="0"/>
                                                                                  <w:marRight w:val="0"/>
                                                                                  <w:marTop w:val="0"/>
                                                                                  <w:marBottom w:val="0"/>
                                                                                  <w:divBdr>
                                                                                    <w:top w:val="none" w:sz="0" w:space="0" w:color="auto"/>
                                                                                    <w:left w:val="none" w:sz="0" w:space="0" w:color="auto"/>
                                                                                    <w:bottom w:val="none" w:sz="0" w:space="0" w:color="auto"/>
                                                                                    <w:right w:val="none" w:sz="0" w:space="0" w:color="auto"/>
                                                                                  </w:divBdr>
                                                                                  <w:divsChild>
                                                                                    <w:div w:id="739910111">
                                                                                      <w:marLeft w:val="0"/>
                                                                                      <w:marRight w:val="0"/>
                                                                                      <w:marTop w:val="0"/>
                                                                                      <w:marBottom w:val="0"/>
                                                                                      <w:divBdr>
                                                                                        <w:top w:val="none" w:sz="0" w:space="0" w:color="auto"/>
                                                                                        <w:left w:val="none" w:sz="0" w:space="0" w:color="auto"/>
                                                                                        <w:bottom w:val="none" w:sz="0" w:space="0" w:color="auto"/>
                                                                                        <w:right w:val="none" w:sz="0" w:space="0" w:color="auto"/>
                                                                                      </w:divBdr>
                                                                                      <w:divsChild>
                                                                                        <w:div w:id="322398954">
                                                                                          <w:marLeft w:val="0"/>
                                                                                          <w:marRight w:val="0"/>
                                                                                          <w:marTop w:val="0"/>
                                                                                          <w:marBottom w:val="0"/>
                                                                                          <w:divBdr>
                                                                                            <w:top w:val="none" w:sz="0" w:space="0" w:color="auto"/>
                                                                                            <w:left w:val="none" w:sz="0" w:space="0" w:color="auto"/>
                                                                                            <w:bottom w:val="none" w:sz="0" w:space="0" w:color="auto"/>
                                                                                            <w:right w:val="none" w:sz="0" w:space="0" w:color="auto"/>
                                                                                          </w:divBdr>
                                                                                          <w:divsChild>
                                                                                            <w:div w:id="747769714">
                                                                                              <w:marLeft w:val="0"/>
                                                                                              <w:marRight w:val="0"/>
                                                                                              <w:marTop w:val="0"/>
                                                                                              <w:marBottom w:val="0"/>
                                                                                              <w:divBdr>
                                                                                                <w:top w:val="none" w:sz="0" w:space="0" w:color="auto"/>
                                                                                                <w:left w:val="none" w:sz="0" w:space="0" w:color="auto"/>
                                                                                                <w:bottom w:val="none" w:sz="0" w:space="0" w:color="auto"/>
                                                                                                <w:right w:val="none" w:sz="0" w:space="0" w:color="auto"/>
                                                                                              </w:divBdr>
                                                                                              <w:divsChild>
                                                                                                <w:div w:id="1316646894">
                                                                                                  <w:marLeft w:val="0"/>
                                                                                                  <w:marRight w:val="0"/>
                                                                                                  <w:marTop w:val="0"/>
                                                                                                  <w:marBottom w:val="0"/>
                                                                                                  <w:divBdr>
                                                                                                    <w:top w:val="none" w:sz="0" w:space="0" w:color="auto"/>
                                                                                                    <w:left w:val="none" w:sz="0" w:space="0" w:color="auto"/>
                                                                                                    <w:bottom w:val="none" w:sz="0" w:space="0" w:color="auto"/>
                                                                                                    <w:right w:val="none" w:sz="0" w:space="0" w:color="auto"/>
                                                                                                  </w:divBdr>
                                                                                                  <w:divsChild>
                                                                                                    <w:div w:id="1984507419">
                                                                                                      <w:marLeft w:val="0"/>
                                                                                                      <w:marRight w:val="0"/>
                                                                                                      <w:marTop w:val="0"/>
                                                                                                      <w:marBottom w:val="0"/>
                                                                                                      <w:divBdr>
                                                                                                        <w:top w:val="none" w:sz="0" w:space="0" w:color="auto"/>
                                                                                                        <w:left w:val="none" w:sz="0" w:space="0" w:color="auto"/>
                                                                                                        <w:bottom w:val="none" w:sz="0" w:space="0" w:color="auto"/>
                                                                                                        <w:right w:val="none" w:sz="0" w:space="0" w:color="auto"/>
                                                                                                      </w:divBdr>
                                                                                                      <w:divsChild>
                                                                                                        <w:div w:id="1815178998">
                                                                                                          <w:marLeft w:val="0"/>
                                                                                                          <w:marRight w:val="0"/>
                                                                                                          <w:marTop w:val="0"/>
                                                                                                          <w:marBottom w:val="0"/>
                                                                                                          <w:divBdr>
                                                                                                            <w:top w:val="none" w:sz="0" w:space="0" w:color="auto"/>
                                                                                                            <w:left w:val="none" w:sz="0" w:space="0" w:color="auto"/>
                                                                                                            <w:bottom w:val="none" w:sz="0" w:space="0" w:color="auto"/>
                                                                                                            <w:right w:val="none" w:sz="0" w:space="0" w:color="auto"/>
                                                                                                          </w:divBdr>
                                                                                                          <w:divsChild>
                                                                                                            <w:div w:id="60493150">
                                                                                                              <w:marLeft w:val="0"/>
                                                                                                              <w:marRight w:val="0"/>
                                                                                                              <w:marTop w:val="0"/>
                                                                                                              <w:marBottom w:val="0"/>
                                                                                                              <w:divBdr>
                                                                                                                <w:top w:val="none" w:sz="0" w:space="0" w:color="auto"/>
                                                                                                                <w:left w:val="none" w:sz="0" w:space="0" w:color="auto"/>
                                                                                                                <w:bottom w:val="none" w:sz="0" w:space="0" w:color="auto"/>
                                                                                                                <w:right w:val="none" w:sz="0" w:space="0" w:color="auto"/>
                                                                                                              </w:divBdr>
                                                                                                              <w:divsChild>
                                                                                                                <w:div w:id="760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9364986">
      <w:bodyDiv w:val="1"/>
      <w:marLeft w:val="0"/>
      <w:marRight w:val="0"/>
      <w:marTop w:val="0"/>
      <w:marBottom w:val="0"/>
      <w:divBdr>
        <w:top w:val="none" w:sz="0" w:space="0" w:color="auto"/>
        <w:left w:val="none" w:sz="0" w:space="0" w:color="auto"/>
        <w:bottom w:val="none" w:sz="0" w:space="0" w:color="auto"/>
        <w:right w:val="none" w:sz="0" w:space="0" w:color="auto"/>
      </w:divBdr>
      <w:divsChild>
        <w:div w:id="120538737">
          <w:marLeft w:val="0"/>
          <w:marRight w:val="0"/>
          <w:marTop w:val="0"/>
          <w:marBottom w:val="0"/>
          <w:divBdr>
            <w:top w:val="none" w:sz="0" w:space="0" w:color="auto"/>
            <w:left w:val="none" w:sz="0" w:space="0" w:color="auto"/>
            <w:bottom w:val="none" w:sz="0" w:space="0" w:color="auto"/>
            <w:right w:val="none" w:sz="0" w:space="0" w:color="auto"/>
          </w:divBdr>
        </w:div>
        <w:div w:id="101345652">
          <w:marLeft w:val="0"/>
          <w:marRight w:val="0"/>
          <w:marTop w:val="0"/>
          <w:marBottom w:val="0"/>
          <w:divBdr>
            <w:top w:val="none" w:sz="0" w:space="0" w:color="auto"/>
            <w:left w:val="none" w:sz="0" w:space="0" w:color="auto"/>
            <w:bottom w:val="none" w:sz="0" w:space="0" w:color="auto"/>
            <w:right w:val="none" w:sz="0" w:space="0" w:color="auto"/>
          </w:divBdr>
        </w:div>
      </w:divsChild>
    </w:div>
    <w:div w:id="932326909">
      <w:bodyDiv w:val="1"/>
      <w:marLeft w:val="0"/>
      <w:marRight w:val="0"/>
      <w:marTop w:val="0"/>
      <w:marBottom w:val="0"/>
      <w:divBdr>
        <w:top w:val="none" w:sz="0" w:space="0" w:color="auto"/>
        <w:left w:val="none" w:sz="0" w:space="0" w:color="auto"/>
        <w:bottom w:val="none" w:sz="0" w:space="0" w:color="auto"/>
        <w:right w:val="none" w:sz="0" w:space="0" w:color="auto"/>
      </w:divBdr>
    </w:div>
    <w:div w:id="975838908">
      <w:bodyDiv w:val="1"/>
      <w:marLeft w:val="0"/>
      <w:marRight w:val="0"/>
      <w:marTop w:val="0"/>
      <w:marBottom w:val="0"/>
      <w:divBdr>
        <w:top w:val="none" w:sz="0" w:space="0" w:color="auto"/>
        <w:left w:val="none" w:sz="0" w:space="0" w:color="auto"/>
        <w:bottom w:val="none" w:sz="0" w:space="0" w:color="auto"/>
        <w:right w:val="none" w:sz="0" w:space="0" w:color="auto"/>
      </w:divBdr>
      <w:divsChild>
        <w:div w:id="1963997079">
          <w:marLeft w:val="0"/>
          <w:marRight w:val="0"/>
          <w:marTop w:val="0"/>
          <w:marBottom w:val="0"/>
          <w:divBdr>
            <w:top w:val="none" w:sz="0" w:space="0" w:color="auto"/>
            <w:left w:val="none" w:sz="0" w:space="0" w:color="auto"/>
            <w:bottom w:val="none" w:sz="0" w:space="0" w:color="auto"/>
            <w:right w:val="none" w:sz="0" w:space="0" w:color="auto"/>
          </w:divBdr>
          <w:divsChild>
            <w:div w:id="1620523439">
              <w:marLeft w:val="0"/>
              <w:marRight w:val="0"/>
              <w:marTop w:val="0"/>
              <w:marBottom w:val="0"/>
              <w:divBdr>
                <w:top w:val="none" w:sz="0" w:space="0" w:color="auto"/>
                <w:left w:val="none" w:sz="0" w:space="0" w:color="auto"/>
                <w:bottom w:val="none" w:sz="0" w:space="0" w:color="auto"/>
                <w:right w:val="none" w:sz="0" w:space="0" w:color="auto"/>
              </w:divBdr>
              <w:divsChild>
                <w:div w:id="1698391256">
                  <w:marLeft w:val="0"/>
                  <w:marRight w:val="0"/>
                  <w:marTop w:val="0"/>
                  <w:marBottom w:val="0"/>
                  <w:divBdr>
                    <w:top w:val="none" w:sz="0" w:space="0" w:color="auto"/>
                    <w:left w:val="none" w:sz="0" w:space="0" w:color="auto"/>
                    <w:bottom w:val="none" w:sz="0" w:space="0" w:color="auto"/>
                    <w:right w:val="none" w:sz="0" w:space="0" w:color="auto"/>
                  </w:divBdr>
                  <w:divsChild>
                    <w:div w:id="1981879710">
                      <w:marLeft w:val="0"/>
                      <w:marRight w:val="0"/>
                      <w:marTop w:val="0"/>
                      <w:marBottom w:val="0"/>
                      <w:divBdr>
                        <w:top w:val="none" w:sz="0" w:space="0" w:color="auto"/>
                        <w:left w:val="none" w:sz="0" w:space="0" w:color="auto"/>
                        <w:bottom w:val="none" w:sz="0" w:space="0" w:color="auto"/>
                        <w:right w:val="none" w:sz="0" w:space="0" w:color="auto"/>
                      </w:divBdr>
                      <w:divsChild>
                        <w:div w:id="1160197604">
                          <w:marLeft w:val="-15"/>
                          <w:marRight w:val="0"/>
                          <w:marTop w:val="0"/>
                          <w:marBottom w:val="0"/>
                          <w:divBdr>
                            <w:top w:val="none" w:sz="0" w:space="0" w:color="auto"/>
                            <w:left w:val="none" w:sz="0" w:space="0" w:color="auto"/>
                            <w:bottom w:val="none" w:sz="0" w:space="0" w:color="auto"/>
                            <w:right w:val="none" w:sz="0" w:space="0" w:color="auto"/>
                          </w:divBdr>
                          <w:divsChild>
                            <w:div w:id="201669304">
                              <w:marLeft w:val="0"/>
                              <w:marRight w:val="0"/>
                              <w:marTop w:val="0"/>
                              <w:marBottom w:val="0"/>
                              <w:divBdr>
                                <w:top w:val="none" w:sz="0" w:space="0" w:color="auto"/>
                                <w:left w:val="none" w:sz="0" w:space="0" w:color="auto"/>
                                <w:bottom w:val="none" w:sz="0" w:space="0" w:color="auto"/>
                                <w:right w:val="none" w:sz="0" w:space="0" w:color="auto"/>
                              </w:divBdr>
                              <w:divsChild>
                                <w:div w:id="507258005">
                                  <w:marLeft w:val="0"/>
                                  <w:marRight w:val="-15"/>
                                  <w:marTop w:val="0"/>
                                  <w:marBottom w:val="0"/>
                                  <w:divBdr>
                                    <w:top w:val="none" w:sz="0" w:space="0" w:color="auto"/>
                                    <w:left w:val="none" w:sz="0" w:space="0" w:color="auto"/>
                                    <w:bottom w:val="none" w:sz="0" w:space="0" w:color="auto"/>
                                    <w:right w:val="none" w:sz="0" w:space="0" w:color="auto"/>
                                  </w:divBdr>
                                  <w:divsChild>
                                    <w:div w:id="510491184">
                                      <w:marLeft w:val="0"/>
                                      <w:marRight w:val="0"/>
                                      <w:marTop w:val="0"/>
                                      <w:marBottom w:val="0"/>
                                      <w:divBdr>
                                        <w:top w:val="none" w:sz="0" w:space="0" w:color="auto"/>
                                        <w:left w:val="none" w:sz="0" w:space="0" w:color="auto"/>
                                        <w:bottom w:val="none" w:sz="0" w:space="0" w:color="auto"/>
                                        <w:right w:val="none" w:sz="0" w:space="0" w:color="auto"/>
                                      </w:divBdr>
                                      <w:divsChild>
                                        <w:div w:id="874316537">
                                          <w:marLeft w:val="0"/>
                                          <w:marRight w:val="0"/>
                                          <w:marTop w:val="0"/>
                                          <w:marBottom w:val="0"/>
                                          <w:divBdr>
                                            <w:top w:val="none" w:sz="0" w:space="0" w:color="auto"/>
                                            <w:left w:val="none" w:sz="0" w:space="0" w:color="auto"/>
                                            <w:bottom w:val="none" w:sz="0" w:space="0" w:color="auto"/>
                                            <w:right w:val="none" w:sz="0" w:space="0" w:color="auto"/>
                                          </w:divBdr>
                                          <w:divsChild>
                                            <w:div w:id="1243485594">
                                              <w:marLeft w:val="0"/>
                                              <w:marRight w:val="0"/>
                                              <w:marTop w:val="0"/>
                                              <w:marBottom w:val="0"/>
                                              <w:divBdr>
                                                <w:top w:val="none" w:sz="0" w:space="0" w:color="auto"/>
                                                <w:left w:val="none" w:sz="0" w:space="0" w:color="auto"/>
                                                <w:bottom w:val="none" w:sz="0" w:space="0" w:color="auto"/>
                                                <w:right w:val="none" w:sz="0" w:space="0" w:color="auto"/>
                                              </w:divBdr>
                                              <w:divsChild>
                                                <w:div w:id="175585449">
                                                  <w:marLeft w:val="0"/>
                                                  <w:marRight w:val="0"/>
                                                  <w:marTop w:val="0"/>
                                                  <w:marBottom w:val="0"/>
                                                  <w:divBdr>
                                                    <w:top w:val="none" w:sz="0" w:space="0" w:color="auto"/>
                                                    <w:left w:val="none" w:sz="0" w:space="0" w:color="auto"/>
                                                    <w:bottom w:val="none" w:sz="0" w:space="0" w:color="auto"/>
                                                    <w:right w:val="none" w:sz="0" w:space="0" w:color="auto"/>
                                                  </w:divBdr>
                                                  <w:divsChild>
                                                    <w:div w:id="1906379890">
                                                      <w:marLeft w:val="0"/>
                                                      <w:marRight w:val="0"/>
                                                      <w:marTop w:val="0"/>
                                                      <w:marBottom w:val="0"/>
                                                      <w:divBdr>
                                                        <w:top w:val="none" w:sz="0" w:space="0" w:color="auto"/>
                                                        <w:left w:val="none" w:sz="0" w:space="0" w:color="auto"/>
                                                        <w:bottom w:val="none" w:sz="0" w:space="0" w:color="auto"/>
                                                        <w:right w:val="none" w:sz="0" w:space="0" w:color="auto"/>
                                                      </w:divBdr>
                                                      <w:divsChild>
                                                        <w:div w:id="456097237">
                                                          <w:marLeft w:val="0"/>
                                                          <w:marRight w:val="0"/>
                                                          <w:marTop w:val="0"/>
                                                          <w:marBottom w:val="0"/>
                                                          <w:divBdr>
                                                            <w:top w:val="none" w:sz="0" w:space="0" w:color="auto"/>
                                                            <w:left w:val="none" w:sz="0" w:space="0" w:color="auto"/>
                                                            <w:bottom w:val="none" w:sz="0" w:space="0" w:color="auto"/>
                                                            <w:right w:val="none" w:sz="0" w:space="0" w:color="auto"/>
                                                          </w:divBdr>
                                                          <w:divsChild>
                                                            <w:div w:id="1070692034">
                                                              <w:marLeft w:val="0"/>
                                                              <w:marRight w:val="0"/>
                                                              <w:marTop w:val="0"/>
                                                              <w:marBottom w:val="0"/>
                                                              <w:divBdr>
                                                                <w:top w:val="none" w:sz="0" w:space="0" w:color="auto"/>
                                                                <w:left w:val="none" w:sz="0" w:space="0" w:color="auto"/>
                                                                <w:bottom w:val="none" w:sz="0" w:space="0" w:color="auto"/>
                                                                <w:right w:val="none" w:sz="0" w:space="0" w:color="auto"/>
                                                              </w:divBdr>
                                                              <w:divsChild>
                                                                <w:div w:id="219366840">
                                                                  <w:marLeft w:val="0"/>
                                                                  <w:marRight w:val="0"/>
                                                                  <w:marTop w:val="0"/>
                                                                  <w:marBottom w:val="0"/>
                                                                  <w:divBdr>
                                                                    <w:top w:val="none" w:sz="0" w:space="0" w:color="auto"/>
                                                                    <w:left w:val="none" w:sz="0" w:space="0" w:color="auto"/>
                                                                    <w:bottom w:val="none" w:sz="0" w:space="0" w:color="auto"/>
                                                                    <w:right w:val="none" w:sz="0" w:space="0" w:color="auto"/>
                                                                  </w:divBdr>
                                                                  <w:divsChild>
                                                                    <w:div w:id="814839520">
                                                                      <w:marLeft w:val="0"/>
                                                                      <w:marRight w:val="0"/>
                                                                      <w:marTop w:val="0"/>
                                                                      <w:marBottom w:val="0"/>
                                                                      <w:divBdr>
                                                                        <w:top w:val="none" w:sz="0" w:space="0" w:color="auto"/>
                                                                        <w:left w:val="none" w:sz="0" w:space="0" w:color="auto"/>
                                                                        <w:bottom w:val="none" w:sz="0" w:space="0" w:color="auto"/>
                                                                        <w:right w:val="none" w:sz="0" w:space="0" w:color="auto"/>
                                                                      </w:divBdr>
                                                                      <w:divsChild>
                                                                        <w:div w:id="2016420507">
                                                                          <w:marLeft w:val="0"/>
                                                                          <w:marRight w:val="0"/>
                                                                          <w:marTop w:val="0"/>
                                                                          <w:marBottom w:val="0"/>
                                                                          <w:divBdr>
                                                                            <w:top w:val="none" w:sz="0" w:space="0" w:color="auto"/>
                                                                            <w:left w:val="none" w:sz="0" w:space="0" w:color="auto"/>
                                                                            <w:bottom w:val="none" w:sz="0" w:space="0" w:color="auto"/>
                                                                            <w:right w:val="none" w:sz="0" w:space="0" w:color="auto"/>
                                                                          </w:divBdr>
                                                                          <w:divsChild>
                                                                            <w:div w:id="1265654410">
                                                                              <w:marLeft w:val="0"/>
                                                                              <w:marRight w:val="0"/>
                                                                              <w:marTop w:val="0"/>
                                                                              <w:marBottom w:val="0"/>
                                                                              <w:divBdr>
                                                                                <w:top w:val="none" w:sz="0" w:space="0" w:color="auto"/>
                                                                                <w:left w:val="none" w:sz="0" w:space="0" w:color="auto"/>
                                                                                <w:bottom w:val="none" w:sz="0" w:space="0" w:color="auto"/>
                                                                                <w:right w:val="none" w:sz="0" w:space="0" w:color="auto"/>
                                                                              </w:divBdr>
                                                                              <w:divsChild>
                                                                                <w:div w:id="777912799">
                                                                                  <w:marLeft w:val="0"/>
                                                                                  <w:marRight w:val="0"/>
                                                                                  <w:marTop w:val="0"/>
                                                                                  <w:marBottom w:val="0"/>
                                                                                  <w:divBdr>
                                                                                    <w:top w:val="none" w:sz="0" w:space="0" w:color="auto"/>
                                                                                    <w:left w:val="none" w:sz="0" w:space="0" w:color="auto"/>
                                                                                    <w:bottom w:val="none" w:sz="0" w:space="0" w:color="auto"/>
                                                                                    <w:right w:val="none" w:sz="0" w:space="0" w:color="auto"/>
                                                                                  </w:divBdr>
                                                                                  <w:divsChild>
                                                                                    <w:div w:id="1940211441">
                                                                                      <w:marLeft w:val="0"/>
                                                                                      <w:marRight w:val="0"/>
                                                                                      <w:marTop w:val="0"/>
                                                                                      <w:marBottom w:val="0"/>
                                                                                      <w:divBdr>
                                                                                        <w:top w:val="none" w:sz="0" w:space="0" w:color="auto"/>
                                                                                        <w:left w:val="none" w:sz="0" w:space="0" w:color="auto"/>
                                                                                        <w:bottom w:val="none" w:sz="0" w:space="0" w:color="auto"/>
                                                                                        <w:right w:val="none" w:sz="0" w:space="0" w:color="auto"/>
                                                                                      </w:divBdr>
                                                                                      <w:divsChild>
                                                                                        <w:div w:id="10113089">
                                                                                          <w:marLeft w:val="0"/>
                                                                                          <w:marRight w:val="0"/>
                                                                                          <w:marTop w:val="0"/>
                                                                                          <w:marBottom w:val="0"/>
                                                                                          <w:divBdr>
                                                                                            <w:top w:val="none" w:sz="0" w:space="0" w:color="auto"/>
                                                                                            <w:left w:val="none" w:sz="0" w:space="0" w:color="auto"/>
                                                                                            <w:bottom w:val="none" w:sz="0" w:space="0" w:color="auto"/>
                                                                                            <w:right w:val="none" w:sz="0" w:space="0" w:color="auto"/>
                                                                                          </w:divBdr>
                                                                                          <w:divsChild>
                                                                                            <w:div w:id="1955865769">
                                                                                              <w:marLeft w:val="0"/>
                                                                                              <w:marRight w:val="0"/>
                                                                                              <w:marTop w:val="0"/>
                                                                                              <w:marBottom w:val="0"/>
                                                                                              <w:divBdr>
                                                                                                <w:top w:val="none" w:sz="0" w:space="0" w:color="auto"/>
                                                                                                <w:left w:val="none" w:sz="0" w:space="0" w:color="auto"/>
                                                                                                <w:bottom w:val="none" w:sz="0" w:space="0" w:color="auto"/>
                                                                                                <w:right w:val="none" w:sz="0" w:space="0" w:color="auto"/>
                                                                                              </w:divBdr>
                                                                                              <w:divsChild>
                                                                                                <w:div w:id="121197146">
                                                                                                  <w:marLeft w:val="0"/>
                                                                                                  <w:marRight w:val="0"/>
                                                                                                  <w:marTop w:val="0"/>
                                                                                                  <w:marBottom w:val="0"/>
                                                                                                  <w:divBdr>
                                                                                                    <w:top w:val="none" w:sz="0" w:space="0" w:color="auto"/>
                                                                                                    <w:left w:val="none" w:sz="0" w:space="0" w:color="auto"/>
                                                                                                    <w:bottom w:val="none" w:sz="0" w:space="0" w:color="auto"/>
                                                                                                    <w:right w:val="none" w:sz="0" w:space="0" w:color="auto"/>
                                                                                                  </w:divBdr>
                                                                                                  <w:divsChild>
                                                                                                    <w:div w:id="56587466">
                                                                                                      <w:marLeft w:val="0"/>
                                                                                                      <w:marRight w:val="0"/>
                                                                                                      <w:marTop w:val="0"/>
                                                                                                      <w:marBottom w:val="0"/>
                                                                                                      <w:divBdr>
                                                                                                        <w:top w:val="none" w:sz="0" w:space="0" w:color="auto"/>
                                                                                                        <w:left w:val="none" w:sz="0" w:space="0" w:color="auto"/>
                                                                                                        <w:bottom w:val="none" w:sz="0" w:space="0" w:color="auto"/>
                                                                                                        <w:right w:val="none" w:sz="0" w:space="0" w:color="auto"/>
                                                                                                      </w:divBdr>
                                                                                                      <w:divsChild>
                                                                                                        <w:div w:id="1179199230">
                                                                                                          <w:marLeft w:val="0"/>
                                                                                                          <w:marRight w:val="0"/>
                                                                                                          <w:marTop w:val="0"/>
                                                                                                          <w:marBottom w:val="0"/>
                                                                                                          <w:divBdr>
                                                                                                            <w:top w:val="none" w:sz="0" w:space="0" w:color="auto"/>
                                                                                                            <w:left w:val="none" w:sz="0" w:space="0" w:color="auto"/>
                                                                                                            <w:bottom w:val="none" w:sz="0" w:space="0" w:color="auto"/>
                                                                                                            <w:right w:val="none" w:sz="0" w:space="0" w:color="auto"/>
                                                                                                          </w:divBdr>
                                                                                                          <w:divsChild>
                                                                                                            <w:div w:id="1250045854">
                                                                                                              <w:marLeft w:val="0"/>
                                                                                                              <w:marRight w:val="0"/>
                                                                                                              <w:marTop w:val="0"/>
                                                                                                              <w:marBottom w:val="0"/>
                                                                                                              <w:divBdr>
                                                                                                                <w:top w:val="none" w:sz="0" w:space="0" w:color="auto"/>
                                                                                                                <w:left w:val="none" w:sz="0" w:space="0" w:color="auto"/>
                                                                                                                <w:bottom w:val="none" w:sz="0" w:space="0" w:color="auto"/>
                                                                                                                <w:right w:val="none" w:sz="0" w:space="0" w:color="auto"/>
                                                                                                              </w:divBdr>
                                                                                                              <w:divsChild>
                                                                                                                <w:div w:id="4914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2706747">
      <w:bodyDiv w:val="1"/>
      <w:marLeft w:val="0"/>
      <w:marRight w:val="0"/>
      <w:marTop w:val="0"/>
      <w:marBottom w:val="0"/>
      <w:divBdr>
        <w:top w:val="none" w:sz="0" w:space="0" w:color="auto"/>
        <w:left w:val="none" w:sz="0" w:space="0" w:color="auto"/>
        <w:bottom w:val="none" w:sz="0" w:space="0" w:color="auto"/>
        <w:right w:val="none" w:sz="0" w:space="0" w:color="auto"/>
      </w:divBdr>
    </w:div>
    <w:div w:id="1164592682">
      <w:bodyDiv w:val="1"/>
      <w:marLeft w:val="0"/>
      <w:marRight w:val="0"/>
      <w:marTop w:val="0"/>
      <w:marBottom w:val="0"/>
      <w:divBdr>
        <w:top w:val="none" w:sz="0" w:space="0" w:color="auto"/>
        <w:left w:val="none" w:sz="0" w:space="0" w:color="auto"/>
        <w:bottom w:val="none" w:sz="0" w:space="0" w:color="auto"/>
        <w:right w:val="none" w:sz="0" w:space="0" w:color="auto"/>
      </w:divBdr>
    </w:div>
    <w:div w:id="1232732527">
      <w:bodyDiv w:val="1"/>
      <w:marLeft w:val="0"/>
      <w:marRight w:val="0"/>
      <w:marTop w:val="0"/>
      <w:marBottom w:val="0"/>
      <w:divBdr>
        <w:top w:val="none" w:sz="0" w:space="0" w:color="auto"/>
        <w:left w:val="none" w:sz="0" w:space="0" w:color="auto"/>
        <w:bottom w:val="none" w:sz="0" w:space="0" w:color="auto"/>
        <w:right w:val="none" w:sz="0" w:space="0" w:color="auto"/>
      </w:divBdr>
    </w:div>
    <w:div w:id="1247154755">
      <w:bodyDiv w:val="1"/>
      <w:marLeft w:val="0"/>
      <w:marRight w:val="0"/>
      <w:marTop w:val="0"/>
      <w:marBottom w:val="0"/>
      <w:divBdr>
        <w:top w:val="none" w:sz="0" w:space="0" w:color="auto"/>
        <w:left w:val="none" w:sz="0" w:space="0" w:color="auto"/>
        <w:bottom w:val="none" w:sz="0" w:space="0" w:color="auto"/>
        <w:right w:val="none" w:sz="0" w:space="0" w:color="auto"/>
      </w:divBdr>
    </w:div>
    <w:div w:id="1285232178">
      <w:bodyDiv w:val="1"/>
      <w:marLeft w:val="0"/>
      <w:marRight w:val="0"/>
      <w:marTop w:val="0"/>
      <w:marBottom w:val="0"/>
      <w:divBdr>
        <w:top w:val="none" w:sz="0" w:space="0" w:color="auto"/>
        <w:left w:val="none" w:sz="0" w:space="0" w:color="auto"/>
        <w:bottom w:val="none" w:sz="0" w:space="0" w:color="auto"/>
        <w:right w:val="none" w:sz="0" w:space="0" w:color="auto"/>
      </w:divBdr>
    </w:div>
    <w:div w:id="1331788109">
      <w:bodyDiv w:val="1"/>
      <w:marLeft w:val="0"/>
      <w:marRight w:val="0"/>
      <w:marTop w:val="0"/>
      <w:marBottom w:val="0"/>
      <w:divBdr>
        <w:top w:val="none" w:sz="0" w:space="0" w:color="auto"/>
        <w:left w:val="none" w:sz="0" w:space="0" w:color="auto"/>
        <w:bottom w:val="none" w:sz="0" w:space="0" w:color="auto"/>
        <w:right w:val="none" w:sz="0" w:space="0" w:color="auto"/>
      </w:divBdr>
    </w:div>
    <w:div w:id="1384254341">
      <w:bodyDiv w:val="1"/>
      <w:marLeft w:val="0"/>
      <w:marRight w:val="0"/>
      <w:marTop w:val="0"/>
      <w:marBottom w:val="0"/>
      <w:divBdr>
        <w:top w:val="none" w:sz="0" w:space="0" w:color="auto"/>
        <w:left w:val="none" w:sz="0" w:space="0" w:color="auto"/>
        <w:bottom w:val="none" w:sz="0" w:space="0" w:color="auto"/>
        <w:right w:val="none" w:sz="0" w:space="0" w:color="auto"/>
      </w:divBdr>
      <w:divsChild>
        <w:div w:id="534270915">
          <w:marLeft w:val="0"/>
          <w:marRight w:val="0"/>
          <w:marTop w:val="0"/>
          <w:marBottom w:val="0"/>
          <w:divBdr>
            <w:top w:val="none" w:sz="0" w:space="0" w:color="auto"/>
            <w:left w:val="none" w:sz="0" w:space="0" w:color="auto"/>
            <w:bottom w:val="none" w:sz="0" w:space="0" w:color="auto"/>
            <w:right w:val="none" w:sz="0" w:space="0" w:color="auto"/>
          </w:divBdr>
        </w:div>
        <w:div w:id="326907673">
          <w:marLeft w:val="0"/>
          <w:marRight w:val="0"/>
          <w:marTop w:val="0"/>
          <w:marBottom w:val="0"/>
          <w:divBdr>
            <w:top w:val="none" w:sz="0" w:space="0" w:color="auto"/>
            <w:left w:val="none" w:sz="0" w:space="0" w:color="auto"/>
            <w:bottom w:val="none" w:sz="0" w:space="0" w:color="auto"/>
            <w:right w:val="none" w:sz="0" w:space="0" w:color="auto"/>
          </w:divBdr>
        </w:div>
      </w:divsChild>
    </w:div>
    <w:div w:id="1409420636">
      <w:bodyDiv w:val="1"/>
      <w:marLeft w:val="0"/>
      <w:marRight w:val="0"/>
      <w:marTop w:val="0"/>
      <w:marBottom w:val="0"/>
      <w:divBdr>
        <w:top w:val="none" w:sz="0" w:space="0" w:color="auto"/>
        <w:left w:val="none" w:sz="0" w:space="0" w:color="auto"/>
        <w:bottom w:val="none" w:sz="0" w:space="0" w:color="auto"/>
        <w:right w:val="none" w:sz="0" w:space="0" w:color="auto"/>
      </w:divBdr>
    </w:div>
    <w:div w:id="1525709089">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589000387">
      <w:bodyDiv w:val="1"/>
      <w:marLeft w:val="0"/>
      <w:marRight w:val="0"/>
      <w:marTop w:val="0"/>
      <w:marBottom w:val="0"/>
      <w:divBdr>
        <w:top w:val="none" w:sz="0" w:space="0" w:color="auto"/>
        <w:left w:val="none" w:sz="0" w:space="0" w:color="auto"/>
        <w:bottom w:val="none" w:sz="0" w:space="0" w:color="auto"/>
        <w:right w:val="none" w:sz="0" w:space="0" w:color="auto"/>
      </w:divBdr>
    </w:div>
    <w:div w:id="1680617449">
      <w:bodyDiv w:val="1"/>
      <w:marLeft w:val="0"/>
      <w:marRight w:val="0"/>
      <w:marTop w:val="0"/>
      <w:marBottom w:val="0"/>
      <w:divBdr>
        <w:top w:val="none" w:sz="0" w:space="0" w:color="auto"/>
        <w:left w:val="none" w:sz="0" w:space="0" w:color="auto"/>
        <w:bottom w:val="none" w:sz="0" w:space="0" w:color="auto"/>
        <w:right w:val="none" w:sz="0" w:space="0" w:color="auto"/>
      </w:divBdr>
      <w:divsChild>
        <w:div w:id="1809012483">
          <w:marLeft w:val="0"/>
          <w:marRight w:val="0"/>
          <w:marTop w:val="0"/>
          <w:marBottom w:val="0"/>
          <w:divBdr>
            <w:top w:val="none" w:sz="0" w:space="0" w:color="auto"/>
            <w:left w:val="none" w:sz="0" w:space="0" w:color="auto"/>
            <w:bottom w:val="none" w:sz="0" w:space="0" w:color="auto"/>
            <w:right w:val="none" w:sz="0" w:space="0" w:color="auto"/>
          </w:divBdr>
          <w:divsChild>
            <w:div w:id="895510434">
              <w:marLeft w:val="0"/>
              <w:marRight w:val="0"/>
              <w:marTop w:val="0"/>
              <w:marBottom w:val="0"/>
              <w:divBdr>
                <w:top w:val="none" w:sz="0" w:space="0" w:color="auto"/>
                <w:left w:val="none" w:sz="0" w:space="0" w:color="auto"/>
                <w:bottom w:val="none" w:sz="0" w:space="0" w:color="auto"/>
                <w:right w:val="none" w:sz="0" w:space="0" w:color="auto"/>
              </w:divBdr>
            </w:div>
          </w:divsChild>
        </w:div>
        <w:div w:id="95758668">
          <w:marLeft w:val="0"/>
          <w:marRight w:val="0"/>
          <w:marTop w:val="0"/>
          <w:marBottom w:val="0"/>
          <w:divBdr>
            <w:top w:val="none" w:sz="0" w:space="0" w:color="auto"/>
            <w:left w:val="none" w:sz="0" w:space="0" w:color="auto"/>
            <w:bottom w:val="none" w:sz="0" w:space="0" w:color="auto"/>
            <w:right w:val="none" w:sz="0" w:space="0" w:color="auto"/>
          </w:divBdr>
          <w:divsChild>
            <w:div w:id="983393050">
              <w:marLeft w:val="0"/>
              <w:marRight w:val="0"/>
              <w:marTop w:val="0"/>
              <w:marBottom w:val="0"/>
              <w:divBdr>
                <w:top w:val="none" w:sz="0" w:space="0" w:color="auto"/>
                <w:left w:val="none" w:sz="0" w:space="0" w:color="auto"/>
                <w:bottom w:val="none" w:sz="0" w:space="0" w:color="auto"/>
                <w:right w:val="none" w:sz="0" w:space="0" w:color="auto"/>
              </w:divBdr>
            </w:div>
          </w:divsChild>
        </w:div>
        <w:div w:id="121004718">
          <w:marLeft w:val="0"/>
          <w:marRight w:val="0"/>
          <w:marTop w:val="0"/>
          <w:marBottom w:val="0"/>
          <w:divBdr>
            <w:top w:val="none" w:sz="0" w:space="0" w:color="auto"/>
            <w:left w:val="none" w:sz="0" w:space="0" w:color="auto"/>
            <w:bottom w:val="none" w:sz="0" w:space="0" w:color="auto"/>
            <w:right w:val="none" w:sz="0" w:space="0" w:color="auto"/>
          </w:divBdr>
          <w:divsChild>
            <w:div w:id="1745957711">
              <w:marLeft w:val="0"/>
              <w:marRight w:val="0"/>
              <w:marTop w:val="0"/>
              <w:marBottom w:val="0"/>
              <w:divBdr>
                <w:top w:val="none" w:sz="0" w:space="0" w:color="auto"/>
                <w:left w:val="none" w:sz="0" w:space="0" w:color="auto"/>
                <w:bottom w:val="none" w:sz="0" w:space="0" w:color="auto"/>
                <w:right w:val="none" w:sz="0" w:space="0" w:color="auto"/>
              </w:divBdr>
            </w:div>
          </w:divsChild>
        </w:div>
        <w:div w:id="395322846">
          <w:marLeft w:val="0"/>
          <w:marRight w:val="0"/>
          <w:marTop w:val="0"/>
          <w:marBottom w:val="0"/>
          <w:divBdr>
            <w:top w:val="none" w:sz="0" w:space="0" w:color="auto"/>
            <w:left w:val="none" w:sz="0" w:space="0" w:color="auto"/>
            <w:bottom w:val="none" w:sz="0" w:space="0" w:color="auto"/>
            <w:right w:val="none" w:sz="0" w:space="0" w:color="auto"/>
          </w:divBdr>
          <w:divsChild>
            <w:div w:id="1091974191">
              <w:marLeft w:val="0"/>
              <w:marRight w:val="0"/>
              <w:marTop w:val="0"/>
              <w:marBottom w:val="0"/>
              <w:divBdr>
                <w:top w:val="none" w:sz="0" w:space="0" w:color="auto"/>
                <w:left w:val="none" w:sz="0" w:space="0" w:color="auto"/>
                <w:bottom w:val="none" w:sz="0" w:space="0" w:color="auto"/>
                <w:right w:val="none" w:sz="0" w:space="0" w:color="auto"/>
              </w:divBdr>
            </w:div>
          </w:divsChild>
        </w:div>
        <w:div w:id="16007834">
          <w:marLeft w:val="0"/>
          <w:marRight w:val="0"/>
          <w:marTop w:val="0"/>
          <w:marBottom w:val="0"/>
          <w:divBdr>
            <w:top w:val="none" w:sz="0" w:space="0" w:color="auto"/>
            <w:left w:val="none" w:sz="0" w:space="0" w:color="auto"/>
            <w:bottom w:val="none" w:sz="0" w:space="0" w:color="auto"/>
            <w:right w:val="none" w:sz="0" w:space="0" w:color="auto"/>
          </w:divBdr>
          <w:divsChild>
            <w:div w:id="1322663867">
              <w:marLeft w:val="0"/>
              <w:marRight w:val="0"/>
              <w:marTop w:val="0"/>
              <w:marBottom w:val="0"/>
              <w:divBdr>
                <w:top w:val="none" w:sz="0" w:space="0" w:color="auto"/>
                <w:left w:val="none" w:sz="0" w:space="0" w:color="auto"/>
                <w:bottom w:val="none" w:sz="0" w:space="0" w:color="auto"/>
                <w:right w:val="none" w:sz="0" w:space="0" w:color="auto"/>
              </w:divBdr>
            </w:div>
          </w:divsChild>
        </w:div>
        <w:div w:id="1002120815">
          <w:marLeft w:val="0"/>
          <w:marRight w:val="0"/>
          <w:marTop w:val="0"/>
          <w:marBottom w:val="0"/>
          <w:divBdr>
            <w:top w:val="none" w:sz="0" w:space="0" w:color="auto"/>
            <w:left w:val="none" w:sz="0" w:space="0" w:color="auto"/>
            <w:bottom w:val="none" w:sz="0" w:space="0" w:color="auto"/>
            <w:right w:val="none" w:sz="0" w:space="0" w:color="auto"/>
          </w:divBdr>
          <w:divsChild>
            <w:div w:id="980232363">
              <w:marLeft w:val="0"/>
              <w:marRight w:val="0"/>
              <w:marTop w:val="0"/>
              <w:marBottom w:val="0"/>
              <w:divBdr>
                <w:top w:val="none" w:sz="0" w:space="0" w:color="auto"/>
                <w:left w:val="none" w:sz="0" w:space="0" w:color="auto"/>
                <w:bottom w:val="none" w:sz="0" w:space="0" w:color="auto"/>
                <w:right w:val="none" w:sz="0" w:space="0" w:color="auto"/>
              </w:divBdr>
            </w:div>
          </w:divsChild>
        </w:div>
        <w:div w:id="1097598388">
          <w:marLeft w:val="0"/>
          <w:marRight w:val="0"/>
          <w:marTop w:val="0"/>
          <w:marBottom w:val="0"/>
          <w:divBdr>
            <w:top w:val="none" w:sz="0" w:space="0" w:color="auto"/>
            <w:left w:val="none" w:sz="0" w:space="0" w:color="auto"/>
            <w:bottom w:val="none" w:sz="0" w:space="0" w:color="auto"/>
            <w:right w:val="none" w:sz="0" w:space="0" w:color="auto"/>
          </w:divBdr>
          <w:divsChild>
            <w:div w:id="190150239">
              <w:marLeft w:val="0"/>
              <w:marRight w:val="0"/>
              <w:marTop w:val="0"/>
              <w:marBottom w:val="0"/>
              <w:divBdr>
                <w:top w:val="none" w:sz="0" w:space="0" w:color="auto"/>
                <w:left w:val="none" w:sz="0" w:space="0" w:color="auto"/>
                <w:bottom w:val="none" w:sz="0" w:space="0" w:color="auto"/>
                <w:right w:val="none" w:sz="0" w:space="0" w:color="auto"/>
              </w:divBdr>
            </w:div>
          </w:divsChild>
        </w:div>
        <w:div w:id="885987817">
          <w:marLeft w:val="0"/>
          <w:marRight w:val="0"/>
          <w:marTop w:val="0"/>
          <w:marBottom w:val="0"/>
          <w:divBdr>
            <w:top w:val="none" w:sz="0" w:space="0" w:color="auto"/>
            <w:left w:val="none" w:sz="0" w:space="0" w:color="auto"/>
            <w:bottom w:val="none" w:sz="0" w:space="0" w:color="auto"/>
            <w:right w:val="none" w:sz="0" w:space="0" w:color="auto"/>
          </w:divBdr>
          <w:divsChild>
            <w:div w:id="1700277649">
              <w:marLeft w:val="0"/>
              <w:marRight w:val="0"/>
              <w:marTop w:val="0"/>
              <w:marBottom w:val="0"/>
              <w:divBdr>
                <w:top w:val="none" w:sz="0" w:space="0" w:color="auto"/>
                <w:left w:val="none" w:sz="0" w:space="0" w:color="auto"/>
                <w:bottom w:val="none" w:sz="0" w:space="0" w:color="auto"/>
                <w:right w:val="none" w:sz="0" w:space="0" w:color="auto"/>
              </w:divBdr>
            </w:div>
          </w:divsChild>
        </w:div>
        <w:div w:id="1778526757">
          <w:marLeft w:val="0"/>
          <w:marRight w:val="0"/>
          <w:marTop w:val="0"/>
          <w:marBottom w:val="0"/>
          <w:divBdr>
            <w:top w:val="none" w:sz="0" w:space="0" w:color="auto"/>
            <w:left w:val="none" w:sz="0" w:space="0" w:color="auto"/>
            <w:bottom w:val="none" w:sz="0" w:space="0" w:color="auto"/>
            <w:right w:val="none" w:sz="0" w:space="0" w:color="auto"/>
          </w:divBdr>
          <w:divsChild>
            <w:div w:id="215288919">
              <w:marLeft w:val="0"/>
              <w:marRight w:val="0"/>
              <w:marTop w:val="0"/>
              <w:marBottom w:val="0"/>
              <w:divBdr>
                <w:top w:val="none" w:sz="0" w:space="0" w:color="auto"/>
                <w:left w:val="none" w:sz="0" w:space="0" w:color="auto"/>
                <w:bottom w:val="none" w:sz="0" w:space="0" w:color="auto"/>
                <w:right w:val="none" w:sz="0" w:space="0" w:color="auto"/>
              </w:divBdr>
            </w:div>
          </w:divsChild>
        </w:div>
        <w:div w:id="1934708289">
          <w:marLeft w:val="0"/>
          <w:marRight w:val="0"/>
          <w:marTop w:val="0"/>
          <w:marBottom w:val="0"/>
          <w:divBdr>
            <w:top w:val="none" w:sz="0" w:space="0" w:color="auto"/>
            <w:left w:val="none" w:sz="0" w:space="0" w:color="auto"/>
            <w:bottom w:val="none" w:sz="0" w:space="0" w:color="auto"/>
            <w:right w:val="none" w:sz="0" w:space="0" w:color="auto"/>
          </w:divBdr>
          <w:divsChild>
            <w:div w:id="1696954026">
              <w:marLeft w:val="0"/>
              <w:marRight w:val="0"/>
              <w:marTop w:val="0"/>
              <w:marBottom w:val="0"/>
              <w:divBdr>
                <w:top w:val="none" w:sz="0" w:space="0" w:color="auto"/>
                <w:left w:val="none" w:sz="0" w:space="0" w:color="auto"/>
                <w:bottom w:val="none" w:sz="0" w:space="0" w:color="auto"/>
                <w:right w:val="none" w:sz="0" w:space="0" w:color="auto"/>
              </w:divBdr>
            </w:div>
          </w:divsChild>
        </w:div>
        <w:div w:id="1513642119">
          <w:marLeft w:val="0"/>
          <w:marRight w:val="0"/>
          <w:marTop w:val="0"/>
          <w:marBottom w:val="0"/>
          <w:divBdr>
            <w:top w:val="none" w:sz="0" w:space="0" w:color="auto"/>
            <w:left w:val="none" w:sz="0" w:space="0" w:color="auto"/>
            <w:bottom w:val="none" w:sz="0" w:space="0" w:color="auto"/>
            <w:right w:val="none" w:sz="0" w:space="0" w:color="auto"/>
          </w:divBdr>
          <w:divsChild>
            <w:div w:id="997919897">
              <w:marLeft w:val="0"/>
              <w:marRight w:val="0"/>
              <w:marTop w:val="0"/>
              <w:marBottom w:val="0"/>
              <w:divBdr>
                <w:top w:val="none" w:sz="0" w:space="0" w:color="auto"/>
                <w:left w:val="none" w:sz="0" w:space="0" w:color="auto"/>
                <w:bottom w:val="none" w:sz="0" w:space="0" w:color="auto"/>
                <w:right w:val="none" w:sz="0" w:space="0" w:color="auto"/>
              </w:divBdr>
            </w:div>
          </w:divsChild>
        </w:div>
        <w:div w:id="593171582">
          <w:marLeft w:val="0"/>
          <w:marRight w:val="0"/>
          <w:marTop w:val="0"/>
          <w:marBottom w:val="0"/>
          <w:divBdr>
            <w:top w:val="none" w:sz="0" w:space="0" w:color="auto"/>
            <w:left w:val="none" w:sz="0" w:space="0" w:color="auto"/>
            <w:bottom w:val="none" w:sz="0" w:space="0" w:color="auto"/>
            <w:right w:val="none" w:sz="0" w:space="0" w:color="auto"/>
          </w:divBdr>
          <w:divsChild>
            <w:div w:id="1378235633">
              <w:marLeft w:val="0"/>
              <w:marRight w:val="0"/>
              <w:marTop w:val="0"/>
              <w:marBottom w:val="0"/>
              <w:divBdr>
                <w:top w:val="none" w:sz="0" w:space="0" w:color="auto"/>
                <w:left w:val="none" w:sz="0" w:space="0" w:color="auto"/>
                <w:bottom w:val="none" w:sz="0" w:space="0" w:color="auto"/>
                <w:right w:val="none" w:sz="0" w:space="0" w:color="auto"/>
              </w:divBdr>
            </w:div>
          </w:divsChild>
        </w:div>
        <w:div w:id="328023087">
          <w:marLeft w:val="0"/>
          <w:marRight w:val="0"/>
          <w:marTop w:val="0"/>
          <w:marBottom w:val="0"/>
          <w:divBdr>
            <w:top w:val="none" w:sz="0" w:space="0" w:color="auto"/>
            <w:left w:val="none" w:sz="0" w:space="0" w:color="auto"/>
            <w:bottom w:val="none" w:sz="0" w:space="0" w:color="auto"/>
            <w:right w:val="none" w:sz="0" w:space="0" w:color="auto"/>
          </w:divBdr>
          <w:divsChild>
            <w:div w:id="575945245">
              <w:marLeft w:val="0"/>
              <w:marRight w:val="0"/>
              <w:marTop w:val="0"/>
              <w:marBottom w:val="0"/>
              <w:divBdr>
                <w:top w:val="none" w:sz="0" w:space="0" w:color="auto"/>
                <w:left w:val="none" w:sz="0" w:space="0" w:color="auto"/>
                <w:bottom w:val="none" w:sz="0" w:space="0" w:color="auto"/>
                <w:right w:val="none" w:sz="0" w:space="0" w:color="auto"/>
              </w:divBdr>
            </w:div>
          </w:divsChild>
        </w:div>
        <w:div w:id="545988913">
          <w:marLeft w:val="0"/>
          <w:marRight w:val="0"/>
          <w:marTop w:val="0"/>
          <w:marBottom w:val="0"/>
          <w:divBdr>
            <w:top w:val="none" w:sz="0" w:space="0" w:color="auto"/>
            <w:left w:val="none" w:sz="0" w:space="0" w:color="auto"/>
            <w:bottom w:val="none" w:sz="0" w:space="0" w:color="auto"/>
            <w:right w:val="none" w:sz="0" w:space="0" w:color="auto"/>
          </w:divBdr>
          <w:divsChild>
            <w:div w:id="1791631760">
              <w:marLeft w:val="0"/>
              <w:marRight w:val="0"/>
              <w:marTop w:val="0"/>
              <w:marBottom w:val="0"/>
              <w:divBdr>
                <w:top w:val="none" w:sz="0" w:space="0" w:color="auto"/>
                <w:left w:val="none" w:sz="0" w:space="0" w:color="auto"/>
                <w:bottom w:val="none" w:sz="0" w:space="0" w:color="auto"/>
                <w:right w:val="none" w:sz="0" w:space="0" w:color="auto"/>
              </w:divBdr>
            </w:div>
          </w:divsChild>
        </w:div>
        <w:div w:id="678627274">
          <w:marLeft w:val="0"/>
          <w:marRight w:val="0"/>
          <w:marTop w:val="0"/>
          <w:marBottom w:val="0"/>
          <w:divBdr>
            <w:top w:val="none" w:sz="0" w:space="0" w:color="auto"/>
            <w:left w:val="none" w:sz="0" w:space="0" w:color="auto"/>
            <w:bottom w:val="none" w:sz="0" w:space="0" w:color="auto"/>
            <w:right w:val="none" w:sz="0" w:space="0" w:color="auto"/>
          </w:divBdr>
          <w:divsChild>
            <w:div w:id="1671103659">
              <w:marLeft w:val="0"/>
              <w:marRight w:val="0"/>
              <w:marTop w:val="0"/>
              <w:marBottom w:val="0"/>
              <w:divBdr>
                <w:top w:val="none" w:sz="0" w:space="0" w:color="auto"/>
                <w:left w:val="none" w:sz="0" w:space="0" w:color="auto"/>
                <w:bottom w:val="none" w:sz="0" w:space="0" w:color="auto"/>
                <w:right w:val="none" w:sz="0" w:space="0" w:color="auto"/>
              </w:divBdr>
            </w:div>
          </w:divsChild>
        </w:div>
        <w:div w:id="304430474">
          <w:marLeft w:val="0"/>
          <w:marRight w:val="0"/>
          <w:marTop w:val="0"/>
          <w:marBottom w:val="0"/>
          <w:divBdr>
            <w:top w:val="none" w:sz="0" w:space="0" w:color="auto"/>
            <w:left w:val="none" w:sz="0" w:space="0" w:color="auto"/>
            <w:bottom w:val="none" w:sz="0" w:space="0" w:color="auto"/>
            <w:right w:val="none" w:sz="0" w:space="0" w:color="auto"/>
          </w:divBdr>
          <w:divsChild>
            <w:div w:id="1614439408">
              <w:marLeft w:val="0"/>
              <w:marRight w:val="0"/>
              <w:marTop w:val="0"/>
              <w:marBottom w:val="0"/>
              <w:divBdr>
                <w:top w:val="none" w:sz="0" w:space="0" w:color="auto"/>
                <w:left w:val="none" w:sz="0" w:space="0" w:color="auto"/>
                <w:bottom w:val="none" w:sz="0" w:space="0" w:color="auto"/>
                <w:right w:val="none" w:sz="0" w:space="0" w:color="auto"/>
              </w:divBdr>
            </w:div>
          </w:divsChild>
        </w:div>
        <w:div w:id="2114979329">
          <w:marLeft w:val="0"/>
          <w:marRight w:val="0"/>
          <w:marTop w:val="0"/>
          <w:marBottom w:val="0"/>
          <w:divBdr>
            <w:top w:val="none" w:sz="0" w:space="0" w:color="auto"/>
            <w:left w:val="none" w:sz="0" w:space="0" w:color="auto"/>
            <w:bottom w:val="none" w:sz="0" w:space="0" w:color="auto"/>
            <w:right w:val="none" w:sz="0" w:space="0" w:color="auto"/>
          </w:divBdr>
          <w:divsChild>
            <w:div w:id="1759011200">
              <w:marLeft w:val="0"/>
              <w:marRight w:val="0"/>
              <w:marTop w:val="0"/>
              <w:marBottom w:val="0"/>
              <w:divBdr>
                <w:top w:val="none" w:sz="0" w:space="0" w:color="auto"/>
                <w:left w:val="none" w:sz="0" w:space="0" w:color="auto"/>
                <w:bottom w:val="none" w:sz="0" w:space="0" w:color="auto"/>
                <w:right w:val="none" w:sz="0" w:space="0" w:color="auto"/>
              </w:divBdr>
            </w:div>
          </w:divsChild>
        </w:div>
        <w:div w:id="1012991243">
          <w:marLeft w:val="0"/>
          <w:marRight w:val="0"/>
          <w:marTop w:val="0"/>
          <w:marBottom w:val="0"/>
          <w:divBdr>
            <w:top w:val="none" w:sz="0" w:space="0" w:color="auto"/>
            <w:left w:val="none" w:sz="0" w:space="0" w:color="auto"/>
            <w:bottom w:val="none" w:sz="0" w:space="0" w:color="auto"/>
            <w:right w:val="none" w:sz="0" w:space="0" w:color="auto"/>
          </w:divBdr>
          <w:divsChild>
            <w:div w:id="17790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0023">
      <w:bodyDiv w:val="1"/>
      <w:marLeft w:val="0"/>
      <w:marRight w:val="0"/>
      <w:marTop w:val="0"/>
      <w:marBottom w:val="0"/>
      <w:divBdr>
        <w:top w:val="none" w:sz="0" w:space="0" w:color="auto"/>
        <w:left w:val="none" w:sz="0" w:space="0" w:color="auto"/>
        <w:bottom w:val="none" w:sz="0" w:space="0" w:color="auto"/>
        <w:right w:val="none" w:sz="0" w:space="0" w:color="auto"/>
      </w:divBdr>
    </w:div>
    <w:div w:id="1797723779">
      <w:bodyDiv w:val="1"/>
      <w:marLeft w:val="0"/>
      <w:marRight w:val="0"/>
      <w:marTop w:val="0"/>
      <w:marBottom w:val="0"/>
      <w:divBdr>
        <w:top w:val="none" w:sz="0" w:space="0" w:color="auto"/>
        <w:left w:val="none" w:sz="0" w:space="0" w:color="auto"/>
        <w:bottom w:val="none" w:sz="0" w:space="0" w:color="auto"/>
        <w:right w:val="none" w:sz="0" w:space="0" w:color="auto"/>
      </w:divBdr>
    </w:div>
    <w:div w:id="1825272297">
      <w:bodyDiv w:val="1"/>
      <w:marLeft w:val="0"/>
      <w:marRight w:val="0"/>
      <w:marTop w:val="0"/>
      <w:marBottom w:val="0"/>
      <w:divBdr>
        <w:top w:val="none" w:sz="0" w:space="0" w:color="auto"/>
        <w:left w:val="none" w:sz="0" w:space="0" w:color="auto"/>
        <w:bottom w:val="none" w:sz="0" w:space="0" w:color="auto"/>
        <w:right w:val="none" w:sz="0" w:space="0" w:color="auto"/>
      </w:divBdr>
    </w:div>
    <w:div w:id="1906333140">
      <w:bodyDiv w:val="1"/>
      <w:marLeft w:val="0"/>
      <w:marRight w:val="0"/>
      <w:marTop w:val="0"/>
      <w:marBottom w:val="0"/>
      <w:divBdr>
        <w:top w:val="none" w:sz="0" w:space="0" w:color="auto"/>
        <w:left w:val="none" w:sz="0" w:space="0" w:color="auto"/>
        <w:bottom w:val="none" w:sz="0" w:space="0" w:color="auto"/>
        <w:right w:val="none" w:sz="0" w:space="0" w:color="auto"/>
      </w:divBdr>
    </w:div>
    <w:div w:id="2033072264">
      <w:bodyDiv w:val="1"/>
      <w:marLeft w:val="0"/>
      <w:marRight w:val="0"/>
      <w:marTop w:val="0"/>
      <w:marBottom w:val="0"/>
      <w:divBdr>
        <w:top w:val="none" w:sz="0" w:space="0" w:color="auto"/>
        <w:left w:val="none" w:sz="0" w:space="0" w:color="auto"/>
        <w:bottom w:val="none" w:sz="0" w:space="0" w:color="auto"/>
        <w:right w:val="none" w:sz="0" w:space="0" w:color="auto"/>
      </w:divBdr>
    </w:div>
    <w:div w:id="2067415569">
      <w:bodyDiv w:val="1"/>
      <w:marLeft w:val="0"/>
      <w:marRight w:val="0"/>
      <w:marTop w:val="0"/>
      <w:marBottom w:val="0"/>
      <w:divBdr>
        <w:top w:val="none" w:sz="0" w:space="0" w:color="auto"/>
        <w:left w:val="none" w:sz="0" w:space="0" w:color="auto"/>
        <w:bottom w:val="none" w:sz="0" w:space="0" w:color="auto"/>
        <w:right w:val="none" w:sz="0" w:space="0" w:color="auto"/>
      </w:divBdr>
    </w:div>
    <w:div w:id="2088068452">
      <w:bodyDiv w:val="1"/>
      <w:marLeft w:val="0"/>
      <w:marRight w:val="0"/>
      <w:marTop w:val="0"/>
      <w:marBottom w:val="0"/>
      <w:divBdr>
        <w:top w:val="none" w:sz="0" w:space="0" w:color="auto"/>
        <w:left w:val="none" w:sz="0" w:space="0" w:color="auto"/>
        <w:bottom w:val="none" w:sz="0" w:space="0" w:color="auto"/>
        <w:right w:val="none" w:sz="0" w:space="0" w:color="auto"/>
      </w:divBdr>
    </w:div>
    <w:div w:id="2145732916">
      <w:bodyDiv w:val="1"/>
      <w:marLeft w:val="0"/>
      <w:marRight w:val="0"/>
      <w:marTop w:val="0"/>
      <w:marBottom w:val="0"/>
      <w:divBdr>
        <w:top w:val="none" w:sz="0" w:space="0" w:color="auto"/>
        <w:left w:val="none" w:sz="0" w:space="0" w:color="auto"/>
        <w:bottom w:val="none" w:sz="0" w:space="0" w:color="auto"/>
        <w:right w:val="none" w:sz="0" w:space="0" w:color="auto"/>
      </w:divBdr>
      <w:divsChild>
        <w:div w:id="191774571">
          <w:marLeft w:val="0"/>
          <w:marRight w:val="0"/>
          <w:marTop w:val="0"/>
          <w:marBottom w:val="0"/>
          <w:divBdr>
            <w:top w:val="none" w:sz="0" w:space="0" w:color="auto"/>
            <w:left w:val="none" w:sz="0" w:space="0" w:color="auto"/>
            <w:bottom w:val="none" w:sz="0" w:space="0" w:color="auto"/>
            <w:right w:val="none" w:sz="0" w:space="0" w:color="auto"/>
          </w:divBdr>
        </w:div>
        <w:div w:id="2071540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jas.KK\AppData\Local\Microsoft\Windows\Temporary%20Internet%20Files\Content.Outlook\TNHVW6WN\Opinn&#228;yte_mallipohja_suom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eport Template">
      <a:majorFont>
        <a:latin typeface="Arial Narrow"/>
        <a:ea typeface=""/>
        <a:cs typeface=""/>
      </a:majorFont>
      <a:minorFont>
        <a:latin typeface="Arial Narrow"/>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8F63E-5E30-2844-897D-CDBA7518E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C:\Users\tijas.KK\AppData\Local\Microsoft\Windows\Temporary Internet Files\Content.Outlook\TNHVW6WN\Opinnäyte_mallipohja_suomi.dotx</Template>
  <TotalTime>0</TotalTime>
  <Pages>40</Pages>
  <Words>6031</Words>
  <Characters>34383</Characters>
  <Application>Microsoft Office Word</Application>
  <DocSecurity>0</DocSecurity>
  <Lines>286</Lines>
  <Paragraphs>80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OSEKK</Company>
  <LinksUpToDate>false</LinksUpToDate>
  <CharactersWithSpaces>40334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 Laukkanen</dc:creator>
  <cp:lastModifiedBy>Armi Korhonen</cp:lastModifiedBy>
  <cp:revision>2</cp:revision>
  <cp:lastPrinted>2016-02-11T11:09:00Z</cp:lastPrinted>
  <dcterms:created xsi:type="dcterms:W3CDTF">2019-05-06T07:06:00Z</dcterms:created>
  <dcterms:modified xsi:type="dcterms:W3CDTF">2019-05-06T07:06:00Z</dcterms:modified>
</cp:coreProperties>
</file>